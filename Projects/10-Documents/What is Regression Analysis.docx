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D8A3D" w14:textId="07FB6D93" w:rsidR="00E81978" w:rsidRDefault="002C1F13">
      <w:pPr>
        <w:pStyle w:val="Title"/>
      </w:pPr>
      <w:sdt>
        <w:sdtPr>
          <w:alias w:val="Title:"/>
          <w:tag w:val="Title:"/>
          <w:id w:val="726351117"/>
          <w:placeholder>
            <w:docPart w:val="2C072AF204E74BF6BFEE0645A1216F7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9C4D87">
            <w:t xml:space="preserve">What is </w:t>
          </w:r>
          <w:r w:rsidR="00CF0284">
            <w:t>Regression Analysis</w:t>
          </w:r>
        </w:sdtContent>
      </w:sdt>
    </w:p>
    <w:p w14:paraId="3BCD1EA7" w14:textId="108DF200" w:rsidR="00B823AA" w:rsidRDefault="002808A9" w:rsidP="00B823AA">
      <w:pPr>
        <w:pStyle w:val="Title2"/>
      </w:pPr>
      <w:r>
        <w:t>Edris Safari</w:t>
      </w:r>
    </w:p>
    <w:p w14:paraId="471DB400" w14:textId="6418E3DF" w:rsidR="00E81978" w:rsidRDefault="002808A9" w:rsidP="00B823AA">
      <w:pPr>
        <w:pStyle w:val="Title2"/>
      </w:pPr>
      <w:r>
        <w:t>Bellevue University, Nebraska U.S.A.</w:t>
      </w:r>
    </w:p>
    <w:sdt>
      <w:sdtPr>
        <w:alias w:val="Abstract:"/>
        <w:tag w:val="Abstract:"/>
        <w:id w:val="202146031"/>
        <w:placeholder>
          <w:docPart w:val="D767DD6A7762472885DCF7043478A921"/>
        </w:placeholder>
        <w:temporary/>
        <w:showingPlcHdr/>
        <w15:appearance w15:val="hidden"/>
      </w:sdtPr>
      <w:sdtEndPr/>
      <w:sdtContent>
        <w:p w14:paraId="035C4A0F" w14:textId="1FA4F09A" w:rsidR="00E81978" w:rsidRDefault="005D3A03">
          <w:pPr>
            <w:pStyle w:val="SectionTitle"/>
          </w:pPr>
          <w:r>
            <w:t>Abstract</w:t>
          </w:r>
        </w:p>
      </w:sdtContent>
    </w:sdt>
    <w:p w14:paraId="1FC9F17C" w14:textId="5B5DDEE4" w:rsidR="008606CD" w:rsidRDefault="001D0E81" w:rsidP="00084A39">
      <w:pPr>
        <w:jc w:val="center"/>
      </w:pPr>
      <w:r w:rsidRPr="00A15225">
        <w:t xml:space="preserve">The term "regression" was coined by Francis Galton in the nineteenth century to describe a biological phenomenon. The phenomenon was that the heights of descendants of tall ancestors tend to regress down towards a normal average (a phenomenon also known as regression toward the </w:t>
      </w:r>
      <w:r w:rsidR="00B11E00" w:rsidRPr="00A15225">
        <w:t>mean)</w:t>
      </w:r>
      <w:r w:rsidR="00B11E00">
        <w:t xml:space="preserve"> </w:t>
      </w:r>
      <w:r w:rsidR="00066441">
        <w:t>(</w:t>
      </w:r>
      <w:r w:rsidR="00066441" w:rsidRPr="00C15522">
        <w:t>Wikipedia</w:t>
      </w:r>
      <w:r w:rsidR="00C15522">
        <w:t>)</w:t>
      </w:r>
      <w:r w:rsidRPr="00A15225">
        <w:t>.</w:t>
      </w:r>
      <w:r w:rsidR="009F51D4">
        <w:t xml:space="preserve"> In the 20</w:t>
      </w:r>
      <w:r w:rsidR="009F51D4" w:rsidRPr="009F51D4">
        <w:rPr>
          <w:vertAlign w:val="superscript"/>
        </w:rPr>
        <w:t>th</w:t>
      </w:r>
      <w:r w:rsidR="009F51D4">
        <w:t xml:space="preserve"> century, “regression” is </w:t>
      </w:r>
      <w:r w:rsidR="008E71EA">
        <w:t xml:space="preserve">defined in very much the same way, but </w:t>
      </w:r>
      <w:r w:rsidR="00F43387">
        <w:t>with statistical tools and method</w:t>
      </w:r>
      <w:r w:rsidR="00A3068D">
        <w:t>s.</w:t>
      </w:r>
      <w:r w:rsidR="0049166A">
        <w:t xml:space="preserve"> I</w:t>
      </w:r>
      <w:r w:rsidR="00852BAE">
        <w:t>t has evolved into</w:t>
      </w:r>
      <w:r w:rsidR="0049166A">
        <w:t xml:space="preserve"> becoming a process whereby</w:t>
      </w:r>
      <w:r w:rsidR="00AC2D88">
        <w:t xml:space="preserve"> we can</w:t>
      </w:r>
      <w:r w:rsidR="00852BAE">
        <w:t xml:space="preserve"> </w:t>
      </w:r>
      <w:r w:rsidR="003A1DDB">
        <w:t>mak</w:t>
      </w:r>
      <w:r w:rsidR="00AC2D88">
        <w:t>e</w:t>
      </w:r>
      <w:r w:rsidR="003A1DDB">
        <w:t xml:space="preserve"> </w:t>
      </w:r>
      <w:r w:rsidR="00FB53DB">
        <w:t xml:space="preserve">predictions </w:t>
      </w:r>
      <w:r w:rsidR="00893B00">
        <w:t xml:space="preserve">and choices </w:t>
      </w:r>
      <w:r w:rsidR="00FB53DB">
        <w:t>with high confidence</w:t>
      </w:r>
      <w:r w:rsidR="00893B00">
        <w:t>. We will examine</w:t>
      </w:r>
      <w:r w:rsidR="00407FA4">
        <w:t xml:space="preserve"> the statistical concept of</w:t>
      </w:r>
      <w:r w:rsidR="0081729F">
        <w:t xml:space="preserve"> regression and</w:t>
      </w:r>
      <w:r w:rsidR="00407FA4">
        <w:t xml:space="preserve"> </w:t>
      </w:r>
      <w:r w:rsidR="00AC4882">
        <w:t xml:space="preserve">introduce </w:t>
      </w:r>
      <w:r w:rsidR="009B695A">
        <w:t xml:space="preserve">logistic </w:t>
      </w:r>
      <w:r w:rsidR="0081729F">
        <w:t>regression.</w:t>
      </w:r>
      <w:r w:rsidR="008606CD" w:rsidRPr="008606CD">
        <w:t xml:space="preserve"> </w:t>
      </w:r>
      <w:r w:rsidR="008606CD">
        <w:t>We will examine the statistical concept of regression and introduce logistic regression.</w:t>
      </w:r>
    </w:p>
    <w:p w14:paraId="3B3CAA38" w14:textId="70C2227F" w:rsidR="00DC4C32" w:rsidRPr="00DC4C32" w:rsidRDefault="00DC4C32" w:rsidP="00DC4C32">
      <w:pPr>
        <w:rPr>
          <w:b/>
          <w:bCs/>
          <w:i/>
          <w:iCs/>
        </w:rPr>
      </w:pPr>
      <w:r w:rsidRPr="00DC4C32">
        <w:rPr>
          <w:b/>
          <w:bCs/>
          <w:i/>
          <w:iCs/>
        </w:rPr>
        <w:t>Key Words:</w:t>
      </w:r>
      <w:r>
        <w:rPr>
          <w:b/>
          <w:bCs/>
          <w:i/>
          <w:iCs/>
        </w:rPr>
        <w:t xml:space="preserve"> Regression</w:t>
      </w:r>
      <w:r w:rsidR="00F65B4D">
        <w:rPr>
          <w:b/>
          <w:bCs/>
          <w:i/>
          <w:iCs/>
        </w:rPr>
        <w:t>, Logistic Regression</w:t>
      </w:r>
    </w:p>
    <w:p w14:paraId="05C4DDD7" w14:textId="2141D2FA" w:rsidR="001D0E81" w:rsidRPr="00D909FC" w:rsidRDefault="001D0E81" w:rsidP="008606CD"/>
    <w:p w14:paraId="4789A4CA" w14:textId="53A0438D" w:rsidR="00E81978" w:rsidRDefault="002C1F13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C80441E2F6094D07AEAE85B993A3368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CF0284">
            <w:t>What is Regression Analysis</w:t>
          </w:r>
        </w:sdtContent>
      </w:sdt>
    </w:p>
    <w:p w14:paraId="0683BC11" w14:textId="15807846" w:rsidR="00E81978" w:rsidRDefault="006B5AD8" w:rsidP="006B5AD8">
      <w:pPr>
        <w:pStyle w:val="Heading1"/>
      </w:pPr>
      <w:r>
        <w:t>Introduction</w:t>
      </w:r>
    </w:p>
    <w:p w14:paraId="5B2A0438" w14:textId="35CEC507" w:rsidR="00AC4882" w:rsidRDefault="0012254C" w:rsidP="00AC4882">
      <w:r>
        <w:t>The basic concept of regression i</w:t>
      </w:r>
      <w:r w:rsidR="00F36214">
        <w:t>s to estimate the relationship</w:t>
      </w:r>
      <w:r w:rsidR="00381D13">
        <w:t xml:space="preserve"> or correlation among variables.</w:t>
      </w:r>
      <w:r w:rsidR="000C5B5C">
        <w:t xml:space="preserve"> Much </w:t>
      </w:r>
      <w:proofErr w:type="gramStart"/>
      <w:r w:rsidR="000C5B5C">
        <w:t>in</w:t>
      </w:r>
      <w:proofErr w:type="gramEnd"/>
      <w:r w:rsidR="000C5B5C">
        <w:t xml:space="preserve"> the same was as </w:t>
      </w:r>
      <w:r w:rsidR="000C5B5C" w:rsidRPr="00A15225">
        <w:t>Francis Galton</w:t>
      </w:r>
      <w:r w:rsidR="005324EC">
        <w:t>’s description, varia</w:t>
      </w:r>
      <w:r w:rsidR="00A7713A">
        <w:t xml:space="preserve">bles that relate to each other, tend to contribute to </w:t>
      </w:r>
      <w:r w:rsidR="00EF6A9A">
        <w:t>one another in positive or negative way</w:t>
      </w:r>
      <w:r w:rsidR="000D3003">
        <w:t xml:space="preserve">. For </w:t>
      </w:r>
      <w:r w:rsidR="00AF50CB">
        <w:t>example,</w:t>
      </w:r>
      <w:r w:rsidR="000D3003">
        <w:t xml:space="preserve"> </w:t>
      </w:r>
      <w:r w:rsidR="00701939">
        <w:t>tall fathers tend to have tall sons, or tall mother</w:t>
      </w:r>
      <w:r w:rsidR="0037058E">
        <w:t>s</w:t>
      </w:r>
      <w:r w:rsidR="00701939">
        <w:t xml:space="preserve"> tend to have tall daughters</w:t>
      </w:r>
      <w:r w:rsidR="007670E8">
        <w:t xml:space="preserve">. In these </w:t>
      </w:r>
      <w:r w:rsidR="00AF50CB">
        <w:t>cases,</w:t>
      </w:r>
      <w:r w:rsidR="007670E8">
        <w:t xml:space="preserve"> the height of the ancestor </w:t>
      </w:r>
      <w:r w:rsidR="00DE22BB">
        <w:t>can be used to relia</w:t>
      </w:r>
      <w:r w:rsidR="0013644F">
        <w:t>bly predict the height of the descendant.</w:t>
      </w:r>
      <w:r w:rsidR="00124077">
        <w:t xml:space="preserve"> The variables involved in this</w:t>
      </w:r>
      <w:r w:rsidR="00FD79AC">
        <w:t xml:space="preserve"> use case are the parent</w:t>
      </w:r>
      <w:r w:rsidR="00163B9C">
        <w:t xml:space="preserve">’s height, and the height of their </w:t>
      </w:r>
      <w:r w:rsidR="002A45D8">
        <w:t xml:space="preserve">descendants. And the data is based on a </w:t>
      </w:r>
      <w:r w:rsidR="00C24A53">
        <w:t>sample of a population</w:t>
      </w:r>
      <w:r w:rsidR="000F73D4">
        <w:t xml:space="preserve"> w</w:t>
      </w:r>
      <w:r w:rsidR="00F74621">
        <w:t>h</w:t>
      </w:r>
      <w:r w:rsidR="000F73D4">
        <w:t xml:space="preserve">ich consists of a </w:t>
      </w:r>
      <w:r w:rsidR="006A7E43">
        <w:t>parent’s height and their descen</w:t>
      </w:r>
      <w:r w:rsidR="00F74621">
        <w:t xml:space="preserve">dant’s height. Since we want to estimate the </w:t>
      </w:r>
      <w:r w:rsidR="00532727">
        <w:t>descendant’s</w:t>
      </w:r>
      <w:r w:rsidR="00F74621">
        <w:t xml:space="preserve"> height, we will call it the </w:t>
      </w:r>
      <w:r w:rsidR="00532727">
        <w:t>dependent</w:t>
      </w:r>
      <w:r w:rsidR="00AF5F47">
        <w:t xml:space="preserve"> </w:t>
      </w:r>
      <w:r w:rsidR="00260589">
        <w:t>variable.</w:t>
      </w:r>
      <w:r w:rsidR="00CF5911">
        <w:t xml:space="preserve"> We will call the parent’s height</w:t>
      </w:r>
      <w:r w:rsidR="00BF16C4">
        <w:t xml:space="preserve"> the independent variable or the predictor</w:t>
      </w:r>
      <w:r w:rsidR="00FD7CEC">
        <w:t xml:space="preserve"> since it will be used to </w:t>
      </w:r>
      <w:r w:rsidR="00260589">
        <w:t xml:space="preserve">predict the descendant’s height. The relationship between these two variables can be </w:t>
      </w:r>
      <w:r w:rsidR="00DD1822">
        <w:t>shown with the classic linear equation:</w:t>
      </w:r>
    </w:p>
    <w:p w14:paraId="77C9B64A" w14:textId="42EE6014" w:rsidR="00DD1822" w:rsidRPr="0058138F" w:rsidRDefault="008E4642" w:rsidP="00AC4882">
      <m:oMathPara>
        <m:oMath>
          <m:r>
            <w:rPr>
              <w:rFonts w:ascii="Cambria Math" w:hAnsi="Cambria Math"/>
            </w:rPr>
            <m:t>Y = mX + b</m:t>
          </m:r>
        </m:oMath>
      </m:oMathPara>
    </w:p>
    <w:p w14:paraId="7A34F4E5" w14:textId="5081CCE6" w:rsidR="009A2363" w:rsidRDefault="0058138F" w:rsidP="009A2363">
      <w:r>
        <w:t>Where X is the independent variable and Y is the dependent variable</w:t>
      </w:r>
      <w:r w:rsidR="00D90077">
        <w:t>.</w:t>
      </w:r>
      <w:r w:rsidR="00DF4055">
        <w:t xml:space="preserve"> For </w:t>
      </w:r>
      <w:r w:rsidR="004B76E8">
        <w:t>example,</w:t>
      </w:r>
      <w:r w:rsidR="00DF4055">
        <w:t xml:space="preserve"> </w:t>
      </w:r>
      <w:r w:rsidR="00CF0B84">
        <w:t xml:space="preserve">the values of x could be </w:t>
      </w:r>
      <w:r w:rsidR="00AF4464">
        <w:t xml:space="preserve">age, and those of y’s </w:t>
      </w:r>
      <w:r w:rsidR="00C50E99">
        <w:t xml:space="preserve">salary. We could use this equation to estimate </w:t>
      </w:r>
      <w:r w:rsidR="008E5B45">
        <w:t xml:space="preserve">the salary of </w:t>
      </w:r>
      <w:r w:rsidR="00675FC0">
        <w:t>a person based on their age. Both age and salary are what are called continuous variables</w:t>
      </w:r>
      <w:r w:rsidR="00495352">
        <w:t xml:space="preserve"> where the numerical distance between two values is infinite.</w:t>
      </w:r>
      <w:r w:rsidR="004B76E8">
        <w:t xml:space="preserve"> </w:t>
      </w:r>
      <w:r w:rsidR="00A234C7">
        <w:t xml:space="preserve">This model fails when the </w:t>
      </w:r>
      <w:proofErr w:type="spellStart"/>
      <w:r w:rsidR="003C245A">
        <w:t>the</w:t>
      </w:r>
      <w:proofErr w:type="spellEnd"/>
      <w:r w:rsidR="003C245A">
        <w:t xml:space="preserve"> dependent variable</w:t>
      </w:r>
      <w:r w:rsidR="00377037">
        <w:t xml:space="preserve"> Y can only have a</w:t>
      </w:r>
      <w:r w:rsidR="006C3431">
        <w:t xml:space="preserve"> binary</w:t>
      </w:r>
      <w:r w:rsidR="00253B83">
        <w:t xml:space="preserve"> </w:t>
      </w:r>
      <w:r w:rsidR="00377037">
        <w:t xml:space="preserve">value </w:t>
      </w:r>
      <w:r w:rsidR="00253B83">
        <w:t>such as yes/no or stay/leave, like/dislike</w:t>
      </w:r>
      <w:r w:rsidR="000E6098">
        <w:t xml:space="preserve">, etc. </w:t>
      </w:r>
      <w:r w:rsidR="006E3F0F">
        <w:t xml:space="preserve"> </w:t>
      </w:r>
      <w:r w:rsidR="004B76E8">
        <w:t xml:space="preserve">Logistic regression </w:t>
      </w:r>
      <w:r w:rsidR="003D00D8">
        <w:t>addresses this limitation.</w:t>
      </w:r>
      <w:r w:rsidR="006E3F0F">
        <w:t xml:space="preserve"> Just as Linear </w:t>
      </w:r>
      <w:proofErr w:type="spellStart"/>
      <w:r w:rsidR="006E3F0F">
        <w:t>Regaression</w:t>
      </w:r>
      <w:proofErr w:type="spellEnd"/>
      <w:r w:rsidR="006E3F0F">
        <w:t xml:space="preserve">, logistic regression is modeled by a </w:t>
      </w:r>
      <w:r w:rsidR="0013387B">
        <w:t>function. Below function is an example</w:t>
      </w:r>
      <w:r w:rsidR="00020AE7">
        <w:t>:</w:t>
      </w:r>
    </w:p>
    <w:p w14:paraId="1E9E7B7C" w14:textId="40F3F50D" w:rsidR="00020AE7" w:rsidRDefault="00020AE7" w:rsidP="009A2363"/>
    <w:p w14:paraId="6A0CC59E" w14:textId="2A054136" w:rsidR="00020AE7" w:rsidRPr="00A42BE0" w:rsidRDefault="00CD61BA" w:rsidP="009A2363">
      <m:oMathPara>
        <m:oMath>
          <m:r>
            <w:rPr>
              <w:rFonts w:ascii="Cambria Math" w:hAnsi="Cambria Math"/>
            </w:rPr>
            <m:t xml:space="preserve">F(x) = Y = 1 /(1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37CBF06A" w14:textId="557EC7A9" w:rsidR="00A42BE0" w:rsidRDefault="00A42BE0" w:rsidP="009A2363">
      <w:r>
        <w:lastRenderedPageBreak/>
        <w:t xml:space="preserve">Where </w:t>
      </w:r>
      <w:r w:rsidR="003718DD">
        <w:t>‘</w:t>
      </w:r>
      <w:r>
        <w:t>e</w:t>
      </w:r>
      <w:r w:rsidR="003718DD">
        <w:t>’</w:t>
      </w:r>
      <w:r>
        <w:t xml:space="preserve"> is </w:t>
      </w:r>
      <w:r w:rsidR="0046380A">
        <w:t>the exponent function</w:t>
      </w:r>
      <w:r w:rsidR="007B663F">
        <w:t xml:space="preserve">. </w:t>
      </w:r>
      <w:r w:rsidR="007A5847">
        <w:t>Other logistic regression equations basically follow the</w:t>
      </w:r>
      <w:r w:rsidR="00762C7D">
        <w:t xml:space="preserve"> equation above which is called the </w:t>
      </w:r>
      <w:r w:rsidR="000C28E9">
        <w:t>“Sigmoid” function</w:t>
      </w:r>
      <w:r w:rsidR="000A0B04">
        <w:t xml:space="preserve">. The value of Y in this function can </w:t>
      </w:r>
      <w:r w:rsidR="00BE70D8">
        <w:t>only vary from 0 to 1 as shown below:</w:t>
      </w:r>
    </w:p>
    <w:p w14:paraId="0BD2E5E3" w14:textId="19B69A05" w:rsidR="000C0B7E" w:rsidRDefault="000C0B7E" w:rsidP="009A2363">
      <w:r>
        <w:rPr>
          <w:noProof/>
        </w:rPr>
        <w:drawing>
          <wp:inline distT="0" distB="0" distL="0" distR="0" wp14:anchorId="21EA4EF6" wp14:editId="34E3FD53">
            <wp:extent cx="5933333" cy="382857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3333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5EA1" w14:textId="6270C36E" w:rsidR="001D012F" w:rsidRDefault="000E11F8" w:rsidP="009A2363">
      <w:r>
        <w:t>As shown, we can’t reliably predict the</w:t>
      </w:r>
      <w:r w:rsidR="00740926">
        <w:t xml:space="preserve"> value </w:t>
      </w:r>
      <w:r w:rsidR="00EE5D8E">
        <w:t>of Y to</w:t>
      </w:r>
      <w:r w:rsidR="00740926">
        <w:t xml:space="preserve"> be 0 or 1, but rather somewhere in between</w:t>
      </w:r>
      <w:r w:rsidR="00560F88">
        <w:t xml:space="preserve"> or better </w:t>
      </w:r>
      <w:r w:rsidR="006620A2">
        <w:t xml:space="preserve">described as </w:t>
      </w:r>
      <w:r w:rsidR="00C04A40">
        <w:t>a</w:t>
      </w:r>
      <w:r w:rsidR="006620A2">
        <w:t xml:space="preserve"> probability</w:t>
      </w:r>
      <w:r w:rsidR="004146BE">
        <w:t xml:space="preserve"> </w:t>
      </w:r>
      <w:r w:rsidR="00472126">
        <w:t xml:space="preserve">of </w:t>
      </w:r>
      <w:proofErr w:type="gramStart"/>
      <w:r w:rsidR="00472126">
        <w:t>how  close</w:t>
      </w:r>
      <w:proofErr w:type="gramEnd"/>
      <w:r w:rsidR="004146BE">
        <w:t xml:space="preserve"> an observation </w:t>
      </w:r>
      <w:r w:rsidR="00472126">
        <w:t xml:space="preserve">is to </w:t>
      </w:r>
      <w:r w:rsidR="00C04A40">
        <w:t>1</w:t>
      </w:r>
      <w:r w:rsidR="00F8427A">
        <w:t xml:space="preserve">. </w:t>
      </w:r>
      <w:r w:rsidR="00215A27">
        <w:t>This function is represented as below:</w:t>
      </w:r>
    </w:p>
    <w:p w14:paraId="051B81A6" w14:textId="0B497FB2" w:rsidR="00215A27" w:rsidRDefault="00215A27" w:rsidP="009A2363"/>
    <w:p w14:paraId="1DB48098" w14:textId="4069EF51" w:rsidR="00215A27" w:rsidRPr="000C79F6" w:rsidRDefault="00215A27" w:rsidP="009A2363">
      <m:oMathPara>
        <m:oMath>
          <m:r>
            <w:rPr>
              <w:rFonts w:ascii="Cambria Math" w:hAnsi="Cambria Math"/>
            </w:rPr>
            <m:t>P(X) = P(Y=1|X)</m:t>
          </m:r>
        </m:oMath>
      </m:oMathPara>
    </w:p>
    <w:p w14:paraId="0D738043" w14:textId="06793A93" w:rsidR="000C79F6" w:rsidRDefault="000C79F6" w:rsidP="009A2363">
      <w:r>
        <w:t xml:space="preserve">The function </w:t>
      </w:r>
      <w:r w:rsidR="00D52205">
        <w:t xml:space="preserve">reads as “the </w:t>
      </w:r>
      <w:r w:rsidR="00BA001E">
        <w:t>predicted value</w:t>
      </w:r>
      <w:r w:rsidR="00D52205">
        <w:t xml:space="preserve"> of X</w:t>
      </w:r>
      <w:r w:rsidR="002163F9">
        <w:t xml:space="preserve"> is the probability of Y </w:t>
      </w:r>
      <w:r w:rsidR="00BA001E">
        <w:t xml:space="preserve">being </w:t>
      </w:r>
      <w:r w:rsidR="008F0D1F">
        <w:t xml:space="preserve">100% </w:t>
      </w:r>
      <w:r w:rsidR="002163F9">
        <w:t>given X</w:t>
      </w:r>
      <w:r w:rsidR="00B90A25">
        <w:t xml:space="preserve">. </w:t>
      </w:r>
      <w:r w:rsidR="008C009E">
        <w:t xml:space="preserve"> This equation </w:t>
      </w:r>
      <w:r w:rsidR="00CF69E8">
        <w:t>is</w:t>
      </w:r>
      <w:r w:rsidR="00BD6D4A">
        <w:t xml:space="preserve"> the basis of the </w:t>
      </w:r>
      <w:r w:rsidR="00167008">
        <w:t>Naïve Bayes method</w:t>
      </w:r>
      <w:r w:rsidR="00713FB9">
        <w:t xml:space="preserve">. It </w:t>
      </w:r>
      <w:r w:rsidR="00EA5666">
        <w:t>applies</w:t>
      </w:r>
      <w:r w:rsidR="00713FB9">
        <w:t xml:space="preserve"> the Bay</w:t>
      </w:r>
      <w:r w:rsidR="00EA5666">
        <w:t>e</w:t>
      </w:r>
      <w:r w:rsidR="00141312">
        <w:t>s</w:t>
      </w:r>
      <w:r w:rsidR="00EA5666">
        <w:t xml:space="preserve"> theorem with the “Naïve”</w:t>
      </w:r>
      <w:r w:rsidR="00141312">
        <w:t xml:space="preserve"> assumption </w:t>
      </w:r>
      <w:r w:rsidR="00AB5117">
        <w:t>of conditional independence betwee</w:t>
      </w:r>
      <w:r w:rsidR="00F314A7">
        <w:t>n</w:t>
      </w:r>
      <w:r w:rsidR="00BE6108">
        <w:t xml:space="preserve"> </w:t>
      </w:r>
      <w:r w:rsidR="002924A3">
        <w:t>the pai</w:t>
      </w:r>
      <w:r w:rsidR="00BE6108">
        <w:t>rs</w:t>
      </w:r>
      <w:r w:rsidR="002924A3">
        <w:t xml:space="preserve"> of variables</w:t>
      </w:r>
      <w:r w:rsidR="00BE6108">
        <w:t>.</w:t>
      </w:r>
      <w:r w:rsidR="00EA5666">
        <w:t xml:space="preserve"> </w:t>
      </w:r>
      <w:r w:rsidR="00B21EA4">
        <w:t xml:space="preserve">This sort of calculation returns values between 0 and 1 but not </w:t>
      </w:r>
      <w:r w:rsidR="000B2E1A">
        <w:t xml:space="preserve">explicit 0 or 1 as we require in logistic </w:t>
      </w:r>
      <w:r w:rsidR="000B2E1A">
        <w:lastRenderedPageBreak/>
        <w:t>regression.</w:t>
      </w:r>
      <w:r w:rsidR="00B90A25">
        <w:t xml:space="preserve"> </w:t>
      </w:r>
      <w:r w:rsidR="00AB418D">
        <w:t>Sometimes we can only go by probabilit</w:t>
      </w:r>
      <w:r w:rsidR="008B2C27">
        <w:t xml:space="preserve">y and </w:t>
      </w:r>
      <w:r w:rsidR="00AB3CFA">
        <w:t>sometimes</w:t>
      </w:r>
      <w:r w:rsidR="008B2C27">
        <w:t xml:space="preserve"> we need explicit 0 or 1 answer</w:t>
      </w:r>
      <w:r w:rsidR="00B27878">
        <w:t xml:space="preserve">, and sometimes this probability </w:t>
      </w:r>
      <w:r w:rsidR="004551F5">
        <w:t>is ma</w:t>
      </w:r>
      <w:r w:rsidR="000D28B8">
        <w:t>pp</w:t>
      </w:r>
      <w:r w:rsidR="004551F5">
        <w:t>ed to more than two classes</w:t>
      </w:r>
      <w:r w:rsidR="000D28B8">
        <w:t xml:space="preserve"> such as </w:t>
      </w:r>
      <w:r w:rsidR="003D7A67">
        <w:t>“</w:t>
      </w:r>
      <w:r w:rsidR="006B3239">
        <w:t>D</w:t>
      </w:r>
      <w:r w:rsidR="003D7A67">
        <w:t>isagree”, “Str</w:t>
      </w:r>
      <w:r w:rsidR="006B3239">
        <w:t>o</w:t>
      </w:r>
      <w:r w:rsidR="003D7A67">
        <w:t xml:space="preserve">ng Disagree”, </w:t>
      </w:r>
      <w:r w:rsidR="001323FE">
        <w:t>‘</w:t>
      </w:r>
      <w:r w:rsidR="006B3239">
        <w:t>A</w:t>
      </w:r>
      <w:r w:rsidR="001323FE">
        <w:t>gree”, “</w:t>
      </w:r>
      <w:r w:rsidR="006B3239">
        <w:t>S</w:t>
      </w:r>
      <w:r w:rsidR="003D7A67">
        <w:t>trongly</w:t>
      </w:r>
      <w:r w:rsidR="001323FE">
        <w:t xml:space="preserve"> </w:t>
      </w:r>
      <w:r w:rsidR="006B3239">
        <w:t>A</w:t>
      </w:r>
      <w:r w:rsidR="001323FE">
        <w:t>gree</w:t>
      </w:r>
      <w:r w:rsidR="003D7A67">
        <w:t>”</w:t>
      </w:r>
      <w:r w:rsidR="00D71961">
        <w:t xml:space="preserve">- </w:t>
      </w:r>
      <w:r w:rsidR="007113F3">
        <w:t>Logistic</w:t>
      </w:r>
      <w:r w:rsidR="00D71961">
        <w:t xml:space="preserve"> Regression analysis and methods available to us</w:t>
      </w:r>
      <w:r w:rsidR="007113F3">
        <w:t xml:space="preserve"> can be used.</w:t>
      </w:r>
    </w:p>
    <w:p w14:paraId="2D870253" w14:textId="2466DC34" w:rsidR="004238A2" w:rsidRDefault="004238A2" w:rsidP="004238A2">
      <w:pPr>
        <w:pStyle w:val="Heading1"/>
      </w:pPr>
      <w:r>
        <w:t>Conclusion</w:t>
      </w:r>
    </w:p>
    <w:p w14:paraId="2B36BE4A" w14:textId="78BC2D2B" w:rsidR="000E7D83" w:rsidRDefault="000E7D83" w:rsidP="000E7D83">
      <w:r>
        <w:t xml:space="preserve"> Logistic regression and the modeling and computations that go into it are all used in machine learning in mostly applications where </w:t>
      </w:r>
      <w:r w:rsidR="00315564">
        <w:t>classification of</w:t>
      </w:r>
      <w:r w:rsidR="00F86079">
        <w:t xml:space="preserve"> outcome is</w:t>
      </w:r>
      <w:r w:rsidR="00A75BA9">
        <w:t xml:space="preserve"> of interest</w:t>
      </w:r>
      <w:r w:rsidR="002834BF">
        <w:t xml:space="preserve">, </w:t>
      </w:r>
      <w:proofErr w:type="gramStart"/>
      <w:r w:rsidR="002834BF">
        <w:t>It’s</w:t>
      </w:r>
      <w:proofErr w:type="gramEnd"/>
      <w:r w:rsidR="002834BF">
        <w:t xml:space="preserve"> usage in online retail is quite evident</w:t>
      </w:r>
      <w:r w:rsidR="008A271B">
        <w:t xml:space="preserve">. For </w:t>
      </w:r>
      <w:r w:rsidR="00E7416B">
        <w:t>example,</w:t>
      </w:r>
      <w:r w:rsidR="008A271B">
        <w:t xml:space="preserve"> amazo</w:t>
      </w:r>
      <w:r w:rsidR="00583FDF">
        <w:t xml:space="preserve">n uses customer comments to create </w:t>
      </w:r>
      <w:r w:rsidR="00D11682">
        <w:t xml:space="preserve">customer </w:t>
      </w:r>
      <w:proofErr w:type="gramStart"/>
      <w:r w:rsidR="00D11682">
        <w:t>rating</w:t>
      </w:r>
      <w:proofErr w:type="gramEnd"/>
      <w:r w:rsidR="00CB0F97">
        <w:t xml:space="preserve">. </w:t>
      </w:r>
      <w:proofErr w:type="gramStart"/>
      <w:r w:rsidR="00CB0F97">
        <w:t>T</w:t>
      </w:r>
      <w:r w:rsidR="00EC66EB">
        <w:t>he spam</w:t>
      </w:r>
      <w:proofErr w:type="gramEnd"/>
      <w:r w:rsidR="00EC66EB">
        <w:t xml:space="preserve"> filters are another </w:t>
      </w:r>
      <w:r w:rsidR="00551CEE">
        <w:t xml:space="preserve">example. The email </w:t>
      </w:r>
      <w:r w:rsidR="00E7416B">
        <w:t>m</w:t>
      </w:r>
      <w:r w:rsidR="00551CEE">
        <w:t xml:space="preserve">essages are sent to </w:t>
      </w:r>
      <w:r w:rsidR="005342A4">
        <w:t xml:space="preserve">machine learned algorithms to determine if the email is </w:t>
      </w:r>
      <w:proofErr w:type="gramStart"/>
      <w:r w:rsidR="005342A4">
        <w:t>a spam</w:t>
      </w:r>
      <w:proofErr w:type="gramEnd"/>
      <w:r w:rsidR="005342A4">
        <w:t xml:space="preserve"> </w:t>
      </w:r>
      <w:r w:rsidR="004663B8">
        <w:t xml:space="preserve">and if </w:t>
      </w:r>
      <w:r w:rsidR="007113F3">
        <w:t>so,</w:t>
      </w:r>
      <w:r w:rsidR="004663B8">
        <w:t xml:space="preserve"> are redirected to junk mail</w:t>
      </w:r>
      <w:r w:rsidR="00EE5D8E">
        <w:t>.</w:t>
      </w:r>
    </w:p>
    <w:p w14:paraId="26A2E806" w14:textId="6E2EDA2C" w:rsidR="00522928" w:rsidRDefault="00522928" w:rsidP="00522928"/>
    <w:p w14:paraId="07E40698" w14:textId="5A688214" w:rsidR="009229C7" w:rsidRDefault="009229C7" w:rsidP="009229C7">
      <w:pPr>
        <w:pStyle w:val="Heading1"/>
      </w:pPr>
      <w:r>
        <w:t>Refere</w:t>
      </w:r>
      <w:r w:rsidR="007E6A43">
        <w:t>nces</w:t>
      </w:r>
    </w:p>
    <w:p w14:paraId="59196401" w14:textId="77777777" w:rsidR="004737EA" w:rsidRPr="004737EA" w:rsidRDefault="002C1F13" w:rsidP="004737EA">
      <w:pPr>
        <w:pStyle w:val="ListParagraph"/>
        <w:numPr>
          <w:ilvl w:val="0"/>
          <w:numId w:val="17"/>
        </w:numPr>
        <w:rPr>
          <w:rStyle w:val="Hyperlink"/>
          <w:color w:val="auto"/>
          <w:u w:val="none"/>
        </w:rPr>
      </w:pPr>
      <w:hyperlink r:id="rId10" w:history="1">
        <w:r w:rsidR="00C34A3E">
          <w:rPr>
            <w:rStyle w:val="Hyperlink"/>
          </w:rPr>
          <w:t>https://en.wikipedia.org/wiki/Regression_analysis</w:t>
        </w:r>
      </w:hyperlink>
    </w:p>
    <w:p w14:paraId="48D0A7AB" w14:textId="77777777" w:rsidR="004737EA" w:rsidRPr="004737EA" w:rsidRDefault="00261A29" w:rsidP="004737EA">
      <w:pPr>
        <w:pStyle w:val="ListParagraph"/>
        <w:numPr>
          <w:ilvl w:val="0"/>
          <w:numId w:val="17"/>
        </w:numPr>
        <w:rPr>
          <w:rStyle w:val="Hyperlink"/>
          <w:color w:val="auto"/>
          <w:u w:val="none"/>
        </w:rPr>
      </w:pPr>
      <w:r w:rsidRPr="00261A29">
        <w:t>Regression I: What is regression? | SSE, SSR, SST | R-squared | Errors (e vs. e)</w:t>
      </w:r>
      <w:r w:rsidR="007110DE">
        <w:t xml:space="preserve"> </w:t>
      </w:r>
      <w:r w:rsidRPr="00261A29">
        <w:t>-</w:t>
      </w:r>
      <w:r w:rsidR="00F97026">
        <w:t xml:space="preserve"> </w:t>
      </w:r>
      <w:hyperlink r:id="rId11" w:history="1">
        <w:r w:rsidR="00F97026">
          <w:rPr>
            <w:rStyle w:val="Hyperlink"/>
          </w:rPr>
          <w:t>https://www.youtube.com/watch?v=aq8VU5KLmkY</w:t>
        </w:r>
      </w:hyperlink>
    </w:p>
    <w:p w14:paraId="458DE5B5" w14:textId="6AD17097" w:rsidR="000308AA" w:rsidRDefault="00513AAD" w:rsidP="000308AA">
      <w:pPr>
        <w:pStyle w:val="ListParagraph"/>
        <w:numPr>
          <w:ilvl w:val="0"/>
          <w:numId w:val="17"/>
        </w:numPr>
      </w:pPr>
      <w:r w:rsidRPr="00513AAD">
        <w:t>Logistic Regression for Machine Learning</w:t>
      </w:r>
      <w:r>
        <w:t xml:space="preserve"> -</w:t>
      </w:r>
      <w:hyperlink r:id="rId12" w:history="1">
        <w:r w:rsidR="008A5D9A" w:rsidRPr="00EA0C5F">
          <w:rPr>
            <w:rStyle w:val="Hyperlink"/>
          </w:rPr>
          <w:t>https://machinelearningmastery.com/logistic-regression-for-machine-learning/</w:t>
        </w:r>
      </w:hyperlink>
    </w:p>
    <w:p w14:paraId="7FD94E5B" w14:textId="109CB715" w:rsidR="008A5D9A" w:rsidRDefault="00B868EB" w:rsidP="000308AA">
      <w:pPr>
        <w:pStyle w:val="ListParagraph"/>
        <w:numPr>
          <w:ilvl w:val="0"/>
          <w:numId w:val="17"/>
        </w:numPr>
      </w:pPr>
      <w:r w:rsidRPr="00B868EB">
        <w:t>Introduction to Machine Learning Algorithms: Logistic Regression</w:t>
      </w:r>
      <w:r>
        <w:t xml:space="preserve"> -</w:t>
      </w:r>
      <w:hyperlink r:id="rId13" w:history="1">
        <w:r w:rsidR="000C0B7E" w:rsidRPr="00EA0C5F">
          <w:rPr>
            <w:rStyle w:val="Hyperlink"/>
          </w:rPr>
          <w:t>https://hackernoon.com/introduction-to-machine-learning-algorithms-logistic-regression-cbdd82d81a36</w:t>
        </w:r>
      </w:hyperlink>
    </w:p>
    <w:p w14:paraId="672862A3" w14:textId="60FA1D88" w:rsidR="00830CED" w:rsidRDefault="00830CED" w:rsidP="000308AA">
      <w:pPr>
        <w:pStyle w:val="ListParagraph"/>
        <w:numPr>
          <w:ilvl w:val="0"/>
          <w:numId w:val="17"/>
        </w:numPr>
      </w:pPr>
      <w:r>
        <w:t xml:space="preserve">Logistic Regression - </w:t>
      </w:r>
      <w:hyperlink r:id="rId14" w:history="1">
        <w:r>
          <w:rPr>
            <w:rStyle w:val="Hyperlink"/>
          </w:rPr>
          <w:t>https://ml-cheatsheet.readthedocs.io/en/latest/logistic_regression.html</w:t>
        </w:r>
      </w:hyperlink>
    </w:p>
    <w:sectPr w:rsidR="00830CED" w:rsidSect="00B66C5E">
      <w:headerReference w:type="default" r:id="rId15"/>
      <w:headerReference w:type="first" r:id="rId16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A9234" w14:textId="77777777" w:rsidR="007B49E2" w:rsidRDefault="007B49E2">
      <w:pPr>
        <w:spacing w:line="240" w:lineRule="auto"/>
      </w:pPr>
      <w:r>
        <w:separator/>
      </w:r>
    </w:p>
    <w:p w14:paraId="17E7C6B6" w14:textId="77777777" w:rsidR="007B49E2" w:rsidRDefault="007B49E2"/>
  </w:endnote>
  <w:endnote w:type="continuationSeparator" w:id="0">
    <w:p w14:paraId="03490996" w14:textId="77777777" w:rsidR="007B49E2" w:rsidRDefault="007B49E2">
      <w:pPr>
        <w:spacing w:line="240" w:lineRule="auto"/>
      </w:pPr>
      <w:r>
        <w:continuationSeparator/>
      </w:r>
    </w:p>
    <w:p w14:paraId="24016808" w14:textId="77777777" w:rsidR="007B49E2" w:rsidRDefault="007B49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45D46" w14:textId="77777777" w:rsidR="007B49E2" w:rsidRDefault="007B49E2">
      <w:pPr>
        <w:spacing w:line="240" w:lineRule="auto"/>
      </w:pPr>
      <w:r>
        <w:separator/>
      </w:r>
    </w:p>
    <w:p w14:paraId="29EB2404" w14:textId="77777777" w:rsidR="007B49E2" w:rsidRDefault="007B49E2"/>
  </w:footnote>
  <w:footnote w:type="continuationSeparator" w:id="0">
    <w:p w14:paraId="4C7F8295" w14:textId="77777777" w:rsidR="007B49E2" w:rsidRDefault="007B49E2">
      <w:pPr>
        <w:spacing w:line="240" w:lineRule="auto"/>
      </w:pPr>
      <w:r>
        <w:continuationSeparator/>
      </w:r>
    </w:p>
    <w:p w14:paraId="52C16F16" w14:textId="77777777" w:rsidR="007B49E2" w:rsidRDefault="007B49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56B80" w14:textId="2EBA2208" w:rsidR="00E81978" w:rsidRDefault="002C1F13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0EB70FFE4D4C44B8BDA65AA87BB3E55A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CC1946">
          <w:rPr>
            <w:rStyle w:val="Strong"/>
          </w:rPr>
          <w:t>what IS Regression analysis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44184" w14:textId="6F9C6EDD" w:rsidR="00E81978" w:rsidRDefault="002C1F13">
    <w:pPr>
      <w:pStyle w:val="Header"/>
      <w:rPr>
        <w:rStyle w:val="Strong"/>
      </w:rPr>
    </w:pPr>
    <w:sdt>
      <w:sdtPr>
        <w:rPr>
          <w:rStyle w:val="Strong"/>
        </w:rPr>
        <w:alias w:val="Running head"/>
        <w:tag w:val=""/>
        <w:id w:val="-696842620"/>
        <w:placeholder>
          <w:docPart w:val="D084B6CFFA43482CB274262E4D8A93E4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143390">
          <w:rPr>
            <w:rStyle w:val="Strong"/>
          </w:rPr>
          <w:t xml:space="preserve">what </w:t>
        </w:r>
        <w:r w:rsidR="00CC1946">
          <w:rPr>
            <w:rStyle w:val="Strong"/>
          </w:rPr>
          <w:t>IS Regression analysis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6F40B0"/>
    <w:multiLevelType w:val="hybridMultilevel"/>
    <w:tmpl w:val="B6A2E512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1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7021325"/>
    <w:multiLevelType w:val="hybridMultilevel"/>
    <w:tmpl w:val="697E6E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88166756">
    <w:abstractNumId w:val="9"/>
  </w:num>
  <w:num w:numId="2" w16cid:durableId="391736968">
    <w:abstractNumId w:val="7"/>
  </w:num>
  <w:num w:numId="3" w16cid:durableId="1626160699">
    <w:abstractNumId w:val="6"/>
  </w:num>
  <w:num w:numId="4" w16cid:durableId="331688071">
    <w:abstractNumId w:val="5"/>
  </w:num>
  <w:num w:numId="5" w16cid:durableId="1562055971">
    <w:abstractNumId w:val="4"/>
  </w:num>
  <w:num w:numId="6" w16cid:durableId="365637317">
    <w:abstractNumId w:val="8"/>
  </w:num>
  <w:num w:numId="7" w16cid:durableId="560481353">
    <w:abstractNumId w:val="3"/>
  </w:num>
  <w:num w:numId="8" w16cid:durableId="2095592875">
    <w:abstractNumId w:val="2"/>
  </w:num>
  <w:num w:numId="9" w16cid:durableId="323820873">
    <w:abstractNumId w:val="1"/>
  </w:num>
  <w:num w:numId="10" w16cid:durableId="356348556">
    <w:abstractNumId w:val="0"/>
  </w:num>
  <w:num w:numId="11" w16cid:durableId="663553153">
    <w:abstractNumId w:val="9"/>
    <w:lvlOverride w:ilvl="0">
      <w:startOverride w:val="1"/>
    </w:lvlOverride>
  </w:num>
  <w:num w:numId="12" w16cid:durableId="1700006752">
    <w:abstractNumId w:val="15"/>
  </w:num>
  <w:num w:numId="13" w16cid:durableId="1762337642">
    <w:abstractNumId w:val="12"/>
  </w:num>
  <w:num w:numId="14" w16cid:durableId="1805266715">
    <w:abstractNumId w:val="11"/>
  </w:num>
  <w:num w:numId="15" w16cid:durableId="1126898932">
    <w:abstractNumId w:val="14"/>
  </w:num>
  <w:num w:numId="16" w16cid:durableId="1443570283">
    <w:abstractNumId w:val="10"/>
  </w:num>
  <w:num w:numId="17" w16cid:durableId="108476336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A9"/>
    <w:rsid w:val="00000EB3"/>
    <w:rsid w:val="00001CA9"/>
    <w:rsid w:val="00005E2B"/>
    <w:rsid w:val="00017736"/>
    <w:rsid w:val="00017ABE"/>
    <w:rsid w:val="00017E6B"/>
    <w:rsid w:val="00020AE7"/>
    <w:rsid w:val="0002189D"/>
    <w:rsid w:val="0002388B"/>
    <w:rsid w:val="00025041"/>
    <w:rsid w:val="00025393"/>
    <w:rsid w:val="00026871"/>
    <w:rsid w:val="000308AA"/>
    <w:rsid w:val="00030E18"/>
    <w:rsid w:val="00031E51"/>
    <w:rsid w:val="000326E8"/>
    <w:rsid w:val="00041064"/>
    <w:rsid w:val="00042C87"/>
    <w:rsid w:val="00052B40"/>
    <w:rsid w:val="00054687"/>
    <w:rsid w:val="0005500B"/>
    <w:rsid w:val="000572A4"/>
    <w:rsid w:val="000572F8"/>
    <w:rsid w:val="00066441"/>
    <w:rsid w:val="00072A73"/>
    <w:rsid w:val="0007410B"/>
    <w:rsid w:val="00075731"/>
    <w:rsid w:val="00080B5E"/>
    <w:rsid w:val="00080CF2"/>
    <w:rsid w:val="00080E97"/>
    <w:rsid w:val="00081239"/>
    <w:rsid w:val="00084A39"/>
    <w:rsid w:val="0008510E"/>
    <w:rsid w:val="000866CE"/>
    <w:rsid w:val="000A0B04"/>
    <w:rsid w:val="000A4197"/>
    <w:rsid w:val="000B070D"/>
    <w:rsid w:val="000B0E58"/>
    <w:rsid w:val="000B1AE7"/>
    <w:rsid w:val="000B2E1A"/>
    <w:rsid w:val="000B562A"/>
    <w:rsid w:val="000C0971"/>
    <w:rsid w:val="000C09F8"/>
    <w:rsid w:val="000C0B7E"/>
    <w:rsid w:val="000C16C3"/>
    <w:rsid w:val="000C28E9"/>
    <w:rsid w:val="000C3A97"/>
    <w:rsid w:val="000C5B5C"/>
    <w:rsid w:val="000C754C"/>
    <w:rsid w:val="000C79F6"/>
    <w:rsid w:val="000D28B8"/>
    <w:rsid w:val="000D3003"/>
    <w:rsid w:val="000D3F41"/>
    <w:rsid w:val="000D4B47"/>
    <w:rsid w:val="000D72F5"/>
    <w:rsid w:val="000E11F8"/>
    <w:rsid w:val="000E52D1"/>
    <w:rsid w:val="000E5EF7"/>
    <w:rsid w:val="000E6098"/>
    <w:rsid w:val="000E6B56"/>
    <w:rsid w:val="000E7D83"/>
    <w:rsid w:val="000F3C3B"/>
    <w:rsid w:val="000F44AA"/>
    <w:rsid w:val="000F73D4"/>
    <w:rsid w:val="00106859"/>
    <w:rsid w:val="0011065C"/>
    <w:rsid w:val="00115926"/>
    <w:rsid w:val="0012164B"/>
    <w:rsid w:val="00121BDA"/>
    <w:rsid w:val="0012254C"/>
    <w:rsid w:val="00124077"/>
    <w:rsid w:val="001259F1"/>
    <w:rsid w:val="00130EF3"/>
    <w:rsid w:val="001322E3"/>
    <w:rsid w:val="001323FE"/>
    <w:rsid w:val="0013387B"/>
    <w:rsid w:val="0013644F"/>
    <w:rsid w:val="00137DDE"/>
    <w:rsid w:val="00140BF0"/>
    <w:rsid w:val="00141312"/>
    <w:rsid w:val="00143390"/>
    <w:rsid w:val="001436AF"/>
    <w:rsid w:val="00147A35"/>
    <w:rsid w:val="00147C09"/>
    <w:rsid w:val="00151D51"/>
    <w:rsid w:val="00152A47"/>
    <w:rsid w:val="001534C8"/>
    <w:rsid w:val="001550B4"/>
    <w:rsid w:val="001601CF"/>
    <w:rsid w:val="0016029B"/>
    <w:rsid w:val="00160C32"/>
    <w:rsid w:val="00162958"/>
    <w:rsid w:val="00163B9C"/>
    <w:rsid w:val="00167008"/>
    <w:rsid w:val="00171C92"/>
    <w:rsid w:val="00173891"/>
    <w:rsid w:val="00174724"/>
    <w:rsid w:val="00175CAD"/>
    <w:rsid w:val="0018134A"/>
    <w:rsid w:val="0018454A"/>
    <w:rsid w:val="00192E17"/>
    <w:rsid w:val="001931A5"/>
    <w:rsid w:val="0019438D"/>
    <w:rsid w:val="001955BC"/>
    <w:rsid w:val="00195A60"/>
    <w:rsid w:val="001A110D"/>
    <w:rsid w:val="001A559C"/>
    <w:rsid w:val="001A7561"/>
    <w:rsid w:val="001B283F"/>
    <w:rsid w:val="001B4684"/>
    <w:rsid w:val="001B5C70"/>
    <w:rsid w:val="001B752D"/>
    <w:rsid w:val="001C015B"/>
    <w:rsid w:val="001C1FAC"/>
    <w:rsid w:val="001C2A73"/>
    <w:rsid w:val="001C6F0C"/>
    <w:rsid w:val="001D012F"/>
    <w:rsid w:val="001D0277"/>
    <w:rsid w:val="001D0E81"/>
    <w:rsid w:val="001D17BA"/>
    <w:rsid w:val="001D27B4"/>
    <w:rsid w:val="001D6A37"/>
    <w:rsid w:val="001E3255"/>
    <w:rsid w:val="001E3A9F"/>
    <w:rsid w:val="001E3DE5"/>
    <w:rsid w:val="001F19D7"/>
    <w:rsid w:val="001F5528"/>
    <w:rsid w:val="00202D68"/>
    <w:rsid w:val="002071B8"/>
    <w:rsid w:val="0021512D"/>
    <w:rsid w:val="00215A27"/>
    <w:rsid w:val="002163F9"/>
    <w:rsid w:val="002208FF"/>
    <w:rsid w:val="00222657"/>
    <w:rsid w:val="00222E8E"/>
    <w:rsid w:val="00227370"/>
    <w:rsid w:val="00232481"/>
    <w:rsid w:val="00240E68"/>
    <w:rsid w:val="00250A12"/>
    <w:rsid w:val="002527AE"/>
    <w:rsid w:val="00253B83"/>
    <w:rsid w:val="00255721"/>
    <w:rsid w:val="00255DF3"/>
    <w:rsid w:val="002579C8"/>
    <w:rsid w:val="00260589"/>
    <w:rsid w:val="00261A29"/>
    <w:rsid w:val="00262252"/>
    <w:rsid w:val="0026327C"/>
    <w:rsid w:val="00263D13"/>
    <w:rsid w:val="00264D6A"/>
    <w:rsid w:val="00275E1A"/>
    <w:rsid w:val="0027671B"/>
    <w:rsid w:val="00277639"/>
    <w:rsid w:val="002808A9"/>
    <w:rsid w:val="002834BF"/>
    <w:rsid w:val="00284D7D"/>
    <w:rsid w:val="0029243D"/>
    <w:rsid w:val="002924A3"/>
    <w:rsid w:val="0029291F"/>
    <w:rsid w:val="0029292B"/>
    <w:rsid w:val="00295294"/>
    <w:rsid w:val="00296C89"/>
    <w:rsid w:val="00297BC3"/>
    <w:rsid w:val="002A2AFC"/>
    <w:rsid w:val="002A45D8"/>
    <w:rsid w:val="002B07D4"/>
    <w:rsid w:val="002B07DE"/>
    <w:rsid w:val="002B1222"/>
    <w:rsid w:val="002C1F13"/>
    <w:rsid w:val="002C3ABE"/>
    <w:rsid w:val="002C7429"/>
    <w:rsid w:val="002D3F52"/>
    <w:rsid w:val="002D4A83"/>
    <w:rsid w:val="002D7DAD"/>
    <w:rsid w:val="002E0335"/>
    <w:rsid w:val="002E55B0"/>
    <w:rsid w:val="002E78A8"/>
    <w:rsid w:val="002E79D1"/>
    <w:rsid w:val="002F25B0"/>
    <w:rsid w:val="002F2EEA"/>
    <w:rsid w:val="002F3872"/>
    <w:rsid w:val="002F6DDC"/>
    <w:rsid w:val="00300B84"/>
    <w:rsid w:val="00311876"/>
    <w:rsid w:val="003118D6"/>
    <w:rsid w:val="00315564"/>
    <w:rsid w:val="003222F6"/>
    <w:rsid w:val="0032688D"/>
    <w:rsid w:val="003314ED"/>
    <w:rsid w:val="00333E99"/>
    <w:rsid w:val="00334E0B"/>
    <w:rsid w:val="00335ECC"/>
    <w:rsid w:val="00341FDF"/>
    <w:rsid w:val="00347DEB"/>
    <w:rsid w:val="00355DCA"/>
    <w:rsid w:val="00356ECF"/>
    <w:rsid w:val="003664A4"/>
    <w:rsid w:val="0037058E"/>
    <w:rsid w:val="00371357"/>
    <w:rsid w:val="003718DD"/>
    <w:rsid w:val="00372FE5"/>
    <w:rsid w:val="00373561"/>
    <w:rsid w:val="0037371D"/>
    <w:rsid w:val="0037588F"/>
    <w:rsid w:val="00375BAC"/>
    <w:rsid w:val="00377037"/>
    <w:rsid w:val="00377296"/>
    <w:rsid w:val="00377E41"/>
    <w:rsid w:val="00381058"/>
    <w:rsid w:val="00381D13"/>
    <w:rsid w:val="0038515D"/>
    <w:rsid w:val="00386D4E"/>
    <w:rsid w:val="003934D2"/>
    <w:rsid w:val="003942B1"/>
    <w:rsid w:val="003944A0"/>
    <w:rsid w:val="003A0699"/>
    <w:rsid w:val="003A1DDB"/>
    <w:rsid w:val="003A6610"/>
    <w:rsid w:val="003A68D6"/>
    <w:rsid w:val="003A6DE9"/>
    <w:rsid w:val="003B4C13"/>
    <w:rsid w:val="003B5262"/>
    <w:rsid w:val="003B5ACB"/>
    <w:rsid w:val="003C245A"/>
    <w:rsid w:val="003C4492"/>
    <w:rsid w:val="003C50EA"/>
    <w:rsid w:val="003C7F72"/>
    <w:rsid w:val="003D00D8"/>
    <w:rsid w:val="003D0F61"/>
    <w:rsid w:val="003D7A67"/>
    <w:rsid w:val="003E0082"/>
    <w:rsid w:val="003E00C0"/>
    <w:rsid w:val="003E4E65"/>
    <w:rsid w:val="003E5CC8"/>
    <w:rsid w:val="003F0A4E"/>
    <w:rsid w:val="003F205C"/>
    <w:rsid w:val="003F3B7A"/>
    <w:rsid w:val="003F4AC3"/>
    <w:rsid w:val="004007FD"/>
    <w:rsid w:val="004022DC"/>
    <w:rsid w:val="00402973"/>
    <w:rsid w:val="00405D0E"/>
    <w:rsid w:val="00407FA4"/>
    <w:rsid w:val="004146BE"/>
    <w:rsid w:val="00417E5F"/>
    <w:rsid w:val="004238A2"/>
    <w:rsid w:val="00430526"/>
    <w:rsid w:val="004330C6"/>
    <w:rsid w:val="00436DBE"/>
    <w:rsid w:val="00441D28"/>
    <w:rsid w:val="004439DD"/>
    <w:rsid w:val="00445506"/>
    <w:rsid w:val="0044587E"/>
    <w:rsid w:val="00447D54"/>
    <w:rsid w:val="00450163"/>
    <w:rsid w:val="004528B2"/>
    <w:rsid w:val="00452D0B"/>
    <w:rsid w:val="004550AA"/>
    <w:rsid w:val="004551F5"/>
    <w:rsid w:val="00461E28"/>
    <w:rsid w:val="0046380A"/>
    <w:rsid w:val="00463D31"/>
    <w:rsid w:val="00465814"/>
    <w:rsid w:val="00465EE1"/>
    <w:rsid w:val="004663B8"/>
    <w:rsid w:val="00466407"/>
    <w:rsid w:val="00472126"/>
    <w:rsid w:val="004724ED"/>
    <w:rsid w:val="004737EA"/>
    <w:rsid w:val="004753DC"/>
    <w:rsid w:val="00482129"/>
    <w:rsid w:val="00485148"/>
    <w:rsid w:val="0049166A"/>
    <w:rsid w:val="0049243E"/>
    <w:rsid w:val="00495352"/>
    <w:rsid w:val="00497152"/>
    <w:rsid w:val="004A44A3"/>
    <w:rsid w:val="004A4F6B"/>
    <w:rsid w:val="004B15FF"/>
    <w:rsid w:val="004B2B24"/>
    <w:rsid w:val="004B4E10"/>
    <w:rsid w:val="004B7618"/>
    <w:rsid w:val="004B76E8"/>
    <w:rsid w:val="004C0503"/>
    <w:rsid w:val="004C448A"/>
    <w:rsid w:val="004D08AB"/>
    <w:rsid w:val="004D0F93"/>
    <w:rsid w:val="004D3E33"/>
    <w:rsid w:val="004D6048"/>
    <w:rsid w:val="004D64F9"/>
    <w:rsid w:val="004D7255"/>
    <w:rsid w:val="004D7D79"/>
    <w:rsid w:val="004E29EB"/>
    <w:rsid w:val="004E2AD3"/>
    <w:rsid w:val="004E308A"/>
    <w:rsid w:val="004E781E"/>
    <w:rsid w:val="004F5578"/>
    <w:rsid w:val="004F6B40"/>
    <w:rsid w:val="004F6C38"/>
    <w:rsid w:val="004F7E8A"/>
    <w:rsid w:val="0050341F"/>
    <w:rsid w:val="00503D03"/>
    <w:rsid w:val="00506D05"/>
    <w:rsid w:val="0051337D"/>
    <w:rsid w:val="00513AAD"/>
    <w:rsid w:val="00520F27"/>
    <w:rsid w:val="00521333"/>
    <w:rsid w:val="00522928"/>
    <w:rsid w:val="00531CE1"/>
    <w:rsid w:val="005324EC"/>
    <w:rsid w:val="00532727"/>
    <w:rsid w:val="00532EBC"/>
    <w:rsid w:val="005342A4"/>
    <w:rsid w:val="00536D22"/>
    <w:rsid w:val="0054110B"/>
    <w:rsid w:val="00544E3C"/>
    <w:rsid w:val="00551707"/>
    <w:rsid w:val="00551A02"/>
    <w:rsid w:val="00551CEE"/>
    <w:rsid w:val="005534FA"/>
    <w:rsid w:val="005544F2"/>
    <w:rsid w:val="005554C1"/>
    <w:rsid w:val="00560F88"/>
    <w:rsid w:val="00561A37"/>
    <w:rsid w:val="00563A44"/>
    <w:rsid w:val="00563F60"/>
    <w:rsid w:val="00563FD1"/>
    <w:rsid w:val="00566D6F"/>
    <w:rsid w:val="00572FE7"/>
    <w:rsid w:val="005734B4"/>
    <w:rsid w:val="00576E9C"/>
    <w:rsid w:val="005806CC"/>
    <w:rsid w:val="0058138F"/>
    <w:rsid w:val="00583FDF"/>
    <w:rsid w:val="00585736"/>
    <w:rsid w:val="00585812"/>
    <w:rsid w:val="00587285"/>
    <w:rsid w:val="00587BAA"/>
    <w:rsid w:val="00594428"/>
    <w:rsid w:val="005A6B33"/>
    <w:rsid w:val="005A7011"/>
    <w:rsid w:val="005B4E02"/>
    <w:rsid w:val="005C1246"/>
    <w:rsid w:val="005C2628"/>
    <w:rsid w:val="005C4D4D"/>
    <w:rsid w:val="005C699F"/>
    <w:rsid w:val="005D11AB"/>
    <w:rsid w:val="005D3002"/>
    <w:rsid w:val="005D3A03"/>
    <w:rsid w:val="005E12B0"/>
    <w:rsid w:val="005E3D12"/>
    <w:rsid w:val="005E534B"/>
    <w:rsid w:val="005E6100"/>
    <w:rsid w:val="005E6A71"/>
    <w:rsid w:val="005E7366"/>
    <w:rsid w:val="0060052A"/>
    <w:rsid w:val="00614173"/>
    <w:rsid w:val="00616348"/>
    <w:rsid w:val="00620B1B"/>
    <w:rsid w:val="00630DF3"/>
    <w:rsid w:val="006310D6"/>
    <w:rsid w:val="00632EF4"/>
    <w:rsid w:val="00634272"/>
    <w:rsid w:val="00634C4F"/>
    <w:rsid w:val="00641A30"/>
    <w:rsid w:val="00641E5C"/>
    <w:rsid w:val="00642C5F"/>
    <w:rsid w:val="00645036"/>
    <w:rsid w:val="006504D6"/>
    <w:rsid w:val="0065413C"/>
    <w:rsid w:val="00660DE9"/>
    <w:rsid w:val="006620A2"/>
    <w:rsid w:val="006620BF"/>
    <w:rsid w:val="0066215A"/>
    <w:rsid w:val="00666C5B"/>
    <w:rsid w:val="0067093C"/>
    <w:rsid w:val="006722D0"/>
    <w:rsid w:val="0067355F"/>
    <w:rsid w:val="0067521F"/>
    <w:rsid w:val="00675FC0"/>
    <w:rsid w:val="00680DF5"/>
    <w:rsid w:val="00683808"/>
    <w:rsid w:val="00683C97"/>
    <w:rsid w:val="00691A7F"/>
    <w:rsid w:val="006939C3"/>
    <w:rsid w:val="00693D82"/>
    <w:rsid w:val="006A6803"/>
    <w:rsid w:val="006A7E43"/>
    <w:rsid w:val="006B2D6E"/>
    <w:rsid w:val="006B3239"/>
    <w:rsid w:val="006B427C"/>
    <w:rsid w:val="006B433A"/>
    <w:rsid w:val="006B4EAB"/>
    <w:rsid w:val="006B5AD8"/>
    <w:rsid w:val="006B763E"/>
    <w:rsid w:val="006C24F1"/>
    <w:rsid w:val="006C3431"/>
    <w:rsid w:val="006C7680"/>
    <w:rsid w:val="006D2DA6"/>
    <w:rsid w:val="006D4E1C"/>
    <w:rsid w:val="006D5C2D"/>
    <w:rsid w:val="006D605A"/>
    <w:rsid w:val="006D7219"/>
    <w:rsid w:val="006D7F9B"/>
    <w:rsid w:val="006E3F0F"/>
    <w:rsid w:val="006E58EC"/>
    <w:rsid w:val="006E6509"/>
    <w:rsid w:val="006F07E7"/>
    <w:rsid w:val="006F2118"/>
    <w:rsid w:val="006F22A8"/>
    <w:rsid w:val="006F2337"/>
    <w:rsid w:val="006F5325"/>
    <w:rsid w:val="00701939"/>
    <w:rsid w:val="0070529D"/>
    <w:rsid w:val="00707722"/>
    <w:rsid w:val="007110DE"/>
    <w:rsid w:val="007113F3"/>
    <w:rsid w:val="00711CB0"/>
    <w:rsid w:val="00711EFD"/>
    <w:rsid w:val="00713FB9"/>
    <w:rsid w:val="00714C36"/>
    <w:rsid w:val="00714F56"/>
    <w:rsid w:val="007233A7"/>
    <w:rsid w:val="00731863"/>
    <w:rsid w:val="00735689"/>
    <w:rsid w:val="0073669F"/>
    <w:rsid w:val="00740926"/>
    <w:rsid w:val="007437F1"/>
    <w:rsid w:val="0074405C"/>
    <w:rsid w:val="0074662B"/>
    <w:rsid w:val="00753F44"/>
    <w:rsid w:val="00754ADF"/>
    <w:rsid w:val="00756B65"/>
    <w:rsid w:val="00760BE2"/>
    <w:rsid w:val="0076276A"/>
    <w:rsid w:val="00762C7D"/>
    <w:rsid w:val="00766B15"/>
    <w:rsid w:val="007670E8"/>
    <w:rsid w:val="00770B52"/>
    <w:rsid w:val="00771CB5"/>
    <w:rsid w:val="0077320A"/>
    <w:rsid w:val="00774AEA"/>
    <w:rsid w:val="0077767A"/>
    <w:rsid w:val="00780681"/>
    <w:rsid w:val="00786586"/>
    <w:rsid w:val="0079146B"/>
    <w:rsid w:val="007A4D00"/>
    <w:rsid w:val="007A5847"/>
    <w:rsid w:val="007B49E2"/>
    <w:rsid w:val="007B5831"/>
    <w:rsid w:val="007B5FBC"/>
    <w:rsid w:val="007B663F"/>
    <w:rsid w:val="007B7031"/>
    <w:rsid w:val="007C333E"/>
    <w:rsid w:val="007C36B6"/>
    <w:rsid w:val="007C73F7"/>
    <w:rsid w:val="007D0A0D"/>
    <w:rsid w:val="007D123F"/>
    <w:rsid w:val="007D6273"/>
    <w:rsid w:val="007D78C0"/>
    <w:rsid w:val="007E025C"/>
    <w:rsid w:val="007E6A43"/>
    <w:rsid w:val="007E7BF2"/>
    <w:rsid w:val="007F0EBD"/>
    <w:rsid w:val="007F1A7A"/>
    <w:rsid w:val="007F7FD8"/>
    <w:rsid w:val="008002C0"/>
    <w:rsid w:val="00807A5C"/>
    <w:rsid w:val="0081729F"/>
    <w:rsid w:val="008179B0"/>
    <w:rsid w:val="00820878"/>
    <w:rsid w:val="0082190E"/>
    <w:rsid w:val="008232A0"/>
    <w:rsid w:val="00826552"/>
    <w:rsid w:val="008267A6"/>
    <w:rsid w:val="00830978"/>
    <w:rsid w:val="00830CED"/>
    <w:rsid w:val="008317A8"/>
    <w:rsid w:val="00832A54"/>
    <w:rsid w:val="008377C4"/>
    <w:rsid w:val="00841F68"/>
    <w:rsid w:val="00845922"/>
    <w:rsid w:val="00850400"/>
    <w:rsid w:val="00850882"/>
    <w:rsid w:val="008510A0"/>
    <w:rsid w:val="00851253"/>
    <w:rsid w:val="00852591"/>
    <w:rsid w:val="00852BAE"/>
    <w:rsid w:val="0085552B"/>
    <w:rsid w:val="008601EA"/>
    <w:rsid w:val="008606CD"/>
    <w:rsid w:val="00861C15"/>
    <w:rsid w:val="00867E5F"/>
    <w:rsid w:val="00871328"/>
    <w:rsid w:val="00872EC0"/>
    <w:rsid w:val="008734E5"/>
    <w:rsid w:val="008777CC"/>
    <w:rsid w:val="00877EDC"/>
    <w:rsid w:val="00880A71"/>
    <w:rsid w:val="00883B57"/>
    <w:rsid w:val="0088592D"/>
    <w:rsid w:val="00890FD2"/>
    <w:rsid w:val="00892C30"/>
    <w:rsid w:val="00893B00"/>
    <w:rsid w:val="008A271B"/>
    <w:rsid w:val="008A2801"/>
    <w:rsid w:val="008A282B"/>
    <w:rsid w:val="008A2D0B"/>
    <w:rsid w:val="008A5D9A"/>
    <w:rsid w:val="008B0FB6"/>
    <w:rsid w:val="008B1B6B"/>
    <w:rsid w:val="008B2C27"/>
    <w:rsid w:val="008B65DD"/>
    <w:rsid w:val="008C006E"/>
    <w:rsid w:val="008C009E"/>
    <w:rsid w:val="008C5323"/>
    <w:rsid w:val="008D1039"/>
    <w:rsid w:val="008D218D"/>
    <w:rsid w:val="008D3F6A"/>
    <w:rsid w:val="008E0AE0"/>
    <w:rsid w:val="008E0E08"/>
    <w:rsid w:val="008E117E"/>
    <w:rsid w:val="008E2DB6"/>
    <w:rsid w:val="008E31FE"/>
    <w:rsid w:val="008E40A7"/>
    <w:rsid w:val="008E4642"/>
    <w:rsid w:val="008E5B45"/>
    <w:rsid w:val="008E71EA"/>
    <w:rsid w:val="008E7A02"/>
    <w:rsid w:val="008F0D1F"/>
    <w:rsid w:val="008F0F73"/>
    <w:rsid w:val="00900AA2"/>
    <w:rsid w:val="00900CD5"/>
    <w:rsid w:val="0090736F"/>
    <w:rsid w:val="009158B5"/>
    <w:rsid w:val="00916EF3"/>
    <w:rsid w:val="0092269C"/>
    <w:rsid w:val="009229C7"/>
    <w:rsid w:val="00927B0C"/>
    <w:rsid w:val="00930F1C"/>
    <w:rsid w:val="00931372"/>
    <w:rsid w:val="00932692"/>
    <w:rsid w:val="00936615"/>
    <w:rsid w:val="00936689"/>
    <w:rsid w:val="00936CE5"/>
    <w:rsid w:val="00942DA1"/>
    <w:rsid w:val="0094680A"/>
    <w:rsid w:val="009513B8"/>
    <w:rsid w:val="00951477"/>
    <w:rsid w:val="009533EE"/>
    <w:rsid w:val="0095725B"/>
    <w:rsid w:val="009623B3"/>
    <w:rsid w:val="009726CB"/>
    <w:rsid w:val="009757AD"/>
    <w:rsid w:val="009860ED"/>
    <w:rsid w:val="009879F2"/>
    <w:rsid w:val="009964DE"/>
    <w:rsid w:val="009967F9"/>
    <w:rsid w:val="009A2363"/>
    <w:rsid w:val="009A6A3B"/>
    <w:rsid w:val="009A76AA"/>
    <w:rsid w:val="009B0BA2"/>
    <w:rsid w:val="009B2AB7"/>
    <w:rsid w:val="009B61DA"/>
    <w:rsid w:val="009B695A"/>
    <w:rsid w:val="009B6E05"/>
    <w:rsid w:val="009B7993"/>
    <w:rsid w:val="009C2425"/>
    <w:rsid w:val="009C2BF7"/>
    <w:rsid w:val="009C4D87"/>
    <w:rsid w:val="009C6016"/>
    <w:rsid w:val="009D0EF7"/>
    <w:rsid w:val="009D5EC2"/>
    <w:rsid w:val="009E1AF3"/>
    <w:rsid w:val="009E5BB2"/>
    <w:rsid w:val="009E6B98"/>
    <w:rsid w:val="009F1057"/>
    <w:rsid w:val="009F139E"/>
    <w:rsid w:val="009F21BF"/>
    <w:rsid w:val="009F400D"/>
    <w:rsid w:val="009F4E4A"/>
    <w:rsid w:val="009F51D4"/>
    <w:rsid w:val="009F7176"/>
    <w:rsid w:val="00A03111"/>
    <w:rsid w:val="00A07D1B"/>
    <w:rsid w:val="00A1010A"/>
    <w:rsid w:val="00A13B2F"/>
    <w:rsid w:val="00A15225"/>
    <w:rsid w:val="00A2003F"/>
    <w:rsid w:val="00A234C7"/>
    <w:rsid w:val="00A244FE"/>
    <w:rsid w:val="00A26D15"/>
    <w:rsid w:val="00A27E2E"/>
    <w:rsid w:val="00A3068D"/>
    <w:rsid w:val="00A32BF2"/>
    <w:rsid w:val="00A354CF"/>
    <w:rsid w:val="00A426B1"/>
    <w:rsid w:val="00A42BE0"/>
    <w:rsid w:val="00A46568"/>
    <w:rsid w:val="00A46AB7"/>
    <w:rsid w:val="00A6152B"/>
    <w:rsid w:val="00A62E64"/>
    <w:rsid w:val="00A63349"/>
    <w:rsid w:val="00A63BD8"/>
    <w:rsid w:val="00A6470C"/>
    <w:rsid w:val="00A66D7F"/>
    <w:rsid w:val="00A709E2"/>
    <w:rsid w:val="00A737D0"/>
    <w:rsid w:val="00A73841"/>
    <w:rsid w:val="00A7469D"/>
    <w:rsid w:val="00A75BA9"/>
    <w:rsid w:val="00A76470"/>
    <w:rsid w:val="00A7713A"/>
    <w:rsid w:val="00A80489"/>
    <w:rsid w:val="00A85519"/>
    <w:rsid w:val="00A92331"/>
    <w:rsid w:val="00A92B78"/>
    <w:rsid w:val="00A93071"/>
    <w:rsid w:val="00A93ECB"/>
    <w:rsid w:val="00AA1FC2"/>
    <w:rsid w:val="00AA2739"/>
    <w:rsid w:val="00AA45F2"/>
    <w:rsid w:val="00AA4C00"/>
    <w:rsid w:val="00AA5EAA"/>
    <w:rsid w:val="00AA67E9"/>
    <w:rsid w:val="00AA71CF"/>
    <w:rsid w:val="00AB3CFA"/>
    <w:rsid w:val="00AB418D"/>
    <w:rsid w:val="00AB5117"/>
    <w:rsid w:val="00AB54E1"/>
    <w:rsid w:val="00AB5694"/>
    <w:rsid w:val="00AB66F6"/>
    <w:rsid w:val="00AC008E"/>
    <w:rsid w:val="00AC2D88"/>
    <w:rsid w:val="00AC375D"/>
    <w:rsid w:val="00AC3800"/>
    <w:rsid w:val="00AC4882"/>
    <w:rsid w:val="00AD1738"/>
    <w:rsid w:val="00AD3A6D"/>
    <w:rsid w:val="00AE0279"/>
    <w:rsid w:val="00AE2B52"/>
    <w:rsid w:val="00AE4C57"/>
    <w:rsid w:val="00AF0586"/>
    <w:rsid w:val="00AF4464"/>
    <w:rsid w:val="00AF50CB"/>
    <w:rsid w:val="00AF5F47"/>
    <w:rsid w:val="00B01DAE"/>
    <w:rsid w:val="00B030A0"/>
    <w:rsid w:val="00B04E23"/>
    <w:rsid w:val="00B0545E"/>
    <w:rsid w:val="00B10BF4"/>
    <w:rsid w:val="00B10CCF"/>
    <w:rsid w:val="00B11E00"/>
    <w:rsid w:val="00B12913"/>
    <w:rsid w:val="00B205B9"/>
    <w:rsid w:val="00B21EA4"/>
    <w:rsid w:val="00B227EE"/>
    <w:rsid w:val="00B259CB"/>
    <w:rsid w:val="00B260AB"/>
    <w:rsid w:val="00B26345"/>
    <w:rsid w:val="00B27878"/>
    <w:rsid w:val="00B27B11"/>
    <w:rsid w:val="00B30EBA"/>
    <w:rsid w:val="00B32848"/>
    <w:rsid w:val="00B32F24"/>
    <w:rsid w:val="00B3516B"/>
    <w:rsid w:val="00B37B9C"/>
    <w:rsid w:val="00B4139B"/>
    <w:rsid w:val="00B427C2"/>
    <w:rsid w:val="00B46173"/>
    <w:rsid w:val="00B51018"/>
    <w:rsid w:val="00B51C54"/>
    <w:rsid w:val="00B54792"/>
    <w:rsid w:val="00B61F8A"/>
    <w:rsid w:val="00B668F3"/>
    <w:rsid w:val="00B66C5E"/>
    <w:rsid w:val="00B76D0B"/>
    <w:rsid w:val="00B81DB5"/>
    <w:rsid w:val="00B823AA"/>
    <w:rsid w:val="00B8297B"/>
    <w:rsid w:val="00B83A62"/>
    <w:rsid w:val="00B844C7"/>
    <w:rsid w:val="00B8463C"/>
    <w:rsid w:val="00B849E7"/>
    <w:rsid w:val="00B868EB"/>
    <w:rsid w:val="00B877F4"/>
    <w:rsid w:val="00B903C8"/>
    <w:rsid w:val="00B90447"/>
    <w:rsid w:val="00B90A25"/>
    <w:rsid w:val="00B910E1"/>
    <w:rsid w:val="00BA001E"/>
    <w:rsid w:val="00BA007B"/>
    <w:rsid w:val="00BA0B46"/>
    <w:rsid w:val="00BA0F4D"/>
    <w:rsid w:val="00BA4251"/>
    <w:rsid w:val="00BA45DB"/>
    <w:rsid w:val="00BB0F89"/>
    <w:rsid w:val="00BB14D2"/>
    <w:rsid w:val="00BB3950"/>
    <w:rsid w:val="00BB3A07"/>
    <w:rsid w:val="00BC293D"/>
    <w:rsid w:val="00BC7E67"/>
    <w:rsid w:val="00BD6D4A"/>
    <w:rsid w:val="00BE168B"/>
    <w:rsid w:val="00BE6108"/>
    <w:rsid w:val="00BE70D8"/>
    <w:rsid w:val="00BF16C4"/>
    <w:rsid w:val="00BF303A"/>
    <w:rsid w:val="00BF4184"/>
    <w:rsid w:val="00C0035D"/>
    <w:rsid w:val="00C042B9"/>
    <w:rsid w:val="00C04A0A"/>
    <w:rsid w:val="00C04A40"/>
    <w:rsid w:val="00C054D0"/>
    <w:rsid w:val="00C0601E"/>
    <w:rsid w:val="00C13C24"/>
    <w:rsid w:val="00C15522"/>
    <w:rsid w:val="00C157DB"/>
    <w:rsid w:val="00C21CA7"/>
    <w:rsid w:val="00C242AF"/>
    <w:rsid w:val="00C24A53"/>
    <w:rsid w:val="00C270D1"/>
    <w:rsid w:val="00C27D9B"/>
    <w:rsid w:val="00C30276"/>
    <w:rsid w:val="00C3078A"/>
    <w:rsid w:val="00C31D30"/>
    <w:rsid w:val="00C345D4"/>
    <w:rsid w:val="00C34A3E"/>
    <w:rsid w:val="00C35304"/>
    <w:rsid w:val="00C40442"/>
    <w:rsid w:val="00C423B5"/>
    <w:rsid w:val="00C43AE1"/>
    <w:rsid w:val="00C44B2B"/>
    <w:rsid w:val="00C44D2C"/>
    <w:rsid w:val="00C46497"/>
    <w:rsid w:val="00C50E99"/>
    <w:rsid w:val="00C52ED2"/>
    <w:rsid w:val="00C564A5"/>
    <w:rsid w:val="00C564B6"/>
    <w:rsid w:val="00C60E23"/>
    <w:rsid w:val="00C6184F"/>
    <w:rsid w:val="00C64069"/>
    <w:rsid w:val="00C672E4"/>
    <w:rsid w:val="00C71A8B"/>
    <w:rsid w:val="00C77A0C"/>
    <w:rsid w:val="00C816AF"/>
    <w:rsid w:val="00C83640"/>
    <w:rsid w:val="00C85CC0"/>
    <w:rsid w:val="00C87BF4"/>
    <w:rsid w:val="00C910AA"/>
    <w:rsid w:val="00C931FF"/>
    <w:rsid w:val="00C9789C"/>
    <w:rsid w:val="00CA162C"/>
    <w:rsid w:val="00CA28F6"/>
    <w:rsid w:val="00CA2FEB"/>
    <w:rsid w:val="00CB0F97"/>
    <w:rsid w:val="00CB33A8"/>
    <w:rsid w:val="00CB5C9E"/>
    <w:rsid w:val="00CB6BF4"/>
    <w:rsid w:val="00CB7F10"/>
    <w:rsid w:val="00CC035C"/>
    <w:rsid w:val="00CC1946"/>
    <w:rsid w:val="00CC5454"/>
    <w:rsid w:val="00CD61BA"/>
    <w:rsid w:val="00CD6931"/>
    <w:rsid w:val="00CD6E39"/>
    <w:rsid w:val="00CD7BEF"/>
    <w:rsid w:val="00CE50A4"/>
    <w:rsid w:val="00CE702F"/>
    <w:rsid w:val="00CF0284"/>
    <w:rsid w:val="00CF0B84"/>
    <w:rsid w:val="00CF0E5E"/>
    <w:rsid w:val="00CF13DE"/>
    <w:rsid w:val="00CF194C"/>
    <w:rsid w:val="00CF2C08"/>
    <w:rsid w:val="00CF34FA"/>
    <w:rsid w:val="00CF3EE9"/>
    <w:rsid w:val="00CF53F8"/>
    <w:rsid w:val="00CF5911"/>
    <w:rsid w:val="00CF69E8"/>
    <w:rsid w:val="00CF6E91"/>
    <w:rsid w:val="00D00CF1"/>
    <w:rsid w:val="00D02080"/>
    <w:rsid w:val="00D043F9"/>
    <w:rsid w:val="00D04470"/>
    <w:rsid w:val="00D10BE6"/>
    <w:rsid w:val="00D11682"/>
    <w:rsid w:val="00D1170B"/>
    <w:rsid w:val="00D1235A"/>
    <w:rsid w:val="00D12C38"/>
    <w:rsid w:val="00D13B39"/>
    <w:rsid w:val="00D1635A"/>
    <w:rsid w:val="00D20864"/>
    <w:rsid w:val="00D257E9"/>
    <w:rsid w:val="00D27673"/>
    <w:rsid w:val="00D3129E"/>
    <w:rsid w:val="00D4083C"/>
    <w:rsid w:val="00D417E7"/>
    <w:rsid w:val="00D438C5"/>
    <w:rsid w:val="00D442BF"/>
    <w:rsid w:val="00D478D9"/>
    <w:rsid w:val="00D5007A"/>
    <w:rsid w:val="00D52205"/>
    <w:rsid w:val="00D54E1A"/>
    <w:rsid w:val="00D56F12"/>
    <w:rsid w:val="00D71961"/>
    <w:rsid w:val="00D74194"/>
    <w:rsid w:val="00D76DAE"/>
    <w:rsid w:val="00D80ABA"/>
    <w:rsid w:val="00D84A0C"/>
    <w:rsid w:val="00D850CB"/>
    <w:rsid w:val="00D85B68"/>
    <w:rsid w:val="00D86447"/>
    <w:rsid w:val="00D90077"/>
    <w:rsid w:val="00D909FC"/>
    <w:rsid w:val="00D94F3C"/>
    <w:rsid w:val="00DA2B66"/>
    <w:rsid w:val="00DA70A7"/>
    <w:rsid w:val="00DA71B0"/>
    <w:rsid w:val="00DB2D48"/>
    <w:rsid w:val="00DB6276"/>
    <w:rsid w:val="00DB65AE"/>
    <w:rsid w:val="00DB65BF"/>
    <w:rsid w:val="00DC3253"/>
    <w:rsid w:val="00DC4C32"/>
    <w:rsid w:val="00DC6B8A"/>
    <w:rsid w:val="00DD151C"/>
    <w:rsid w:val="00DD1822"/>
    <w:rsid w:val="00DD1857"/>
    <w:rsid w:val="00DD3AE7"/>
    <w:rsid w:val="00DD5591"/>
    <w:rsid w:val="00DD62B8"/>
    <w:rsid w:val="00DE22BB"/>
    <w:rsid w:val="00DE2F18"/>
    <w:rsid w:val="00DE6A3E"/>
    <w:rsid w:val="00DF0E07"/>
    <w:rsid w:val="00DF4055"/>
    <w:rsid w:val="00DF69E8"/>
    <w:rsid w:val="00DF6A79"/>
    <w:rsid w:val="00E03692"/>
    <w:rsid w:val="00E064AE"/>
    <w:rsid w:val="00E076E8"/>
    <w:rsid w:val="00E14561"/>
    <w:rsid w:val="00E240D4"/>
    <w:rsid w:val="00E2543A"/>
    <w:rsid w:val="00E30138"/>
    <w:rsid w:val="00E30471"/>
    <w:rsid w:val="00E3092A"/>
    <w:rsid w:val="00E30D72"/>
    <w:rsid w:val="00E3126D"/>
    <w:rsid w:val="00E31521"/>
    <w:rsid w:val="00E370A7"/>
    <w:rsid w:val="00E401CB"/>
    <w:rsid w:val="00E41885"/>
    <w:rsid w:val="00E4236E"/>
    <w:rsid w:val="00E45D5B"/>
    <w:rsid w:val="00E547D5"/>
    <w:rsid w:val="00E6004D"/>
    <w:rsid w:val="00E60EEA"/>
    <w:rsid w:val="00E63619"/>
    <w:rsid w:val="00E66641"/>
    <w:rsid w:val="00E67617"/>
    <w:rsid w:val="00E72126"/>
    <w:rsid w:val="00E7416B"/>
    <w:rsid w:val="00E770C6"/>
    <w:rsid w:val="00E81737"/>
    <w:rsid w:val="00E81978"/>
    <w:rsid w:val="00E82060"/>
    <w:rsid w:val="00E8671C"/>
    <w:rsid w:val="00E910FD"/>
    <w:rsid w:val="00E91BCE"/>
    <w:rsid w:val="00E94444"/>
    <w:rsid w:val="00E95612"/>
    <w:rsid w:val="00EA38C2"/>
    <w:rsid w:val="00EA5666"/>
    <w:rsid w:val="00EA7EEF"/>
    <w:rsid w:val="00EB0C43"/>
    <w:rsid w:val="00EB19B7"/>
    <w:rsid w:val="00EB3EB1"/>
    <w:rsid w:val="00EB54C3"/>
    <w:rsid w:val="00EC0568"/>
    <w:rsid w:val="00EC161D"/>
    <w:rsid w:val="00EC372D"/>
    <w:rsid w:val="00EC5321"/>
    <w:rsid w:val="00EC66EB"/>
    <w:rsid w:val="00ED2E08"/>
    <w:rsid w:val="00ED3A28"/>
    <w:rsid w:val="00ED438C"/>
    <w:rsid w:val="00EE1374"/>
    <w:rsid w:val="00EE431E"/>
    <w:rsid w:val="00EE5D8E"/>
    <w:rsid w:val="00EF1729"/>
    <w:rsid w:val="00EF1F17"/>
    <w:rsid w:val="00EF3374"/>
    <w:rsid w:val="00EF6A9A"/>
    <w:rsid w:val="00F02DE3"/>
    <w:rsid w:val="00F0642D"/>
    <w:rsid w:val="00F07CA5"/>
    <w:rsid w:val="00F15759"/>
    <w:rsid w:val="00F17536"/>
    <w:rsid w:val="00F177D2"/>
    <w:rsid w:val="00F20E8F"/>
    <w:rsid w:val="00F2251D"/>
    <w:rsid w:val="00F23284"/>
    <w:rsid w:val="00F24750"/>
    <w:rsid w:val="00F251E3"/>
    <w:rsid w:val="00F26CFF"/>
    <w:rsid w:val="00F314A7"/>
    <w:rsid w:val="00F31A56"/>
    <w:rsid w:val="00F32536"/>
    <w:rsid w:val="00F352B6"/>
    <w:rsid w:val="00F35B84"/>
    <w:rsid w:val="00F36214"/>
    <w:rsid w:val="00F379B7"/>
    <w:rsid w:val="00F4149C"/>
    <w:rsid w:val="00F43387"/>
    <w:rsid w:val="00F4774B"/>
    <w:rsid w:val="00F502B5"/>
    <w:rsid w:val="00F51A91"/>
    <w:rsid w:val="00F525FA"/>
    <w:rsid w:val="00F53A54"/>
    <w:rsid w:val="00F54042"/>
    <w:rsid w:val="00F54F14"/>
    <w:rsid w:val="00F55FD7"/>
    <w:rsid w:val="00F60130"/>
    <w:rsid w:val="00F63A84"/>
    <w:rsid w:val="00F644F2"/>
    <w:rsid w:val="00F65B4D"/>
    <w:rsid w:val="00F70A80"/>
    <w:rsid w:val="00F71F99"/>
    <w:rsid w:val="00F74621"/>
    <w:rsid w:val="00F754E0"/>
    <w:rsid w:val="00F80566"/>
    <w:rsid w:val="00F80643"/>
    <w:rsid w:val="00F83C24"/>
    <w:rsid w:val="00F8427A"/>
    <w:rsid w:val="00F848F2"/>
    <w:rsid w:val="00F84913"/>
    <w:rsid w:val="00F86079"/>
    <w:rsid w:val="00F91490"/>
    <w:rsid w:val="00F92E14"/>
    <w:rsid w:val="00F97026"/>
    <w:rsid w:val="00FA232B"/>
    <w:rsid w:val="00FA59E7"/>
    <w:rsid w:val="00FA749C"/>
    <w:rsid w:val="00FA7DF8"/>
    <w:rsid w:val="00FB0CBE"/>
    <w:rsid w:val="00FB2A88"/>
    <w:rsid w:val="00FB2FFF"/>
    <w:rsid w:val="00FB3FFA"/>
    <w:rsid w:val="00FB53DB"/>
    <w:rsid w:val="00FB561C"/>
    <w:rsid w:val="00FB5B08"/>
    <w:rsid w:val="00FB7ABD"/>
    <w:rsid w:val="00FC3518"/>
    <w:rsid w:val="00FC6D09"/>
    <w:rsid w:val="00FC6DAD"/>
    <w:rsid w:val="00FD01FA"/>
    <w:rsid w:val="00FD0888"/>
    <w:rsid w:val="00FD3197"/>
    <w:rsid w:val="00FD64D9"/>
    <w:rsid w:val="00FD79AC"/>
    <w:rsid w:val="00FD7CEC"/>
    <w:rsid w:val="00FE02B0"/>
    <w:rsid w:val="00FE7805"/>
    <w:rsid w:val="00FF2002"/>
    <w:rsid w:val="00FF5617"/>
    <w:rsid w:val="00FF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BF5A5F"/>
  <w15:chartTrackingRefBased/>
  <w15:docId w15:val="{C44AF216-C779-44CC-935F-5F09B629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4753DC"/>
    <w:rPr>
      <w:color w:val="0000FF"/>
      <w:u w:val="single"/>
    </w:rPr>
  </w:style>
  <w:style w:type="paragraph" w:customStyle="1" w:styleId="Default">
    <w:name w:val="Default"/>
    <w:rsid w:val="006C24F1"/>
    <w:pPr>
      <w:autoSpaceDE w:val="0"/>
      <w:autoSpaceDN w:val="0"/>
      <w:adjustRightInd w:val="0"/>
      <w:spacing w:line="240" w:lineRule="auto"/>
      <w:ind w:firstLine="0"/>
    </w:pPr>
    <w:rPr>
      <w:rFonts w:ascii="Arial" w:hAnsi="Arial" w:cs="Arial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8A2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ackernoon.com/introduction-to-machine-learning-algorithms-logistic-regression-cbdd82d81a36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machinelearningmastery.com/logistic-regression-for-machine-learning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aq8VU5KLmkY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en.wikipedia.org/wiki/Regression_analysis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ml-cheatsheet.readthedocs.io/en/latest/logistic_regression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far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C072AF204E74BF6BFEE0645A1216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E35EA-0412-4BDD-8F78-DEB9E8290539}"/>
      </w:docPartPr>
      <w:docPartBody>
        <w:p w:rsidR="00B82086" w:rsidRDefault="00311E38">
          <w:pPr>
            <w:pStyle w:val="2C072AF204E74BF6BFEE0645A1216F7B"/>
          </w:pPr>
          <w:r>
            <w:t>[Title Here, up to 12 Words, on One to Two Lines]</w:t>
          </w:r>
        </w:p>
      </w:docPartBody>
    </w:docPart>
    <w:docPart>
      <w:docPartPr>
        <w:name w:val="D767DD6A7762472885DCF7043478A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96268-6D22-4841-AF05-E02ACEDFC6B8}"/>
      </w:docPartPr>
      <w:docPartBody>
        <w:p w:rsidR="00B82086" w:rsidRDefault="00311E38">
          <w:pPr>
            <w:pStyle w:val="D767DD6A7762472885DCF7043478A921"/>
          </w:pPr>
          <w:r>
            <w:t>Abstract</w:t>
          </w:r>
        </w:p>
      </w:docPartBody>
    </w:docPart>
    <w:docPart>
      <w:docPartPr>
        <w:name w:val="C80441E2F6094D07AEAE85B993A33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82475-AA51-49C4-AED6-DFDD3E391295}"/>
      </w:docPartPr>
      <w:docPartBody>
        <w:p w:rsidR="00B82086" w:rsidRDefault="00311E38">
          <w:pPr>
            <w:pStyle w:val="C80441E2F6094D07AEAE85B993A3368D"/>
          </w:pPr>
          <w:r>
            <w:t>[Title Here, up to 12 Words, on One to Two Lines]</w:t>
          </w:r>
        </w:p>
      </w:docPartBody>
    </w:docPart>
    <w:docPart>
      <w:docPartPr>
        <w:name w:val="0EB70FFE4D4C44B8BDA65AA87BB3E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74C6F-6368-4EB5-90FF-E8691FDC1BDD}"/>
      </w:docPartPr>
      <w:docPartBody>
        <w:p w:rsidR="00B82086" w:rsidRDefault="00311E38">
          <w:pPr>
            <w:pStyle w:val="0EB70FFE4D4C44B8BDA65AA87BB3E55A"/>
          </w:pPr>
          <w:r w:rsidRPr="005D3A03">
            <w:t>Figures title:</w:t>
          </w:r>
        </w:p>
      </w:docPartBody>
    </w:docPart>
    <w:docPart>
      <w:docPartPr>
        <w:name w:val="D084B6CFFA43482CB274262E4D8A9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E92E9-22AE-448D-9578-9F818E7D29A8}"/>
      </w:docPartPr>
      <w:docPartBody>
        <w:p w:rsidR="00B82086" w:rsidRDefault="00311E38">
          <w:pPr>
            <w:pStyle w:val="D084B6CFFA43482CB274262E4D8A93E4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38"/>
    <w:rsid w:val="00183055"/>
    <w:rsid w:val="00311E38"/>
    <w:rsid w:val="003440C2"/>
    <w:rsid w:val="006E7BF9"/>
    <w:rsid w:val="00A66DF1"/>
    <w:rsid w:val="00B65D47"/>
    <w:rsid w:val="00B82086"/>
    <w:rsid w:val="00FF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072AF204E74BF6BFEE0645A1216F7B">
    <w:name w:val="2C072AF204E74BF6BFEE0645A1216F7B"/>
  </w:style>
  <w:style w:type="paragraph" w:customStyle="1" w:styleId="D767DD6A7762472885DCF7043478A921">
    <w:name w:val="D767DD6A7762472885DCF7043478A92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C80441E2F6094D07AEAE85B993A3368D">
    <w:name w:val="C80441E2F6094D07AEAE85B993A3368D"/>
  </w:style>
  <w:style w:type="paragraph" w:customStyle="1" w:styleId="0EB70FFE4D4C44B8BDA65AA87BB3E55A">
    <w:name w:val="0EB70FFE4D4C44B8BDA65AA87BB3E55A"/>
  </w:style>
  <w:style w:type="paragraph" w:customStyle="1" w:styleId="D084B6CFFA43482CB274262E4D8A93E4">
    <w:name w:val="D084B6CFFA43482CB274262E4D8A93E4"/>
  </w:style>
  <w:style w:type="character" w:styleId="PlaceholderText">
    <w:name w:val="Placeholder Text"/>
    <w:basedOn w:val="DefaultParagraphFont"/>
    <w:uiPriority w:val="99"/>
    <w:semiHidden/>
    <w:rsid w:val="00A66DF1"/>
    <w:rPr>
      <w:color w:val="404040" w:themeColor="text1" w:themeTint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what IS Regression analysis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36B7F6-6DF0-476A-B759-3292CAF88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1</TotalTime>
  <Pages>5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What is Regression Analysis</vt:lpstr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Regression Analysis</dc:title>
  <dc:subject/>
  <dc:creator>safar</dc:creator>
  <cp:keywords/>
  <dc:description/>
  <cp:lastModifiedBy>edris safari</cp:lastModifiedBy>
  <cp:revision>2</cp:revision>
  <cp:lastPrinted>2020-02-06T16:47:00Z</cp:lastPrinted>
  <dcterms:created xsi:type="dcterms:W3CDTF">2023-05-05T18:58:00Z</dcterms:created>
  <dcterms:modified xsi:type="dcterms:W3CDTF">2023-05-05T18:58:00Z</dcterms:modified>
</cp:coreProperties>
</file>