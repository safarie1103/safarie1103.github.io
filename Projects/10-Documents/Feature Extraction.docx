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A3D" w14:textId="79F49B4A" w:rsidR="00E81978" w:rsidRDefault="00823F73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43390">
            <w:t xml:space="preserve">What is </w:t>
          </w:r>
          <w:r w:rsidR="00B24B11">
            <w:t>Feature Extraction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sdt>
      <w:sdtPr>
        <w:alias w:val="Abstract:"/>
        <w:tag w:val="Abstract:"/>
        <w:id w:val="202146031"/>
        <w:placeholder>
          <w:docPart w:val="D767DD6A7762472885DCF7043478A921"/>
        </w:placeholder>
        <w:temporary/>
        <w:showingPlcHdr/>
        <w15:appearance w15:val="hidden"/>
      </w:sdtPr>
      <w:sdtEndPr/>
      <w:sdtContent>
        <w:p w14:paraId="035C4A0F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3AD2C6DD" w14:textId="1DC4B28B" w:rsidR="00D02FC5" w:rsidRDefault="00D02FC5" w:rsidP="00292FA0">
      <w:pPr>
        <w:pStyle w:val="NormalWeb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Features in a </w:t>
      </w:r>
      <w:r w:rsidR="00E21B3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typical </w:t>
      </w:r>
      <w:r>
        <w:rPr>
          <w:rFonts w:ascii="Calibri" w:eastAsia="Times New Roman" w:hAnsi="Calibri" w:cs="Calibri"/>
          <w:kern w:val="0"/>
          <w:sz w:val="22"/>
          <w:szCs w:val="22"/>
          <w:lang w:eastAsia="en-US"/>
        </w:rPr>
        <w:t>data</w:t>
      </w:r>
      <w:r w:rsidR="005E56B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set embody a massive amount of information. </w:t>
      </w:r>
      <w:r w:rsidR="00E21B3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The information can be used to answer many questions</w:t>
      </w:r>
      <w:r w:rsidR="002315C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and discover new things. Feature extraction is an exercise in the data science </w:t>
      </w:r>
      <w:r w:rsidR="008C099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pipeline that</w:t>
      </w:r>
      <w:r w:rsidR="002315C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ensures</w:t>
      </w:r>
      <w:r w:rsidR="008C099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 the integrity of the dataset for model creation which so heavily relies on the correct set </w:t>
      </w:r>
      <w:r w:rsidR="00FD6AB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of features</w:t>
      </w:r>
      <w:r w:rsidR="008C099E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. In this paper</w:t>
      </w:r>
      <w:r w:rsidR="00FD6AB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, we will introduce the idea of feature extraction</w:t>
      </w:r>
      <w:r w:rsidR="0032338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, and show </w:t>
      </w:r>
      <w:r w:rsidR="00BD0DBC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the </w:t>
      </w:r>
      <w:r w:rsidR="0032338F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techniques used to extract features from a dataset.</w:t>
      </w:r>
    </w:p>
    <w:p w14:paraId="2565A578" w14:textId="703F3F80" w:rsidR="00E81978" w:rsidRDefault="005D3A03">
      <w:r>
        <w:rPr>
          <w:rStyle w:val="Emphasis"/>
        </w:rPr>
        <w:t>Keywords</w:t>
      </w:r>
      <w:r>
        <w:t xml:space="preserve">:  </w:t>
      </w:r>
    </w:p>
    <w:p w14:paraId="45740DBB" w14:textId="1F1B5B7A" w:rsidR="001E3495" w:rsidRDefault="001E3495">
      <w:r>
        <w:t>Features, Dataset, Data Science</w:t>
      </w:r>
    </w:p>
    <w:p w14:paraId="725D46FF" w14:textId="3653407F" w:rsidR="00B80091" w:rsidRDefault="00B80091"/>
    <w:p w14:paraId="4789A4CA" w14:textId="039A419A" w:rsidR="00E81978" w:rsidRDefault="00823F73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80441E2F6094D07AEAE85B993A336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24B11">
            <w:t>What is Feature Extraction</w:t>
          </w:r>
        </w:sdtContent>
      </w:sdt>
    </w:p>
    <w:p w14:paraId="0683BC11" w14:textId="60E04F01" w:rsidR="00E81978" w:rsidRDefault="00312430" w:rsidP="006B5AD8">
      <w:pPr>
        <w:pStyle w:val="Heading1"/>
      </w:pPr>
      <w:r>
        <w:t>Feature Extraction</w:t>
      </w:r>
    </w:p>
    <w:p w14:paraId="1843B228" w14:textId="690404D5" w:rsidR="00B303FE" w:rsidRDefault="00C23F4F" w:rsidP="00B303FE">
      <w:r>
        <w:t>Datasets typically come to the data scientists in raw format</w:t>
      </w:r>
      <w:r w:rsidR="00C25C27">
        <w:t>. The</w:t>
      </w:r>
      <w:r w:rsidR="00E53472">
        <w:t>y</w:t>
      </w:r>
      <w:r w:rsidR="00C25C27">
        <w:t xml:space="preserve"> </w:t>
      </w:r>
      <w:r w:rsidR="009256B8">
        <w:t xml:space="preserve">contain what are called observations for a set of features. For </w:t>
      </w:r>
      <w:r w:rsidR="007B5BF4">
        <w:t>example,</w:t>
      </w:r>
      <w:r w:rsidR="009256B8">
        <w:t xml:space="preserve"> the observations could the </w:t>
      </w:r>
      <w:r w:rsidR="003152F0">
        <w:t xml:space="preserve">record of customers </w:t>
      </w:r>
      <w:r w:rsidR="007B5BF4">
        <w:t>at a</w:t>
      </w:r>
      <w:r w:rsidR="003152F0">
        <w:t xml:space="preserve"> bank and the features would be the customer’s ID, </w:t>
      </w:r>
      <w:r w:rsidR="001146F9">
        <w:t>first name</w:t>
      </w:r>
      <w:r w:rsidR="003152F0">
        <w:t xml:space="preserve">, </w:t>
      </w:r>
      <w:r w:rsidR="001146F9">
        <w:t>last name</w:t>
      </w:r>
      <w:r w:rsidR="003152F0">
        <w:t xml:space="preserve">, </w:t>
      </w:r>
      <w:r w:rsidR="006E1FD1">
        <w:t xml:space="preserve">date of birth, account type, balance, etc. The number of observations </w:t>
      </w:r>
      <w:r w:rsidR="007448D1">
        <w:t xml:space="preserve">is the number of customers. In a more complex example, we could be </w:t>
      </w:r>
      <w:r w:rsidR="00E0592F">
        <w:t>faced with data from a textbook</w:t>
      </w:r>
      <w:r w:rsidR="007B5BF4">
        <w:t xml:space="preserve">. </w:t>
      </w:r>
      <w:r w:rsidR="00BE4A6B">
        <w:t xml:space="preserve">In this case, the number features vary from each letter in the book, to unique words to </w:t>
      </w:r>
      <w:r w:rsidR="007B5BF4">
        <w:t xml:space="preserve">sentences. </w:t>
      </w:r>
      <w:r w:rsidR="008A1217">
        <w:t>In both the simple case and in the more complex case, we need to evaluate the feature set and minimize it to a point when specific models can be created to answer a specific question.</w:t>
      </w:r>
    </w:p>
    <w:p w14:paraId="328DCB02" w14:textId="3815F72C" w:rsidR="00313E3A" w:rsidRDefault="0089330B" w:rsidP="00B303FE">
      <w:r>
        <w:t xml:space="preserve">As a part of feature engineering, </w:t>
      </w:r>
      <w:r w:rsidR="00313E3A">
        <w:t>Feature extraction is a technique in reducing the number of features</w:t>
      </w:r>
      <w:r w:rsidR="0032302B">
        <w:t xml:space="preserve"> or dimension</w:t>
      </w:r>
      <w:r w:rsidR="00894930">
        <w:t xml:space="preserve"> of the dataset</w:t>
      </w:r>
      <w:r w:rsidR="00C27D06">
        <w:t>.</w:t>
      </w:r>
      <w:r w:rsidR="0032302B">
        <w:t xml:space="preserve"> The book example above has a</w:t>
      </w:r>
      <w:r w:rsidR="007C251B">
        <w:t xml:space="preserve"> dimension the size or </w:t>
      </w:r>
      <w:r w:rsidR="00E926E4">
        <w:t>number of</w:t>
      </w:r>
      <w:r w:rsidR="007C251B">
        <w:t xml:space="preserve"> letters/words/sentences</w:t>
      </w:r>
      <w:r w:rsidR="0058129F">
        <w:t xml:space="preserve"> in the book. </w:t>
      </w:r>
      <w:r w:rsidR="00E926E4">
        <w:t xml:space="preserve"> </w:t>
      </w:r>
      <w:r w:rsidR="008F320F">
        <w:t xml:space="preserve">Depending on the </w:t>
      </w:r>
      <w:r w:rsidR="00F762E0">
        <w:t xml:space="preserve">use case, the extracted features will have </w:t>
      </w:r>
      <w:r w:rsidR="007C4503">
        <w:t>the following properties:</w:t>
      </w:r>
    </w:p>
    <w:p w14:paraId="3A05F112" w14:textId="045BF51A" w:rsidR="007C4503" w:rsidRDefault="007C4503" w:rsidP="007C4503">
      <w:pPr>
        <w:pStyle w:val="ListParagraph"/>
        <w:numPr>
          <w:ilvl w:val="0"/>
          <w:numId w:val="21"/>
        </w:numPr>
      </w:pPr>
      <w:r>
        <w:t xml:space="preserve">Extracted features are a subset of the </w:t>
      </w:r>
      <w:r w:rsidR="00CF3295">
        <w:t>original features</w:t>
      </w:r>
    </w:p>
    <w:p w14:paraId="56D692A7" w14:textId="08B69F7B" w:rsidR="00CF3295" w:rsidRDefault="00CF3295" w:rsidP="007C4503">
      <w:pPr>
        <w:pStyle w:val="ListParagraph"/>
        <w:numPr>
          <w:ilvl w:val="0"/>
          <w:numId w:val="21"/>
        </w:numPr>
      </w:pPr>
      <w:r>
        <w:t xml:space="preserve">Extracted features maintain </w:t>
      </w:r>
      <w:r w:rsidR="00706305">
        <w:t>the underlying information in the dataset.</w:t>
      </w:r>
    </w:p>
    <w:p w14:paraId="6110F471" w14:textId="562D4FF7" w:rsidR="00706305" w:rsidRDefault="00706305" w:rsidP="00706305">
      <w:r>
        <w:t>These properties must ensure</w:t>
      </w:r>
      <w:r w:rsidR="0046326C">
        <w:t xml:space="preserve"> that the data generates high-</w:t>
      </w:r>
      <w:r w:rsidR="0044028A">
        <w:t>quality models and predictions they generate.</w:t>
      </w:r>
      <w:r w:rsidR="00500F09">
        <w:t xml:space="preserve"> </w:t>
      </w:r>
      <w:r w:rsidR="0068406B">
        <w:t>It should be noted that</w:t>
      </w:r>
      <w:r w:rsidR="00500F09">
        <w:t xml:space="preserve"> extracted features are not necessarily </w:t>
      </w:r>
      <w:r w:rsidR="0075498B">
        <w:t xml:space="preserve">the same features in the dataset, but rather could be derived feature. </w:t>
      </w:r>
      <w:r w:rsidR="00B223D4">
        <w:t>They</w:t>
      </w:r>
      <w:r w:rsidR="0075498B">
        <w:t xml:space="preserve"> can also be </w:t>
      </w:r>
      <w:r w:rsidR="00B223D4">
        <w:t>derived from 0 or more existing features. This is all part of feature extraction exercise.</w:t>
      </w:r>
      <w:r w:rsidR="000D24AC">
        <w:t xml:space="preserve"> </w:t>
      </w:r>
    </w:p>
    <w:p w14:paraId="23619751" w14:textId="046D14CC" w:rsidR="006923C4" w:rsidRDefault="006923C4" w:rsidP="00706305">
      <w:pPr>
        <w:rPr>
          <w:rFonts w:ascii="Source Sans Pro" w:hAnsi="Source Sans Pro"/>
          <w:color w:val="000000"/>
          <w:shd w:val="clear" w:color="auto" w:fill="FFFFFF"/>
        </w:rPr>
      </w:pPr>
      <w:r>
        <w:t xml:space="preserve">One of the techniques used in </w:t>
      </w:r>
      <w:r w:rsidR="00555A42">
        <w:t>feature extraction is called the Principle Component Analysis</w:t>
      </w:r>
      <w:r w:rsidR="0032237B">
        <w:t xml:space="preserve">. </w:t>
      </w:r>
      <w:r w:rsidR="0032237B" w:rsidRPr="0032237B">
        <w:t>PCA is a dimensionality reduction algorithm</w:t>
      </w:r>
      <w:r w:rsidR="00F445B0">
        <w:t xml:space="preserve"> that </w:t>
      </w:r>
      <w:r w:rsidR="0032237B" w:rsidRPr="0032237B">
        <w:t xml:space="preserve">can be useful as a tool for visualization, noise filtering, feature extraction and </w:t>
      </w:r>
      <w:r w:rsidR="00E13DED">
        <w:t xml:space="preserve">essentially feature </w:t>
      </w:r>
      <w:r w:rsidR="0032237B" w:rsidRPr="0032237B">
        <w:t>engineering, and much</w:t>
      </w:r>
      <w:r w:rsidR="0032237B">
        <w:rPr>
          <w:rFonts w:ascii="Source Sans Pro" w:hAnsi="Source Sans Pro"/>
          <w:color w:val="000000"/>
          <w:shd w:val="clear" w:color="auto" w:fill="FFFFFF"/>
        </w:rPr>
        <w:t xml:space="preserve"> </w:t>
      </w:r>
      <w:r w:rsidR="00904547">
        <w:rPr>
          <w:rFonts w:ascii="Source Sans Pro" w:hAnsi="Source Sans Pro"/>
          <w:color w:val="000000"/>
          <w:shd w:val="clear" w:color="auto" w:fill="FFFFFF"/>
        </w:rPr>
        <w:lastRenderedPageBreak/>
        <w:t>more</w:t>
      </w:r>
      <w:r w:rsidR="0032237B">
        <w:rPr>
          <w:rFonts w:ascii="Source Sans Pro" w:hAnsi="Source Sans Pro"/>
          <w:color w:val="000000"/>
          <w:shd w:val="clear" w:color="auto" w:fill="FFFFFF"/>
        </w:rPr>
        <w:t xml:space="preserve">. </w:t>
      </w:r>
      <w:r w:rsidR="00A00566">
        <w:rPr>
          <w:rFonts w:ascii="Source Sans Pro" w:hAnsi="Source Sans Pro"/>
          <w:color w:val="000000"/>
          <w:shd w:val="clear" w:color="auto" w:fill="FFFFFF"/>
        </w:rPr>
        <w:t xml:space="preserve">An example of </w:t>
      </w:r>
      <w:r w:rsidR="00817588">
        <w:rPr>
          <w:rFonts w:ascii="Source Sans Pro" w:hAnsi="Source Sans Pro"/>
          <w:color w:val="000000"/>
          <w:shd w:val="clear" w:color="auto" w:fill="FFFFFF"/>
        </w:rPr>
        <w:t xml:space="preserve">feature extraction and dimensionality reduction is given by </w:t>
      </w:r>
      <w:proofErr w:type="spellStart"/>
      <w:r w:rsidR="00817588">
        <w:rPr>
          <w:rFonts w:ascii="Source Sans Pro" w:hAnsi="Source Sans Pro"/>
          <w:color w:val="000000"/>
          <w:shd w:val="clear" w:color="auto" w:fill="FFFFFF"/>
        </w:rPr>
        <w:t>Albon</w:t>
      </w:r>
      <w:proofErr w:type="spellEnd"/>
      <w:r w:rsidR="00817588">
        <w:rPr>
          <w:rFonts w:ascii="Source Sans Pro" w:hAnsi="Source Sans Pro"/>
          <w:color w:val="000000"/>
          <w:shd w:val="clear" w:color="auto" w:fill="FFFFFF"/>
        </w:rPr>
        <w:t xml:space="preserve">. As </w:t>
      </w:r>
      <w:r w:rsidR="00C75BFA">
        <w:rPr>
          <w:rFonts w:ascii="Source Sans Pro" w:hAnsi="Source Sans Pro"/>
          <w:color w:val="000000"/>
          <w:shd w:val="clear" w:color="auto" w:fill="FFFFFF"/>
        </w:rPr>
        <w:t>shown,</w:t>
      </w:r>
      <w:r w:rsidR="00817588">
        <w:rPr>
          <w:rFonts w:ascii="Source Sans Pro" w:hAnsi="Source Sans Pro"/>
          <w:color w:val="000000"/>
          <w:shd w:val="clear" w:color="auto" w:fill="FFFFFF"/>
        </w:rPr>
        <w:t xml:space="preserve"> the number of features we reduced by </w:t>
      </w:r>
      <w:r w:rsidR="000318FD">
        <w:rPr>
          <w:rFonts w:ascii="Source Sans Pro" w:hAnsi="Source Sans Pro"/>
          <w:color w:val="000000"/>
          <w:shd w:val="clear" w:color="auto" w:fill="FFFFFF"/>
        </w:rPr>
        <w:t>10.</w:t>
      </w:r>
    </w:p>
    <w:p w14:paraId="447BE982" w14:textId="5CCE16AB" w:rsidR="000318FD" w:rsidRDefault="000318FD" w:rsidP="00706305">
      <w:r>
        <w:rPr>
          <w:noProof/>
        </w:rPr>
        <w:drawing>
          <wp:inline distT="0" distB="0" distL="0" distR="0" wp14:anchorId="69488B70" wp14:editId="313FC76E">
            <wp:extent cx="5943600" cy="284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A353" w14:textId="5FDDE2AE" w:rsidR="00D420E7" w:rsidRDefault="00EA485F" w:rsidP="00706305">
      <w:r>
        <w:t>Another</w:t>
      </w:r>
      <w:r w:rsidR="00C75BFA">
        <w:t xml:space="preserve"> technique </w:t>
      </w:r>
      <w:r>
        <w:t xml:space="preserve">is using </w:t>
      </w:r>
      <w:proofErr w:type="spellStart"/>
      <w:r w:rsidR="003C35D5">
        <w:t>CountVectorizer</w:t>
      </w:r>
      <w:proofErr w:type="spellEnd"/>
      <w:r w:rsidR="003C35D5">
        <w:t xml:space="preserve"> in</w:t>
      </w:r>
      <w:r w:rsidR="00E8059A">
        <w:t xml:space="preserve"> </w:t>
      </w:r>
      <w:proofErr w:type="spellStart"/>
      <w:r>
        <w:t>sklean</w:t>
      </w:r>
      <w:proofErr w:type="spellEnd"/>
      <w:r w:rsidR="003C35D5">
        <w:t xml:space="preserve"> package.</w:t>
      </w:r>
      <w:r w:rsidR="0035112F">
        <w:t xml:space="preserve"> This library </w:t>
      </w:r>
      <w:r w:rsidR="00BA4F9C">
        <w:t xml:space="preserve">creates a </w:t>
      </w:r>
      <w:r w:rsidR="00FD07F3">
        <w:t>human unreadable feature</w:t>
      </w:r>
      <w:r w:rsidR="00BA4F9C">
        <w:t xml:space="preserve"> </w:t>
      </w:r>
      <w:r w:rsidR="00E06BFE">
        <w:t xml:space="preserve">set </w:t>
      </w:r>
      <w:r w:rsidR="00BA4F9C">
        <w:t>from text</w:t>
      </w:r>
      <w:r w:rsidR="00B8642C">
        <w:t>. The numerically value</w:t>
      </w:r>
      <w:r w:rsidR="003C35D5">
        <w:t>d</w:t>
      </w:r>
      <w:r w:rsidR="00B8642C">
        <w:t xml:space="preserve"> features represent the number of times </w:t>
      </w:r>
      <w:r w:rsidR="001003DC">
        <w:t>unique</w:t>
      </w:r>
      <w:r w:rsidR="00B8642C">
        <w:t xml:space="preserve"> word</w:t>
      </w:r>
      <w:r w:rsidR="001003DC">
        <w:t xml:space="preserve">s are repeated/mentioned in </w:t>
      </w:r>
      <w:r w:rsidR="00FD07F3">
        <w:t>the text.</w:t>
      </w:r>
      <w:r w:rsidR="001003DC">
        <w:t xml:space="preserve"> </w:t>
      </w:r>
      <w:r w:rsidR="00E06BFE">
        <w:t>In the example</w:t>
      </w:r>
      <w:r w:rsidR="00F60F52">
        <w:t xml:space="preserve"> </w:t>
      </w:r>
      <w:r w:rsidR="00E06BFE">
        <w:t xml:space="preserve">below, we have </w:t>
      </w:r>
      <w:r w:rsidR="00437BAE">
        <w:t>7</w:t>
      </w:r>
      <w:r w:rsidR="00E06BFE">
        <w:t xml:space="preserve"> comments made</w:t>
      </w:r>
      <w:r w:rsidR="00F60F52">
        <w:t xml:space="preserve"> on different days of the week</w:t>
      </w:r>
      <w:r w:rsidR="002301C9">
        <w:t>.</w:t>
      </w:r>
      <w:r w:rsidR="00437BAE">
        <w:t xml:space="preserve"> Note how </w:t>
      </w:r>
      <w:proofErr w:type="spellStart"/>
      <w:r w:rsidR="0012184B">
        <w:t>CountVectorizer</w:t>
      </w:r>
      <w:proofErr w:type="spellEnd"/>
      <w:r w:rsidR="0012184B">
        <w:t xml:space="preserve"> converted the 7 lines of text into a matrix</w:t>
      </w:r>
      <w:r w:rsidR="001015B8">
        <w:t xml:space="preserve"> of 7 </w:t>
      </w:r>
      <w:r w:rsidR="00AD0F22">
        <w:t>rows (</w:t>
      </w:r>
      <w:r w:rsidR="001015B8">
        <w:t xml:space="preserve">one row for each comment) and 22 columns. The algorithm found 22 </w:t>
      </w:r>
      <w:r w:rsidR="00AD0F22">
        <w:t>unique</w:t>
      </w:r>
      <w:r w:rsidR="001015B8">
        <w:t xml:space="preserve"> words in the document and simply </w:t>
      </w:r>
      <w:r w:rsidR="00AD0F22">
        <w:t>populated</w:t>
      </w:r>
      <w:r w:rsidR="001015B8">
        <w:t xml:space="preserve"> the matrix row</w:t>
      </w:r>
      <w:r w:rsidR="00E604C7">
        <w:t>/column position with the number of times the word(feature) was mentioned in the comment</w:t>
      </w:r>
      <w:r w:rsidR="006543CE">
        <w:t xml:space="preserve">. </w:t>
      </w:r>
      <w:r w:rsidR="007F6D70">
        <w:t xml:space="preserve">For </w:t>
      </w:r>
      <w:r w:rsidR="005970E4">
        <w:t>example,</w:t>
      </w:r>
      <w:r w:rsidR="007F6D70">
        <w:t xml:space="preserve"> the first row of the matrix shows that the word</w:t>
      </w:r>
      <w:r w:rsidR="00393233">
        <w:t>s</w:t>
      </w:r>
      <w:r w:rsidR="007F6D70">
        <w:t xml:space="preserve"> ‘are</w:t>
      </w:r>
      <w:proofErr w:type="gramStart"/>
      <w:r w:rsidR="007C3599">
        <w:t>’</w:t>
      </w:r>
      <w:proofErr w:type="gramEnd"/>
      <w:r w:rsidR="007C3599">
        <w:t xml:space="preserve"> and</w:t>
      </w:r>
      <w:r w:rsidR="00393233">
        <w:t xml:space="preserve"> ‘you’ are each</w:t>
      </w:r>
      <w:r w:rsidR="007F6D70">
        <w:t xml:space="preserve"> mentioned once</w:t>
      </w:r>
      <w:r w:rsidR="00393233">
        <w:t xml:space="preserve"> in the 1</w:t>
      </w:r>
      <w:r w:rsidR="00393233" w:rsidRPr="007F6D70">
        <w:rPr>
          <w:vertAlign w:val="superscript"/>
        </w:rPr>
        <w:t>st</w:t>
      </w:r>
      <w:r w:rsidR="00393233">
        <w:t xml:space="preserve"> comment</w:t>
      </w:r>
      <w:r w:rsidR="00EF528D">
        <w:t xml:space="preserve">. In the </w:t>
      </w:r>
      <w:r w:rsidR="00641132">
        <w:t>4</w:t>
      </w:r>
      <w:r w:rsidR="00641132" w:rsidRPr="00641132">
        <w:rPr>
          <w:vertAlign w:val="superscript"/>
        </w:rPr>
        <w:t>th</w:t>
      </w:r>
      <w:r w:rsidR="00641132">
        <w:t xml:space="preserve"> </w:t>
      </w:r>
      <w:r w:rsidR="00EF528D">
        <w:t>comment, the word ‘</w:t>
      </w:r>
      <w:r w:rsidR="00F34AC2">
        <w:t>day</w:t>
      </w:r>
      <w:r w:rsidR="00EF528D">
        <w:t xml:space="preserve"> is mentioned 2 times, </w:t>
      </w:r>
      <w:r w:rsidR="00E1517C">
        <w:t>and the</w:t>
      </w:r>
      <w:r w:rsidR="007E18F9">
        <w:t xml:space="preserve"> words</w:t>
      </w:r>
      <w:r w:rsidR="00E1517C">
        <w:t xml:space="preserve"> </w:t>
      </w:r>
      <w:r w:rsidR="00062494">
        <w:t>‘</w:t>
      </w:r>
      <w:proofErr w:type="spellStart"/>
      <w:r w:rsidR="00C00EAD">
        <w:t>bad’,’good’,’is’</w:t>
      </w:r>
      <w:r w:rsidR="004C7D7A">
        <w:t>,’neither</w:t>
      </w:r>
      <w:proofErr w:type="spellEnd"/>
      <w:r w:rsidR="004C7D7A">
        <w:t xml:space="preserve">’ are mentioned once each. The new dataset is now the </w:t>
      </w:r>
      <w:r w:rsidR="006562A1">
        <w:t>‘</w:t>
      </w:r>
      <w:proofErr w:type="spellStart"/>
      <w:r w:rsidR="004C7D7A">
        <w:t>df</w:t>
      </w:r>
      <w:proofErr w:type="spellEnd"/>
      <w:r w:rsidR="006562A1">
        <w:t>’</w:t>
      </w:r>
      <w:r w:rsidR="004C7D7A">
        <w:t xml:space="preserve"> </w:t>
      </w:r>
      <w:proofErr w:type="spellStart"/>
      <w:r w:rsidR="004C7D7A">
        <w:t>dataframe</w:t>
      </w:r>
      <w:proofErr w:type="spellEnd"/>
      <w:r w:rsidR="00C94A4D">
        <w:t xml:space="preserve">. From here further </w:t>
      </w:r>
      <w:r w:rsidR="006562A1">
        <w:t>education</w:t>
      </w:r>
      <w:r w:rsidR="00C94A4D">
        <w:t xml:space="preserve"> can be made by performing classification</w:t>
      </w:r>
      <w:r w:rsidR="00A85794">
        <w:t xml:space="preserve"> algorithm based on what we want to discern from the data (i.e. sentimen</w:t>
      </w:r>
      <w:r w:rsidR="005970E4">
        <w:t>tal analysis).</w:t>
      </w:r>
    </w:p>
    <w:p w14:paraId="474EC98D" w14:textId="421409FB" w:rsidR="002301C9" w:rsidRPr="00B303FE" w:rsidRDefault="007C3599" w:rsidP="00706305">
      <w:r>
        <w:rPr>
          <w:noProof/>
        </w:rPr>
        <w:lastRenderedPageBreak/>
        <w:drawing>
          <wp:inline distT="0" distB="0" distL="0" distR="0" wp14:anchorId="15CFC0D2" wp14:editId="522F4EB7">
            <wp:extent cx="5943600" cy="525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205A" w14:textId="0EFB66F6" w:rsidR="00FE1F05" w:rsidRDefault="00FE1F05" w:rsidP="00FC0F27"/>
    <w:p w14:paraId="1A5C27E6" w14:textId="77777777" w:rsidR="005970E4" w:rsidRDefault="005970E4" w:rsidP="005970E4">
      <w:pPr>
        <w:pStyle w:val="Heading1"/>
      </w:pPr>
      <w:r>
        <w:t>Conclusion</w:t>
      </w:r>
    </w:p>
    <w:p w14:paraId="7C471EB4" w14:textId="4C221082" w:rsidR="00145DCD" w:rsidRPr="00FC0F27" w:rsidRDefault="005970E4" w:rsidP="00FC0F27">
      <w:r>
        <w:t xml:space="preserve">Feature extraction </w:t>
      </w:r>
      <w:r w:rsidR="00D178A2">
        <w:t xml:space="preserve">is </w:t>
      </w:r>
      <w:r w:rsidR="003C1C05">
        <w:t>not simply getting a subset of the dataset. It is much more than that. It is deriving and deciphering the dataset</w:t>
      </w:r>
      <w:r w:rsidR="000E7C43">
        <w:t xml:space="preserve"> to make </w:t>
      </w:r>
      <w:r w:rsidR="00820176">
        <w:t xml:space="preserve">a dataset which can yield a </w:t>
      </w:r>
      <w:r w:rsidR="00C56DE9">
        <w:t xml:space="preserve">high-quality modeling and prediction. This science is used heavily in </w:t>
      </w:r>
      <w:r w:rsidR="00EE7BC9">
        <w:t>natural language processing as well as visual science whe</w:t>
      </w:r>
      <w:r w:rsidR="00FF4DFC">
        <w:t>re</w:t>
      </w:r>
      <w:r w:rsidR="00EE7BC9">
        <w:t xml:space="preserve"> the dataset </w:t>
      </w:r>
      <w:r w:rsidR="00FF4DFC">
        <w:t>has a very large number of features (i.e. color for each pixel in the image)</w:t>
      </w:r>
      <w:r w:rsidR="00F90EC5">
        <w:t>. The</w:t>
      </w:r>
      <w:r w:rsidR="00221C71">
        <w:t>re are</w:t>
      </w:r>
      <w:r w:rsidR="00F90EC5">
        <w:t xml:space="preserve"> algorithms </w:t>
      </w:r>
      <w:r w:rsidR="00221C71">
        <w:t xml:space="preserve">and techniques </w:t>
      </w:r>
      <w:r w:rsidR="00F90EC5">
        <w:t xml:space="preserve">to reduce this dataset to a dataset that can accurately </w:t>
      </w:r>
      <w:r w:rsidR="00F83F20">
        <w:t>predict (</w:t>
      </w:r>
      <w:r w:rsidR="00F90EC5">
        <w:t>or recognize) an image based on the derived feature set</w:t>
      </w:r>
      <w:r w:rsidR="006754C3">
        <w:t xml:space="preserve">. </w:t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-727612796"/>
        <w:docPartObj>
          <w:docPartGallery w:val="Bibliographies"/>
          <w:docPartUnique/>
        </w:docPartObj>
      </w:sdtPr>
      <w:sdtEndPr/>
      <w:sdtContent>
        <w:p w14:paraId="74C9D7BD" w14:textId="0B8E39EE" w:rsidR="005D034D" w:rsidRDefault="005D034D">
          <w:pPr>
            <w:pStyle w:val="Heading1"/>
          </w:pPr>
          <w:r>
            <w:t>References</w:t>
          </w:r>
        </w:p>
        <w:p w14:paraId="1C128D23" w14:textId="77777777" w:rsidR="0007143C" w:rsidRDefault="0007143C" w:rsidP="0007143C">
          <w:pPr>
            <w:pStyle w:val="Bibliography"/>
            <w:numPr>
              <w:ilvl w:val="0"/>
              <w:numId w:val="20"/>
            </w:numPr>
          </w:pPr>
          <w:r>
            <w:t xml:space="preserve">A Quick Guide to Feature Engineering - </w:t>
          </w:r>
          <w:hyperlink r:id="rId11" w:history="1">
            <w:r>
              <w:rPr>
                <w:rStyle w:val="Hyperlink"/>
              </w:rPr>
              <w:t>https://www.kdnuggets.com/2019/02/quick-guide-feature-engineering.html</w:t>
            </w:r>
          </w:hyperlink>
        </w:p>
        <w:p w14:paraId="1BE1A8DB" w14:textId="64D853AD" w:rsidR="004D1E30" w:rsidRPr="004D1E30" w:rsidRDefault="004D1E30" w:rsidP="004D1E30">
          <w:pPr>
            <w:pStyle w:val="Bibliography"/>
            <w:numPr>
              <w:ilvl w:val="0"/>
              <w:numId w:val="20"/>
            </w:numPr>
          </w:pPr>
          <w:r w:rsidRPr="004D1E30">
            <w:t>The Hitchhiker’s Guide to Feature Extraction</w:t>
          </w:r>
          <w:r>
            <w:t xml:space="preserve"> - </w:t>
          </w:r>
          <w:hyperlink r:id="rId12" w:history="1">
            <w:r>
              <w:rPr>
                <w:rStyle w:val="Hyperlink"/>
              </w:rPr>
              <w:t>https://www.kdnuggets.com/2019/06/hitchhikers-guide-feature-extraction.html</w:t>
            </w:r>
          </w:hyperlink>
        </w:p>
        <w:p w14:paraId="7E665EE0" w14:textId="70CD5AAA" w:rsidR="005D034D" w:rsidRPr="0007143C" w:rsidRDefault="007D7539" w:rsidP="007D7539">
          <w:pPr>
            <w:pStyle w:val="ListParagraph"/>
            <w:numPr>
              <w:ilvl w:val="0"/>
              <w:numId w:val="20"/>
            </w:numPr>
          </w:pPr>
          <w:proofErr w:type="spellStart"/>
          <w:r>
            <w:t>Albon</w:t>
          </w:r>
          <w:proofErr w:type="spellEnd"/>
          <w:r>
            <w:t>, Chris. Machine Learning with Python Cookbook: Practical Solutions from Preprocessing to Deep Learning (p. 184). O'Reilly Media. Kindle Edition.</w:t>
          </w:r>
        </w:p>
      </w:sdtContent>
    </w:sdt>
    <w:p w14:paraId="1587046F" w14:textId="7303D330" w:rsidR="00E81978" w:rsidRPr="003D2BAE" w:rsidRDefault="00E81978" w:rsidP="003D2BAE"/>
    <w:p w14:paraId="60E60974" w14:textId="7B02D460" w:rsidR="00E81978" w:rsidRDefault="00E81978"/>
    <w:sectPr w:rsidR="00E81978" w:rsidSect="00126FC3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A31C7" w14:textId="77777777" w:rsidR="00482F1D" w:rsidRDefault="00482F1D">
      <w:pPr>
        <w:spacing w:line="240" w:lineRule="auto"/>
      </w:pPr>
      <w:r>
        <w:separator/>
      </w:r>
    </w:p>
    <w:p w14:paraId="00C45FF6" w14:textId="77777777" w:rsidR="00482F1D" w:rsidRDefault="00482F1D"/>
  </w:endnote>
  <w:endnote w:type="continuationSeparator" w:id="0">
    <w:p w14:paraId="4D320375" w14:textId="77777777" w:rsidR="00482F1D" w:rsidRDefault="00482F1D">
      <w:pPr>
        <w:spacing w:line="240" w:lineRule="auto"/>
      </w:pPr>
      <w:r>
        <w:continuationSeparator/>
      </w:r>
    </w:p>
    <w:p w14:paraId="12BB6EDB" w14:textId="77777777" w:rsidR="00482F1D" w:rsidRDefault="00482F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0FF0E" w14:textId="77777777" w:rsidR="00482F1D" w:rsidRDefault="00482F1D">
      <w:pPr>
        <w:spacing w:line="240" w:lineRule="auto"/>
      </w:pPr>
      <w:r>
        <w:separator/>
      </w:r>
    </w:p>
    <w:p w14:paraId="169589DD" w14:textId="77777777" w:rsidR="00482F1D" w:rsidRDefault="00482F1D"/>
  </w:footnote>
  <w:footnote w:type="continuationSeparator" w:id="0">
    <w:p w14:paraId="2381A490" w14:textId="77777777" w:rsidR="00482F1D" w:rsidRDefault="00482F1D">
      <w:pPr>
        <w:spacing w:line="240" w:lineRule="auto"/>
      </w:pPr>
      <w:r>
        <w:continuationSeparator/>
      </w:r>
    </w:p>
    <w:p w14:paraId="3F92E096" w14:textId="77777777" w:rsidR="00482F1D" w:rsidRDefault="00482F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6B80" w14:textId="6FA77BCD" w:rsidR="00E81978" w:rsidRDefault="00823F73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24B11">
          <w:rPr>
            <w:rStyle w:val="Strong"/>
          </w:rPr>
          <w:t>Feature extraction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4184" w14:textId="377BBE87" w:rsidR="00E81978" w:rsidRDefault="00823F73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24B11">
          <w:rPr>
            <w:rStyle w:val="Strong"/>
          </w:rPr>
          <w:t>Feature extraction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F5724EB"/>
    <w:multiLevelType w:val="multilevel"/>
    <w:tmpl w:val="F65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FD7BDD"/>
    <w:multiLevelType w:val="hybridMultilevel"/>
    <w:tmpl w:val="5D5AD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0FC272F"/>
    <w:multiLevelType w:val="hybridMultilevel"/>
    <w:tmpl w:val="C2F00F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E95CA3"/>
    <w:multiLevelType w:val="hybridMultilevel"/>
    <w:tmpl w:val="20968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03DD2"/>
    <w:multiLevelType w:val="hybridMultilevel"/>
    <w:tmpl w:val="C15EE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7488741">
    <w:abstractNumId w:val="9"/>
  </w:num>
  <w:num w:numId="2" w16cid:durableId="753668776">
    <w:abstractNumId w:val="7"/>
  </w:num>
  <w:num w:numId="3" w16cid:durableId="1788354588">
    <w:abstractNumId w:val="6"/>
  </w:num>
  <w:num w:numId="4" w16cid:durableId="635529210">
    <w:abstractNumId w:val="5"/>
  </w:num>
  <w:num w:numId="5" w16cid:durableId="1043208846">
    <w:abstractNumId w:val="4"/>
  </w:num>
  <w:num w:numId="6" w16cid:durableId="826896375">
    <w:abstractNumId w:val="8"/>
  </w:num>
  <w:num w:numId="7" w16cid:durableId="666833228">
    <w:abstractNumId w:val="3"/>
  </w:num>
  <w:num w:numId="8" w16cid:durableId="2138865177">
    <w:abstractNumId w:val="2"/>
  </w:num>
  <w:num w:numId="9" w16cid:durableId="1715275516">
    <w:abstractNumId w:val="1"/>
  </w:num>
  <w:num w:numId="10" w16cid:durableId="1618441972">
    <w:abstractNumId w:val="0"/>
  </w:num>
  <w:num w:numId="11" w16cid:durableId="257370716">
    <w:abstractNumId w:val="9"/>
    <w:lvlOverride w:ilvl="0">
      <w:startOverride w:val="1"/>
    </w:lvlOverride>
  </w:num>
  <w:num w:numId="12" w16cid:durableId="969045854">
    <w:abstractNumId w:val="19"/>
  </w:num>
  <w:num w:numId="13" w16cid:durableId="790708170">
    <w:abstractNumId w:val="15"/>
  </w:num>
  <w:num w:numId="14" w16cid:durableId="1884710792">
    <w:abstractNumId w:val="13"/>
  </w:num>
  <w:num w:numId="15" w16cid:durableId="1811744614">
    <w:abstractNumId w:val="18"/>
  </w:num>
  <w:num w:numId="16" w16cid:durableId="1916163645">
    <w:abstractNumId w:val="12"/>
  </w:num>
  <w:num w:numId="17" w16cid:durableId="1489782407">
    <w:abstractNumId w:val="14"/>
  </w:num>
  <w:num w:numId="18" w16cid:durableId="1490053091">
    <w:abstractNumId w:val="10"/>
  </w:num>
  <w:num w:numId="19" w16cid:durableId="2020237042">
    <w:abstractNumId w:val="17"/>
  </w:num>
  <w:num w:numId="20" w16cid:durableId="1719430121">
    <w:abstractNumId w:val="16"/>
  </w:num>
  <w:num w:numId="21" w16cid:durableId="13269815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318B"/>
    <w:rsid w:val="00005ABA"/>
    <w:rsid w:val="0002189D"/>
    <w:rsid w:val="000318FD"/>
    <w:rsid w:val="0003441C"/>
    <w:rsid w:val="00037B49"/>
    <w:rsid w:val="00042C87"/>
    <w:rsid w:val="00046B6C"/>
    <w:rsid w:val="00052B40"/>
    <w:rsid w:val="00054687"/>
    <w:rsid w:val="00062494"/>
    <w:rsid w:val="00065FF2"/>
    <w:rsid w:val="00067E17"/>
    <w:rsid w:val="0007143C"/>
    <w:rsid w:val="000763E8"/>
    <w:rsid w:val="00080CF2"/>
    <w:rsid w:val="000A1D4C"/>
    <w:rsid w:val="000A74A1"/>
    <w:rsid w:val="000B3692"/>
    <w:rsid w:val="000C09F8"/>
    <w:rsid w:val="000D077D"/>
    <w:rsid w:val="000D24AC"/>
    <w:rsid w:val="000D3F41"/>
    <w:rsid w:val="000D72F5"/>
    <w:rsid w:val="000E282F"/>
    <w:rsid w:val="000E7C43"/>
    <w:rsid w:val="000F3C3B"/>
    <w:rsid w:val="001003DC"/>
    <w:rsid w:val="001015B8"/>
    <w:rsid w:val="00104C78"/>
    <w:rsid w:val="00107119"/>
    <w:rsid w:val="0011065C"/>
    <w:rsid w:val="001115BE"/>
    <w:rsid w:val="001146F9"/>
    <w:rsid w:val="001153CA"/>
    <w:rsid w:val="0012184B"/>
    <w:rsid w:val="00121BDA"/>
    <w:rsid w:val="001269AA"/>
    <w:rsid w:val="00126FC3"/>
    <w:rsid w:val="00143390"/>
    <w:rsid w:val="00145DCD"/>
    <w:rsid w:val="00147C09"/>
    <w:rsid w:val="0016029B"/>
    <w:rsid w:val="00160C32"/>
    <w:rsid w:val="0018134A"/>
    <w:rsid w:val="001A4309"/>
    <w:rsid w:val="001B752D"/>
    <w:rsid w:val="001C2A73"/>
    <w:rsid w:val="001E3495"/>
    <w:rsid w:val="001E3A9F"/>
    <w:rsid w:val="00211EF7"/>
    <w:rsid w:val="00221C71"/>
    <w:rsid w:val="00222E8E"/>
    <w:rsid w:val="002301C9"/>
    <w:rsid w:val="002315C7"/>
    <w:rsid w:val="002607EB"/>
    <w:rsid w:val="002808A9"/>
    <w:rsid w:val="0029243D"/>
    <w:rsid w:val="00292FA0"/>
    <w:rsid w:val="002A2AFC"/>
    <w:rsid w:val="002B3483"/>
    <w:rsid w:val="002C0327"/>
    <w:rsid w:val="002D127B"/>
    <w:rsid w:val="00311876"/>
    <w:rsid w:val="00312430"/>
    <w:rsid w:val="00313E3A"/>
    <w:rsid w:val="003152F0"/>
    <w:rsid w:val="0032237B"/>
    <w:rsid w:val="0032302B"/>
    <w:rsid w:val="0032338F"/>
    <w:rsid w:val="0032688D"/>
    <w:rsid w:val="0033348A"/>
    <w:rsid w:val="00335C9F"/>
    <w:rsid w:val="00347AB8"/>
    <w:rsid w:val="0035112F"/>
    <w:rsid w:val="00355DCA"/>
    <w:rsid w:val="00364330"/>
    <w:rsid w:val="00373561"/>
    <w:rsid w:val="00377E41"/>
    <w:rsid w:val="00393233"/>
    <w:rsid w:val="00396795"/>
    <w:rsid w:val="00396FF3"/>
    <w:rsid w:val="003A0DF6"/>
    <w:rsid w:val="003C1C05"/>
    <w:rsid w:val="003C35D5"/>
    <w:rsid w:val="003C4B24"/>
    <w:rsid w:val="003C76E6"/>
    <w:rsid w:val="003D2BAE"/>
    <w:rsid w:val="003E55AD"/>
    <w:rsid w:val="003E5CC8"/>
    <w:rsid w:val="003F0620"/>
    <w:rsid w:val="00400A3E"/>
    <w:rsid w:val="00401042"/>
    <w:rsid w:val="00417E5F"/>
    <w:rsid w:val="00423570"/>
    <w:rsid w:val="004238A2"/>
    <w:rsid w:val="00424A29"/>
    <w:rsid w:val="00430D55"/>
    <w:rsid w:val="004333C2"/>
    <w:rsid w:val="00437BAE"/>
    <w:rsid w:val="0044028A"/>
    <w:rsid w:val="00445101"/>
    <w:rsid w:val="00445506"/>
    <w:rsid w:val="00445660"/>
    <w:rsid w:val="0046326C"/>
    <w:rsid w:val="00471483"/>
    <w:rsid w:val="00474B66"/>
    <w:rsid w:val="004753DC"/>
    <w:rsid w:val="00476F40"/>
    <w:rsid w:val="00482F1D"/>
    <w:rsid w:val="00484945"/>
    <w:rsid w:val="004875D5"/>
    <w:rsid w:val="004A174E"/>
    <w:rsid w:val="004A4F6B"/>
    <w:rsid w:val="004B4E10"/>
    <w:rsid w:val="004C0057"/>
    <w:rsid w:val="004C7828"/>
    <w:rsid w:val="004C7D7A"/>
    <w:rsid w:val="004D0F93"/>
    <w:rsid w:val="004D1E30"/>
    <w:rsid w:val="004E1E56"/>
    <w:rsid w:val="004E6D24"/>
    <w:rsid w:val="004F2862"/>
    <w:rsid w:val="00500F09"/>
    <w:rsid w:val="00514614"/>
    <w:rsid w:val="005148DC"/>
    <w:rsid w:val="00522C00"/>
    <w:rsid w:val="00551A02"/>
    <w:rsid w:val="005534FA"/>
    <w:rsid w:val="00555A42"/>
    <w:rsid w:val="0058129F"/>
    <w:rsid w:val="00594541"/>
    <w:rsid w:val="005970E4"/>
    <w:rsid w:val="005A2824"/>
    <w:rsid w:val="005A6F62"/>
    <w:rsid w:val="005B0114"/>
    <w:rsid w:val="005B3933"/>
    <w:rsid w:val="005C17B6"/>
    <w:rsid w:val="005D034D"/>
    <w:rsid w:val="005D10A8"/>
    <w:rsid w:val="005D3A03"/>
    <w:rsid w:val="005E0A8B"/>
    <w:rsid w:val="005E2335"/>
    <w:rsid w:val="005E56BF"/>
    <w:rsid w:val="00616A77"/>
    <w:rsid w:val="00632EF4"/>
    <w:rsid w:val="0063322D"/>
    <w:rsid w:val="00635F2F"/>
    <w:rsid w:val="00636136"/>
    <w:rsid w:val="00641132"/>
    <w:rsid w:val="006543CE"/>
    <w:rsid w:val="006562A1"/>
    <w:rsid w:val="00664683"/>
    <w:rsid w:val="006754C3"/>
    <w:rsid w:val="00681DB0"/>
    <w:rsid w:val="0068406B"/>
    <w:rsid w:val="00685DAA"/>
    <w:rsid w:val="006923C4"/>
    <w:rsid w:val="006A39AA"/>
    <w:rsid w:val="006A5929"/>
    <w:rsid w:val="006A72BC"/>
    <w:rsid w:val="006B5AD8"/>
    <w:rsid w:val="006C24F1"/>
    <w:rsid w:val="006D4E1C"/>
    <w:rsid w:val="006E1FD1"/>
    <w:rsid w:val="006E6D71"/>
    <w:rsid w:val="00704B0F"/>
    <w:rsid w:val="00706305"/>
    <w:rsid w:val="0073429D"/>
    <w:rsid w:val="007448D1"/>
    <w:rsid w:val="00752A5F"/>
    <w:rsid w:val="0075498B"/>
    <w:rsid w:val="00762D73"/>
    <w:rsid w:val="00777CB1"/>
    <w:rsid w:val="00780351"/>
    <w:rsid w:val="00781AC5"/>
    <w:rsid w:val="00781C6A"/>
    <w:rsid w:val="00785535"/>
    <w:rsid w:val="00792EAF"/>
    <w:rsid w:val="007B0F49"/>
    <w:rsid w:val="007B13B2"/>
    <w:rsid w:val="007B5BF4"/>
    <w:rsid w:val="007C251B"/>
    <w:rsid w:val="007C3599"/>
    <w:rsid w:val="007C4503"/>
    <w:rsid w:val="007D681F"/>
    <w:rsid w:val="007D7539"/>
    <w:rsid w:val="007E18F9"/>
    <w:rsid w:val="007F2C0C"/>
    <w:rsid w:val="007F4B90"/>
    <w:rsid w:val="007F6D70"/>
    <w:rsid w:val="007F74FA"/>
    <w:rsid w:val="007F773A"/>
    <w:rsid w:val="008002C0"/>
    <w:rsid w:val="00804581"/>
    <w:rsid w:val="00812B7C"/>
    <w:rsid w:val="0081602D"/>
    <w:rsid w:val="0081728B"/>
    <w:rsid w:val="00817588"/>
    <w:rsid w:val="008179B0"/>
    <w:rsid w:val="00820176"/>
    <w:rsid w:val="00823F73"/>
    <w:rsid w:val="008267A6"/>
    <w:rsid w:val="00832A54"/>
    <w:rsid w:val="00851253"/>
    <w:rsid w:val="00855AE3"/>
    <w:rsid w:val="00856539"/>
    <w:rsid w:val="008601EA"/>
    <w:rsid w:val="0089330B"/>
    <w:rsid w:val="00894930"/>
    <w:rsid w:val="008A1217"/>
    <w:rsid w:val="008A2A0F"/>
    <w:rsid w:val="008B290C"/>
    <w:rsid w:val="008B65DD"/>
    <w:rsid w:val="008C099E"/>
    <w:rsid w:val="008C239B"/>
    <w:rsid w:val="008C5323"/>
    <w:rsid w:val="008C6833"/>
    <w:rsid w:val="008D3F6A"/>
    <w:rsid w:val="008D515D"/>
    <w:rsid w:val="008E0AE0"/>
    <w:rsid w:val="008E40A7"/>
    <w:rsid w:val="008E5748"/>
    <w:rsid w:val="008F320F"/>
    <w:rsid w:val="00904547"/>
    <w:rsid w:val="009115A0"/>
    <w:rsid w:val="00912DDB"/>
    <w:rsid w:val="009158B5"/>
    <w:rsid w:val="00916EF3"/>
    <w:rsid w:val="009256B8"/>
    <w:rsid w:val="009265C9"/>
    <w:rsid w:val="00942CE6"/>
    <w:rsid w:val="00954651"/>
    <w:rsid w:val="009737A4"/>
    <w:rsid w:val="00977C84"/>
    <w:rsid w:val="009879F2"/>
    <w:rsid w:val="009964DE"/>
    <w:rsid w:val="009965B0"/>
    <w:rsid w:val="009A19D5"/>
    <w:rsid w:val="009A6A3B"/>
    <w:rsid w:val="009E041A"/>
    <w:rsid w:val="009E4529"/>
    <w:rsid w:val="009E5BB2"/>
    <w:rsid w:val="00A00566"/>
    <w:rsid w:val="00A00DD6"/>
    <w:rsid w:val="00A03111"/>
    <w:rsid w:val="00A04FD3"/>
    <w:rsid w:val="00A13B2F"/>
    <w:rsid w:val="00A236F7"/>
    <w:rsid w:val="00A25893"/>
    <w:rsid w:val="00A40750"/>
    <w:rsid w:val="00A40B3F"/>
    <w:rsid w:val="00A46808"/>
    <w:rsid w:val="00A5368D"/>
    <w:rsid w:val="00A6074A"/>
    <w:rsid w:val="00A611DD"/>
    <w:rsid w:val="00A76470"/>
    <w:rsid w:val="00A774D0"/>
    <w:rsid w:val="00A85794"/>
    <w:rsid w:val="00A911F9"/>
    <w:rsid w:val="00A92331"/>
    <w:rsid w:val="00AA3599"/>
    <w:rsid w:val="00AC5743"/>
    <w:rsid w:val="00AD0F22"/>
    <w:rsid w:val="00AF0586"/>
    <w:rsid w:val="00AF0AA3"/>
    <w:rsid w:val="00AF2A7C"/>
    <w:rsid w:val="00B0481E"/>
    <w:rsid w:val="00B04E23"/>
    <w:rsid w:val="00B11DC4"/>
    <w:rsid w:val="00B12913"/>
    <w:rsid w:val="00B201A5"/>
    <w:rsid w:val="00B205B9"/>
    <w:rsid w:val="00B223D4"/>
    <w:rsid w:val="00B227EE"/>
    <w:rsid w:val="00B24B11"/>
    <w:rsid w:val="00B259CB"/>
    <w:rsid w:val="00B303FE"/>
    <w:rsid w:val="00B40477"/>
    <w:rsid w:val="00B427C2"/>
    <w:rsid w:val="00B509C5"/>
    <w:rsid w:val="00B51018"/>
    <w:rsid w:val="00B54D14"/>
    <w:rsid w:val="00B61F8A"/>
    <w:rsid w:val="00B7046D"/>
    <w:rsid w:val="00B76D0B"/>
    <w:rsid w:val="00B77E51"/>
    <w:rsid w:val="00B80091"/>
    <w:rsid w:val="00B823AA"/>
    <w:rsid w:val="00B8642C"/>
    <w:rsid w:val="00B90280"/>
    <w:rsid w:val="00B964A6"/>
    <w:rsid w:val="00BA4251"/>
    <w:rsid w:val="00BA45DB"/>
    <w:rsid w:val="00BA4F9C"/>
    <w:rsid w:val="00BD0DBC"/>
    <w:rsid w:val="00BE108B"/>
    <w:rsid w:val="00BE1EA7"/>
    <w:rsid w:val="00BE32FF"/>
    <w:rsid w:val="00BE4A6B"/>
    <w:rsid w:val="00BE4B4B"/>
    <w:rsid w:val="00BF2FBF"/>
    <w:rsid w:val="00BF4184"/>
    <w:rsid w:val="00C0035D"/>
    <w:rsid w:val="00C00EAD"/>
    <w:rsid w:val="00C042B9"/>
    <w:rsid w:val="00C054D0"/>
    <w:rsid w:val="00C05E35"/>
    <w:rsid w:val="00C0601E"/>
    <w:rsid w:val="00C068E1"/>
    <w:rsid w:val="00C12A6C"/>
    <w:rsid w:val="00C156C2"/>
    <w:rsid w:val="00C157DB"/>
    <w:rsid w:val="00C23F4F"/>
    <w:rsid w:val="00C25C27"/>
    <w:rsid w:val="00C27D06"/>
    <w:rsid w:val="00C31D30"/>
    <w:rsid w:val="00C33D5F"/>
    <w:rsid w:val="00C345D4"/>
    <w:rsid w:val="00C35304"/>
    <w:rsid w:val="00C44B2B"/>
    <w:rsid w:val="00C47A5F"/>
    <w:rsid w:val="00C56DE9"/>
    <w:rsid w:val="00C629C6"/>
    <w:rsid w:val="00C6655E"/>
    <w:rsid w:val="00C75BFA"/>
    <w:rsid w:val="00C94A4D"/>
    <w:rsid w:val="00C9789C"/>
    <w:rsid w:val="00CB7235"/>
    <w:rsid w:val="00CC132E"/>
    <w:rsid w:val="00CD6E39"/>
    <w:rsid w:val="00CD7BEF"/>
    <w:rsid w:val="00CE7258"/>
    <w:rsid w:val="00CF13DE"/>
    <w:rsid w:val="00CF1F34"/>
    <w:rsid w:val="00CF3295"/>
    <w:rsid w:val="00CF6E91"/>
    <w:rsid w:val="00CF7C3D"/>
    <w:rsid w:val="00D02080"/>
    <w:rsid w:val="00D02FC5"/>
    <w:rsid w:val="00D044C7"/>
    <w:rsid w:val="00D112EF"/>
    <w:rsid w:val="00D178A2"/>
    <w:rsid w:val="00D420E7"/>
    <w:rsid w:val="00D426F6"/>
    <w:rsid w:val="00D478D9"/>
    <w:rsid w:val="00D5007A"/>
    <w:rsid w:val="00D50E02"/>
    <w:rsid w:val="00D80667"/>
    <w:rsid w:val="00D81015"/>
    <w:rsid w:val="00D835A2"/>
    <w:rsid w:val="00D85B68"/>
    <w:rsid w:val="00D93BCC"/>
    <w:rsid w:val="00D964C8"/>
    <w:rsid w:val="00DA0795"/>
    <w:rsid w:val="00DA0E2D"/>
    <w:rsid w:val="00DA5DFC"/>
    <w:rsid w:val="00DB6973"/>
    <w:rsid w:val="00DC3253"/>
    <w:rsid w:val="00DC56D6"/>
    <w:rsid w:val="00DC6B8A"/>
    <w:rsid w:val="00DD061C"/>
    <w:rsid w:val="00DD62B8"/>
    <w:rsid w:val="00DF0E07"/>
    <w:rsid w:val="00DF13BE"/>
    <w:rsid w:val="00DF6703"/>
    <w:rsid w:val="00E035CD"/>
    <w:rsid w:val="00E0592F"/>
    <w:rsid w:val="00E06BFE"/>
    <w:rsid w:val="00E13DED"/>
    <w:rsid w:val="00E14561"/>
    <w:rsid w:val="00E1517C"/>
    <w:rsid w:val="00E21B3F"/>
    <w:rsid w:val="00E3092A"/>
    <w:rsid w:val="00E3147E"/>
    <w:rsid w:val="00E36460"/>
    <w:rsid w:val="00E364C3"/>
    <w:rsid w:val="00E53472"/>
    <w:rsid w:val="00E53F52"/>
    <w:rsid w:val="00E547D5"/>
    <w:rsid w:val="00E566FC"/>
    <w:rsid w:val="00E6004D"/>
    <w:rsid w:val="00E604C7"/>
    <w:rsid w:val="00E609D6"/>
    <w:rsid w:val="00E6180A"/>
    <w:rsid w:val="00E72126"/>
    <w:rsid w:val="00E75B67"/>
    <w:rsid w:val="00E8059A"/>
    <w:rsid w:val="00E818E8"/>
    <w:rsid w:val="00E81978"/>
    <w:rsid w:val="00E84618"/>
    <w:rsid w:val="00E86889"/>
    <w:rsid w:val="00E926E4"/>
    <w:rsid w:val="00EA458F"/>
    <w:rsid w:val="00EA485F"/>
    <w:rsid w:val="00EB3EB1"/>
    <w:rsid w:val="00EB7071"/>
    <w:rsid w:val="00EB7D40"/>
    <w:rsid w:val="00EC372D"/>
    <w:rsid w:val="00EC4D79"/>
    <w:rsid w:val="00ED2E08"/>
    <w:rsid w:val="00ED40B1"/>
    <w:rsid w:val="00EE1374"/>
    <w:rsid w:val="00EE7BC9"/>
    <w:rsid w:val="00EF1F17"/>
    <w:rsid w:val="00EF528D"/>
    <w:rsid w:val="00F0642D"/>
    <w:rsid w:val="00F15759"/>
    <w:rsid w:val="00F20E8F"/>
    <w:rsid w:val="00F259A7"/>
    <w:rsid w:val="00F31013"/>
    <w:rsid w:val="00F32399"/>
    <w:rsid w:val="00F34930"/>
    <w:rsid w:val="00F34AC2"/>
    <w:rsid w:val="00F379B7"/>
    <w:rsid w:val="00F419D6"/>
    <w:rsid w:val="00F445B0"/>
    <w:rsid w:val="00F517DB"/>
    <w:rsid w:val="00F525FA"/>
    <w:rsid w:val="00F60F52"/>
    <w:rsid w:val="00F644F2"/>
    <w:rsid w:val="00F65845"/>
    <w:rsid w:val="00F66A9A"/>
    <w:rsid w:val="00F67D3A"/>
    <w:rsid w:val="00F70A80"/>
    <w:rsid w:val="00F762E0"/>
    <w:rsid w:val="00F83C24"/>
    <w:rsid w:val="00F83F20"/>
    <w:rsid w:val="00F90EC5"/>
    <w:rsid w:val="00F950C9"/>
    <w:rsid w:val="00F9639E"/>
    <w:rsid w:val="00F97337"/>
    <w:rsid w:val="00FA232B"/>
    <w:rsid w:val="00FB0CBE"/>
    <w:rsid w:val="00FB266A"/>
    <w:rsid w:val="00FB2A88"/>
    <w:rsid w:val="00FB59E5"/>
    <w:rsid w:val="00FC0F27"/>
    <w:rsid w:val="00FC623B"/>
    <w:rsid w:val="00FD07F3"/>
    <w:rsid w:val="00FD64D9"/>
    <w:rsid w:val="00FD6AB3"/>
    <w:rsid w:val="00FE1F05"/>
    <w:rsid w:val="00FE71B9"/>
    <w:rsid w:val="00FF2002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D0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kdnuggets.com/2019/06/hitchhikers-guide-feature-extraction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dnuggets.com/2019/02/quick-guide-feature-engineering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1170D0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D767DD6A7762472885DCF7043478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6268-6D22-4841-AF05-E02ACEDFC6B8}"/>
      </w:docPartPr>
      <w:docPartBody>
        <w:p w:rsidR="001170D0" w:rsidRDefault="00311E38">
          <w:pPr>
            <w:pStyle w:val="D767DD6A7762472885DCF7043478A921"/>
          </w:pPr>
          <w:r>
            <w:t>Abstract</w:t>
          </w:r>
        </w:p>
      </w:docPartBody>
    </w:docPart>
    <w:docPart>
      <w:docPartPr>
        <w:name w:val="C80441E2F6094D07AEAE85B993A33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2475-AA51-49C4-AED6-DFDD3E391295}"/>
      </w:docPartPr>
      <w:docPartBody>
        <w:p w:rsidR="001170D0" w:rsidRDefault="00311E38">
          <w:pPr>
            <w:pStyle w:val="C80441E2F6094D07AEAE85B993A3368D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311E38"/>
    <w:rsid w:val="006844CF"/>
    <w:rsid w:val="006D6276"/>
    <w:rsid w:val="0079739F"/>
    <w:rsid w:val="009431FB"/>
    <w:rsid w:val="009865C2"/>
    <w:rsid w:val="00A5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0441E2F6094D07AEAE85B993A3368D">
    <w:name w:val="C80441E2F6094D07AEAE85B993A3368D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  <w:style w:type="character" w:styleId="PlaceholderText">
    <w:name w:val="Placeholder Text"/>
    <w:basedOn w:val="DefaultParagraphFont"/>
    <w:uiPriority w:val="99"/>
    <w:semiHidden/>
    <w:rsid w:val="0079739F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Feature extraction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3E5F9-B4C0-4223-8488-1FA36D12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6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Sparse Matrix</vt:lpstr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Feature Extraction</dc:title>
  <dc:subject/>
  <dc:creator>safar</dc:creator>
  <cp:keywords/>
  <dc:description/>
  <cp:lastModifiedBy>edris safari</cp:lastModifiedBy>
  <cp:revision>2</cp:revision>
  <cp:lastPrinted>2020-04-16T23:54:00Z</cp:lastPrinted>
  <dcterms:created xsi:type="dcterms:W3CDTF">2023-05-05T19:02:00Z</dcterms:created>
  <dcterms:modified xsi:type="dcterms:W3CDTF">2023-05-05T19:02:00Z</dcterms:modified>
</cp:coreProperties>
</file>