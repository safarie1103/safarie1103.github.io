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191E728A" w:rsidR="00E81978" w:rsidRDefault="004D530F">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1CAA">
            <w:t xml:space="preserve">What is </w:t>
          </w:r>
          <w:r w:rsidR="00C054D6">
            <w:t>RDBMS</w:t>
          </w:r>
          <w:r w:rsidR="005C6559">
            <w:t>,</w:t>
          </w:r>
          <w:r w:rsidR="00E535B7">
            <w:t xml:space="preserve"> </w:t>
          </w:r>
          <w:r w:rsidR="005C6559">
            <w:t xml:space="preserve">its usage </w:t>
          </w:r>
          <w:r w:rsidR="00E535B7">
            <w:t xml:space="preserve">and </w:t>
          </w:r>
          <w:r w:rsidR="005C6559">
            <w:t>s</w:t>
          </w:r>
          <w:r w:rsidR="00E535B7">
            <w:t>tructure</w:t>
          </w:r>
          <w:r w:rsidR="005C6559">
            <w:t>?</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0691E0B1" w14:textId="209F0EA3" w:rsidR="00E81978" w:rsidRDefault="00E86475">
      <w:pPr>
        <w:pStyle w:val="NoSpacing"/>
      </w:pPr>
      <w:r>
        <w:rPr>
          <w:rFonts w:ascii="Arial" w:hAnsi="Arial" w:cs="Arial"/>
          <w:color w:val="111111"/>
          <w:shd w:val="clear" w:color="auto" w:fill="FFFFFF"/>
        </w:rPr>
        <w:t>Ever since the</w:t>
      </w:r>
      <w:r w:rsidR="00517FDF">
        <w:rPr>
          <w:rFonts w:ascii="Arial" w:hAnsi="Arial" w:cs="Arial"/>
          <w:color w:val="111111"/>
          <w:shd w:val="clear" w:color="auto" w:fill="FFFFFF"/>
        </w:rPr>
        <w:t>ir</w:t>
      </w:r>
      <w:r>
        <w:rPr>
          <w:rFonts w:ascii="Arial" w:hAnsi="Arial" w:cs="Arial"/>
          <w:color w:val="111111"/>
          <w:shd w:val="clear" w:color="auto" w:fill="FFFFFF"/>
        </w:rPr>
        <w:t xml:space="preserve"> advent</w:t>
      </w:r>
      <w:r w:rsidR="00517FDF">
        <w:rPr>
          <w:rFonts w:ascii="Arial" w:hAnsi="Arial" w:cs="Arial"/>
          <w:color w:val="111111"/>
          <w:shd w:val="clear" w:color="auto" w:fill="FFFFFF"/>
        </w:rPr>
        <w:t>,</w:t>
      </w:r>
      <w:r>
        <w:rPr>
          <w:rFonts w:ascii="Arial" w:hAnsi="Arial" w:cs="Arial"/>
          <w:color w:val="111111"/>
          <w:shd w:val="clear" w:color="auto" w:fill="FFFFFF"/>
        </w:rPr>
        <w:t xml:space="preserve"> computers</w:t>
      </w:r>
      <w:r w:rsidR="00517FDF">
        <w:rPr>
          <w:rFonts w:ascii="Arial" w:hAnsi="Arial" w:cs="Arial"/>
          <w:color w:val="111111"/>
          <w:shd w:val="clear" w:color="auto" w:fill="FFFFFF"/>
        </w:rPr>
        <w:t xml:space="preserve"> </w:t>
      </w:r>
      <w:r>
        <w:rPr>
          <w:rFonts w:ascii="Arial" w:hAnsi="Arial" w:cs="Arial"/>
          <w:color w:val="111111"/>
          <w:shd w:val="clear" w:color="auto" w:fill="FFFFFF"/>
        </w:rPr>
        <w:t xml:space="preserve">we have </w:t>
      </w:r>
      <w:r w:rsidR="00517FDF">
        <w:rPr>
          <w:rFonts w:ascii="Arial" w:hAnsi="Arial" w:cs="Arial"/>
          <w:color w:val="111111"/>
          <w:shd w:val="clear" w:color="auto" w:fill="FFFFFF"/>
        </w:rPr>
        <w:t xml:space="preserve">been </w:t>
      </w:r>
      <w:r>
        <w:rPr>
          <w:rFonts w:ascii="Arial" w:hAnsi="Arial" w:cs="Arial"/>
          <w:color w:val="111111"/>
          <w:shd w:val="clear" w:color="auto" w:fill="FFFFFF"/>
        </w:rPr>
        <w:t>used to store data in such a way so as it is persistent in keeping the data up to data and safe from loss and also to give us the ability to retrieve the data in such as way so as it is fast, reliable,</w:t>
      </w:r>
      <w:r w:rsidR="00597049">
        <w:rPr>
          <w:rFonts w:ascii="Arial" w:hAnsi="Arial" w:cs="Arial"/>
          <w:color w:val="111111"/>
          <w:shd w:val="clear" w:color="auto" w:fill="FFFFFF"/>
        </w:rPr>
        <w:t xml:space="preserve"> and easy</w:t>
      </w:r>
      <w:r w:rsidR="007E6690">
        <w:rPr>
          <w:rFonts w:ascii="Arial" w:hAnsi="Arial" w:cs="Arial"/>
          <w:color w:val="111111"/>
          <w:shd w:val="clear" w:color="auto" w:fill="FFFFFF"/>
        </w:rPr>
        <w:t xml:space="preserve">. </w:t>
      </w:r>
      <w:r w:rsidR="000F46CA">
        <w:rPr>
          <w:rFonts w:ascii="Arial" w:hAnsi="Arial" w:cs="Arial"/>
          <w:color w:val="111111"/>
          <w:shd w:val="clear" w:color="auto" w:fill="FFFFFF"/>
        </w:rPr>
        <w:t>Obviously, co</w:t>
      </w:r>
      <w:r w:rsidR="00C12946">
        <w:rPr>
          <w:rFonts w:ascii="Arial" w:hAnsi="Arial" w:cs="Arial"/>
          <w:color w:val="111111"/>
          <w:shd w:val="clear" w:color="auto" w:fill="FFFFFF"/>
        </w:rPr>
        <w:t xml:space="preserve">mputers themselves </w:t>
      </w:r>
      <w:r w:rsidR="00692D31">
        <w:rPr>
          <w:rFonts w:ascii="Arial" w:hAnsi="Arial" w:cs="Arial"/>
          <w:color w:val="111111"/>
          <w:shd w:val="clear" w:color="auto" w:fill="FFFFFF"/>
        </w:rPr>
        <w:t>do not</w:t>
      </w:r>
      <w:r w:rsidR="00C12946">
        <w:rPr>
          <w:rFonts w:ascii="Arial" w:hAnsi="Arial" w:cs="Arial"/>
          <w:color w:val="111111"/>
          <w:shd w:val="clear" w:color="auto" w:fill="FFFFFF"/>
        </w:rPr>
        <w:t xml:space="preserve"> offer any of these features</w:t>
      </w:r>
      <w:r w:rsidR="003932AC">
        <w:rPr>
          <w:rFonts w:ascii="Arial" w:hAnsi="Arial" w:cs="Arial"/>
          <w:color w:val="111111"/>
          <w:shd w:val="clear" w:color="auto" w:fill="FFFFFF"/>
        </w:rPr>
        <w:t>. It is</w:t>
      </w:r>
      <w:r w:rsidR="00C12946">
        <w:rPr>
          <w:rFonts w:ascii="Arial" w:hAnsi="Arial" w:cs="Arial"/>
          <w:color w:val="111111"/>
          <w:shd w:val="clear" w:color="auto" w:fill="FFFFFF"/>
        </w:rPr>
        <w:t xml:space="preserve"> the software application</w:t>
      </w:r>
      <w:r w:rsidR="003932AC">
        <w:rPr>
          <w:rFonts w:ascii="Arial" w:hAnsi="Arial" w:cs="Arial"/>
          <w:color w:val="111111"/>
          <w:shd w:val="clear" w:color="auto" w:fill="FFFFFF"/>
        </w:rPr>
        <w:t xml:space="preserve"> running on the computer that is designed to offer these features. The software application is widely known in the industry as database management system.</w:t>
      </w:r>
      <w:r w:rsidR="00692D31">
        <w:rPr>
          <w:rFonts w:ascii="Arial" w:hAnsi="Arial" w:cs="Arial"/>
          <w:color w:val="111111"/>
          <w:shd w:val="clear" w:color="auto" w:fill="FFFFFF"/>
        </w:rPr>
        <w:t xml:space="preserve"> Relational database management </w:t>
      </w:r>
      <w:r w:rsidR="00070582">
        <w:rPr>
          <w:rFonts w:ascii="Arial" w:hAnsi="Arial" w:cs="Arial"/>
          <w:color w:val="111111"/>
          <w:shd w:val="clear" w:color="auto" w:fill="FFFFFF"/>
        </w:rPr>
        <w:t>systems (</w:t>
      </w:r>
      <w:r w:rsidR="00B47812">
        <w:rPr>
          <w:rFonts w:ascii="Arial" w:hAnsi="Arial" w:cs="Arial"/>
          <w:color w:val="111111"/>
          <w:shd w:val="clear" w:color="auto" w:fill="FFFFFF"/>
        </w:rPr>
        <w:t>RDBMS)</w:t>
      </w:r>
      <w:r w:rsidR="00692D31">
        <w:rPr>
          <w:rFonts w:ascii="Arial" w:hAnsi="Arial" w:cs="Arial"/>
          <w:color w:val="111111"/>
          <w:shd w:val="clear" w:color="auto" w:fill="FFFFFF"/>
        </w:rPr>
        <w:t xml:space="preserve"> </w:t>
      </w:r>
      <w:r w:rsidR="00626E7D">
        <w:rPr>
          <w:rFonts w:ascii="Arial" w:hAnsi="Arial" w:cs="Arial"/>
          <w:color w:val="111111"/>
          <w:shd w:val="clear" w:color="auto" w:fill="FFFFFF"/>
        </w:rPr>
        <w:t xml:space="preserve">are based on </w:t>
      </w:r>
      <w:r w:rsidR="00AA3CBE">
        <w:rPr>
          <w:rFonts w:ascii="Arial" w:hAnsi="Arial" w:cs="Arial"/>
          <w:color w:val="111111"/>
          <w:shd w:val="clear" w:color="auto" w:fill="FFFFFF"/>
        </w:rPr>
        <w:t>a mathematical modeling that involves set theory</w:t>
      </w:r>
      <w:r w:rsidR="00B47812">
        <w:rPr>
          <w:rFonts w:ascii="Arial" w:hAnsi="Arial" w:cs="Arial"/>
          <w:color w:val="111111"/>
          <w:shd w:val="clear" w:color="auto" w:fill="FFFFFF"/>
        </w:rPr>
        <w:t xml:space="preserve"> and calculus. This paper </w:t>
      </w:r>
      <w:r w:rsidR="00AD7D1C">
        <w:rPr>
          <w:rFonts w:ascii="Arial" w:hAnsi="Arial" w:cs="Arial"/>
          <w:color w:val="111111"/>
          <w:shd w:val="clear" w:color="auto" w:fill="FFFFFF"/>
        </w:rPr>
        <w:t xml:space="preserve">describes RDBMS, its usage </w:t>
      </w:r>
      <w:r w:rsidR="00454D80">
        <w:rPr>
          <w:rFonts w:ascii="Arial" w:hAnsi="Arial" w:cs="Arial"/>
          <w:color w:val="111111"/>
          <w:shd w:val="clear" w:color="auto" w:fill="FFFFFF"/>
        </w:rPr>
        <w:t>and structure.</w:t>
      </w:r>
      <w:r w:rsidR="00070582">
        <w:rPr>
          <w:rFonts w:ascii="Arial" w:hAnsi="Arial" w:cs="Arial"/>
          <w:color w:val="111111"/>
          <w:shd w:val="clear" w:color="auto" w:fill="FFFFFF"/>
        </w:rPr>
        <w:t xml:space="preserve"> </w:t>
      </w:r>
    </w:p>
    <w:p w14:paraId="2565A578" w14:textId="11013858" w:rsidR="00E81978" w:rsidRDefault="005D3A03">
      <w:r>
        <w:rPr>
          <w:rStyle w:val="Emphasis"/>
        </w:rPr>
        <w:t>Keywords</w:t>
      </w:r>
      <w:r>
        <w:t xml:space="preserve">:  </w:t>
      </w:r>
    </w:p>
    <w:p w14:paraId="76DB3320" w14:textId="277CA082" w:rsidR="00454D80" w:rsidRDefault="00454D80">
      <w:r>
        <w:t>RDBMS: Relational Database Management System</w:t>
      </w:r>
    </w:p>
    <w:p w14:paraId="4789A4CA" w14:textId="2F006BB6" w:rsidR="00E81978" w:rsidRDefault="004D530F">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C6559">
            <w:t>What is RDBMS, its usage and structure?</w:t>
          </w:r>
        </w:sdtContent>
      </w:sdt>
    </w:p>
    <w:p w14:paraId="0683BC11" w14:textId="73266687" w:rsidR="00E81978" w:rsidRDefault="006B5AD8" w:rsidP="006B5AD8">
      <w:pPr>
        <w:pStyle w:val="Heading1"/>
      </w:pPr>
      <w:r>
        <w:t>Introduction</w:t>
      </w:r>
    </w:p>
    <w:p w14:paraId="233837F0" w14:textId="0027F720" w:rsidR="00454D80" w:rsidRDefault="00FA411C" w:rsidP="00454D80">
      <w:r>
        <w:t>In the early days, data were stored in files</w:t>
      </w:r>
      <w:r w:rsidR="00D717C1">
        <w:t xml:space="preserve">. The files resided on the hard disk of the computer and the application that managed </w:t>
      </w:r>
      <w:r w:rsidR="00C24730">
        <w:t xml:space="preserve">the data </w:t>
      </w:r>
      <w:r w:rsidR="00D717C1">
        <w:t>(Database Management system)</w:t>
      </w:r>
      <w:r w:rsidR="00C24730">
        <w:t xml:space="preserve"> manipulated</w:t>
      </w:r>
      <w:r w:rsidR="003F4FBE">
        <w:t xml:space="preserve"> the files in the process of various transactions. The transactions were</w:t>
      </w:r>
      <w:r w:rsidR="00A10361">
        <w:t xml:space="preserve"> analogous to adding data, updating </w:t>
      </w:r>
      <w:r w:rsidR="00C62E1E">
        <w:t>data,</w:t>
      </w:r>
      <w:r w:rsidR="00A10361">
        <w:t xml:space="preserve"> and removing data</w:t>
      </w:r>
      <w:r w:rsidR="002D3B79">
        <w:t xml:space="preserve">. The files were </w:t>
      </w:r>
      <w:r w:rsidR="000754A7">
        <w:t xml:space="preserve">structured in </w:t>
      </w:r>
      <w:r w:rsidR="006D1C5F">
        <w:t xml:space="preserve">what </w:t>
      </w:r>
      <w:r w:rsidR="00C839B4">
        <w:t xml:space="preserve">was called ISAM (Indexed Sequential Access Method). Data was structured </w:t>
      </w:r>
      <w:r w:rsidR="00127040">
        <w:t>in a hierarchical fashion</w:t>
      </w:r>
      <w:r w:rsidR="002A5011">
        <w:t xml:space="preserve"> where the parent nodes lead to leaf nodes by </w:t>
      </w:r>
      <w:r w:rsidR="00A24F51">
        <w:t>keys</w:t>
      </w:r>
      <w:r w:rsidR="002A5011">
        <w:t xml:space="preserve">. </w:t>
      </w:r>
      <w:r w:rsidR="00A24F51">
        <w:t>The keys were unique</w:t>
      </w:r>
      <w:r w:rsidR="009C695B">
        <w:t xml:space="preserve"> and would point to other keys </w:t>
      </w:r>
      <w:r w:rsidR="00B217F9">
        <w:t xml:space="preserve">down the hierarchy until the data is found at the leaf level. This structure allowed </w:t>
      </w:r>
      <w:r w:rsidR="004D06A2">
        <w:t>retrieval of</w:t>
      </w:r>
      <w:r w:rsidR="00C00301">
        <w:t xml:space="preserve"> data </w:t>
      </w:r>
      <w:r w:rsidR="004D06A2">
        <w:t xml:space="preserve">based on equality or range criterial (i.e. name = “john” or employees with ID between 1 to 100). </w:t>
      </w:r>
      <w:r w:rsidR="008635FE">
        <w:t xml:space="preserve"> While it served a lot of purposes, ISAM </w:t>
      </w:r>
      <w:r w:rsidR="00B3043D">
        <w:t>was not suitable for large scale data management</w:t>
      </w:r>
      <w:r w:rsidR="0025251E">
        <w:t xml:space="preserve">. </w:t>
      </w:r>
    </w:p>
    <w:p w14:paraId="18402F3D" w14:textId="3951F888" w:rsidR="0025251E" w:rsidRDefault="0025251E" w:rsidP="00454D80">
      <w:r>
        <w:t xml:space="preserve">IBM pioneered </w:t>
      </w:r>
      <w:r w:rsidR="000044F6">
        <w:t xml:space="preserve">relational </w:t>
      </w:r>
      <w:r>
        <w:t xml:space="preserve">database management with their introduction of </w:t>
      </w:r>
      <w:r w:rsidR="00544D12">
        <w:t>DB2</w:t>
      </w:r>
      <w:r w:rsidR="006B5366">
        <w:t xml:space="preserve"> after Edgar F. Cobb</w:t>
      </w:r>
      <w:r w:rsidR="000238E8">
        <w:t xml:space="preserve"> proposed it in 1970</w:t>
      </w:r>
      <w:r w:rsidR="00317967">
        <w:t>(Ref. 6)</w:t>
      </w:r>
      <w:r w:rsidR="000238E8">
        <w:t>.</w:t>
      </w:r>
      <w:r w:rsidR="00B4318F">
        <w:t xml:space="preserve"> </w:t>
      </w:r>
      <w:r w:rsidR="0077553F">
        <w:t>Along with this new concept came structure query lang</w:t>
      </w:r>
      <w:r w:rsidR="005C7E62">
        <w:t>uage or SQL</w:t>
      </w:r>
      <w:r w:rsidR="00B26C50">
        <w:t xml:space="preserve"> </w:t>
      </w:r>
      <w:r w:rsidR="005C7E62">
        <w:t>(Sequel</w:t>
      </w:r>
      <w:r w:rsidR="00DA4644">
        <w:t xml:space="preserve"> in the lingo). SQL </w:t>
      </w:r>
      <w:r w:rsidR="00B26C50">
        <w:t>was and still is the</w:t>
      </w:r>
      <w:r w:rsidR="00264106">
        <w:t xml:space="preserve"> “front-end” to the underlying database management system. </w:t>
      </w:r>
      <w:r w:rsidR="000B24AA">
        <w:t xml:space="preserve">The language is based on a mathematical framework </w:t>
      </w:r>
      <w:r w:rsidR="00A8585B">
        <w:t>that allows us to manipul</w:t>
      </w:r>
      <w:r w:rsidR="00B24244">
        <w:t>ate data in fast and reliable ways</w:t>
      </w:r>
      <w:r w:rsidR="0099661E">
        <w:t xml:space="preserve">. </w:t>
      </w:r>
    </w:p>
    <w:p w14:paraId="6B7D01A6" w14:textId="09BB3C45" w:rsidR="00F1476D" w:rsidRDefault="0099661E" w:rsidP="00454D80">
      <w:r>
        <w:t xml:space="preserve">Relational databases </w:t>
      </w:r>
      <w:r w:rsidR="00901503">
        <w:t>are composed of tables</w:t>
      </w:r>
      <w:r w:rsidR="00CE0543">
        <w:t xml:space="preserve"> </w:t>
      </w:r>
      <w:r w:rsidR="00901503">
        <w:t xml:space="preserve">(as opposed </w:t>
      </w:r>
      <w:r w:rsidR="00611D94">
        <w:t>to files</w:t>
      </w:r>
      <w:r w:rsidR="00901503">
        <w:t xml:space="preserve"> in ISAM).</w:t>
      </w:r>
      <w:r w:rsidR="00CE0543">
        <w:t xml:space="preserve"> </w:t>
      </w:r>
      <w:r w:rsidR="00611D94">
        <w:t>The tables have columns and rows. Certain columns are designated such that their value is unique</w:t>
      </w:r>
      <w:r w:rsidR="00654DC4">
        <w:t xml:space="preserve">. These columns are known </w:t>
      </w:r>
      <w:r w:rsidR="00547C62">
        <w:t>as</w:t>
      </w:r>
      <w:r w:rsidR="00654DC4">
        <w:t xml:space="preserve"> </w:t>
      </w:r>
      <w:r w:rsidR="00DA14AC">
        <w:t xml:space="preserve">primary keys. </w:t>
      </w:r>
      <w:r w:rsidR="00547C62">
        <w:t xml:space="preserve">Two tables could have the </w:t>
      </w:r>
      <w:r w:rsidR="005339E6">
        <w:t xml:space="preserve">same column defined are their respective primary key. </w:t>
      </w:r>
      <w:r w:rsidR="000E532E">
        <w:t xml:space="preserve">For </w:t>
      </w:r>
      <w:r w:rsidR="007C0697">
        <w:t>example,</w:t>
      </w:r>
      <w:r w:rsidR="000E532E">
        <w:t xml:space="preserve"> we </w:t>
      </w:r>
      <w:r w:rsidR="004930B0">
        <w:t>could table</w:t>
      </w:r>
      <w:r w:rsidR="007C0697">
        <w:t xml:space="preserve"> A</w:t>
      </w:r>
      <w:r w:rsidR="000E532E">
        <w:t xml:space="preserve"> with primary key </w:t>
      </w:r>
      <w:proofErr w:type="spellStart"/>
      <w:r w:rsidR="000E532E">
        <w:t>EmployeeID</w:t>
      </w:r>
      <w:proofErr w:type="spellEnd"/>
      <w:r w:rsidR="000E532E">
        <w:t xml:space="preserve"> and </w:t>
      </w:r>
      <w:r w:rsidR="007C0697">
        <w:t xml:space="preserve">columns for FirstName, </w:t>
      </w:r>
      <w:proofErr w:type="spellStart"/>
      <w:r w:rsidR="007C0697">
        <w:t>LastName</w:t>
      </w:r>
      <w:proofErr w:type="spellEnd"/>
      <w:r w:rsidR="007C0697">
        <w:t xml:space="preserve">, Address. </w:t>
      </w:r>
      <w:r w:rsidR="00D06009">
        <w:t>Table B also store</w:t>
      </w:r>
      <w:r w:rsidR="00EA7BD4">
        <w:t>s</w:t>
      </w:r>
      <w:r w:rsidR="00D06009">
        <w:t xml:space="preserve"> </w:t>
      </w:r>
      <w:proofErr w:type="spellStart"/>
      <w:r w:rsidR="00D06009">
        <w:t>EmployeeID</w:t>
      </w:r>
      <w:proofErr w:type="spellEnd"/>
      <w:r w:rsidR="00D06009">
        <w:t xml:space="preserve"> as primary key, but</w:t>
      </w:r>
      <w:r w:rsidR="00DE5CF6">
        <w:t xml:space="preserve"> it has employee’s </w:t>
      </w:r>
      <w:r w:rsidR="003B723C">
        <w:t xml:space="preserve">hire data, </w:t>
      </w:r>
      <w:r w:rsidR="004930B0">
        <w:t>rank,</w:t>
      </w:r>
      <w:r w:rsidR="003B723C">
        <w:t xml:space="preserve"> and salary.</w:t>
      </w:r>
      <w:r w:rsidR="004930B0">
        <w:t xml:space="preserve"> </w:t>
      </w:r>
      <w:r w:rsidR="001F2F4F">
        <w:t>Storing</w:t>
      </w:r>
      <w:r w:rsidR="004930B0">
        <w:t xml:space="preserve"> data in tables in such a form allows us to combine data from several table</w:t>
      </w:r>
      <w:r w:rsidR="009C0067">
        <w:t>s</w:t>
      </w:r>
      <w:r w:rsidR="001F2F4F">
        <w:t xml:space="preserve"> based on their primary</w:t>
      </w:r>
      <w:r w:rsidR="00840757">
        <w:t xml:space="preserve"> </w:t>
      </w:r>
      <w:r w:rsidR="00EF5FA3">
        <w:t>key relationship</w:t>
      </w:r>
      <w:r w:rsidR="001F2F4F">
        <w:t>.</w:t>
      </w:r>
      <w:r w:rsidR="00EF5FA3">
        <w:t xml:space="preserve"> One table could be </w:t>
      </w:r>
      <w:r w:rsidR="00EF5FA3">
        <w:lastRenderedPageBreak/>
        <w:t>related to multiple other tables</w:t>
      </w:r>
      <w:r w:rsidR="00B40EAE">
        <w:t>. This allows for a one-to-one relationship</w:t>
      </w:r>
      <w:r w:rsidR="000361B1">
        <w:t xml:space="preserve"> between two tables, one-to-many, many-to-</w:t>
      </w:r>
      <w:r w:rsidR="00F1476D">
        <w:t>one,</w:t>
      </w:r>
      <w:r w:rsidR="000361B1">
        <w:t xml:space="preserve"> and many-to-many relationships.</w:t>
      </w:r>
      <w:r w:rsidR="00785849">
        <w:t xml:space="preserve"> With this, we could store and </w:t>
      </w:r>
      <w:r w:rsidR="007B782F">
        <w:t>retrieve multiple records for one key</w:t>
      </w:r>
      <w:r w:rsidR="00D82959">
        <w:t xml:space="preserve">. For </w:t>
      </w:r>
      <w:r w:rsidR="00306140">
        <w:t>example,</w:t>
      </w:r>
      <w:r w:rsidR="00D82959">
        <w:t xml:space="preserve"> we could get all traffic violations by a person based on her/his driver’s license number. In one table</w:t>
      </w:r>
      <w:r w:rsidR="0018287E">
        <w:t xml:space="preserve"> indexed by driver’s license number and another table by drivers license </w:t>
      </w:r>
      <w:r w:rsidR="009C615E">
        <w:t xml:space="preserve">number and </w:t>
      </w:r>
      <w:proofErr w:type="spellStart"/>
      <w:r w:rsidR="00F3284B">
        <w:t>T</w:t>
      </w:r>
      <w:r w:rsidR="009C615E">
        <w:t>icketID</w:t>
      </w:r>
      <w:proofErr w:type="spellEnd"/>
      <w:r w:rsidR="009C615E">
        <w:t xml:space="preserve"> where there could be 0 or </w:t>
      </w:r>
      <w:r w:rsidR="00D66828">
        <w:t>more</w:t>
      </w:r>
      <w:r w:rsidR="009C615E">
        <w:t xml:space="preserve"> records for </w:t>
      </w:r>
      <w:r w:rsidR="00D66828">
        <w:t>each driver’s license number.</w:t>
      </w:r>
    </w:p>
    <w:p w14:paraId="61D217D1" w14:textId="4E472A49" w:rsidR="00F1476D" w:rsidRDefault="0074290B" w:rsidP="00454D80">
      <w:r>
        <w:t xml:space="preserve">The database management systems such as </w:t>
      </w:r>
      <w:r w:rsidR="00CE1632">
        <w:t>Oracle</w:t>
      </w:r>
      <w:r>
        <w:t xml:space="preserve">, Ingress, </w:t>
      </w:r>
      <w:r w:rsidR="00834E6F">
        <w:t xml:space="preserve">SQL server, and the </w:t>
      </w:r>
      <w:r w:rsidR="00CF08FA">
        <w:t>like are all based on the same relational model and use SQL as the interface</w:t>
      </w:r>
      <w:r w:rsidR="005F480A">
        <w:t xml:space="preserve">. </w:t>
      </w:r>
      <w:r w:rsidR="00C404EE">
        <w:t>They all proport to have features that support</w:t>
      </w:r>
      <w:r w:rsidR="007A508E">
        <w:t xml:space="preserve"> requirements such as fault tolerant, </w:t>
      </w:r>
      <w:r w:rsidR="00050DC2">
        <w:t xml:space="preserve">scalable, failover mechanism, and other features that are mission critical. The usage of RDBMS and for that matter database management </w:t>
      </w:r>
      <w:r w:rsidR="0081115B">
        <w:t xml:space="preserve">systems </w:t>
      </w:r>
      <w:r w:rsidR="003D0602">
        <w:t xml:space="preserve">has been </w:t>
      </w:r>
      <w:r w:rsidR="00EC4260">
        <w:t>ubiquitous</w:t>
      </w:r>
      <w:r w:rsidR="003D0602">
        <w:t xml:space="preserve"> in</w:t>
      </w:r>
      <w:r w:rsidR="00EC4260">
        <w:t xml:space="preserve"> every sector that deals with the storage a</w:t>
      </w:r>
      <w:r w:rsidR="00613192">
        <w:t>nd retrieval of data and this includes data science</w:t>
      </w:r>
      <w:r w:rsidR="0081115B">
        <w:t xml:space="preserve">. However, data science </w:t>
      </w:r>
      <w:r w:rsidR="0026212D">
        <w:t xml:space="preserve">has some new requirements that the traditional database management systems cannot offer. </w:t>
      </w:r>
      <w:r w:rsidR="007F5FC3">
        <w:t xml:space="preserve"> </w:t>
      </w:r>
      <w:r w:rsidR="00684577">
        <w:t>This is mainly due to the increase in the volume of data</w:t>
      </w:r>
      <w:r w:rsidR="00411028">
        <w:t xml:space="preserve"> and the need to</w:t>
      </w:r>
      <w:r w:rsidR="00F3284B">
        <w:t xml:space="preserve"> be able to process that data effectively.</w:t>
      </w:r>
    </w:p>
    <w:p w14:paraId="18B84AEE" w14:textId="61649A36" w:rsidR="0099661E" w:rsidRPr="00454D80" w:rsidRDefault="00CE0543" w:rsidP="00454D80">
      <w:r>
        <w:t xml:space="preserve"> </w:t>
      </w:r>
    </w:p>
    <w:p w14:paraId="2D870253" w14:textId="44034FF6" w:rsidR="004238A2" w:rsidRDefault="004238A2" w:rsidP="004238A2">
      <w:pPr>
        <w:pStyle w:val="Heading1"/>
      </w:pPr>
      <w:r>
        <w:t>Conclusion</w:t>
      </w:r>
    </w:p>
    <w:p w14:paraId="4E1F6808" w14:textId="4DDECEF6" w:rsidR="00F3284B" w:rsidRPr="00F3284B" w:rsidRDefault="00F3284B" w:rsidP="00F3284B">
      <w:r>
        <w:t>Relational database</w:t>
      </w:r>
      <w:r w:rsidR="00F946BD">
        <w:t>s have been in existence for decades</w:t>
      </w:r>
      <w:r w:rsidR="00487718">
        <w:t>.</w:t>
      </w:r>
      <w:r w:rsidR="00F946BD">
        <w:t xml:space="preserve"> While the underlying architecture is simple and the SQL</w:t>
      </w:r>
      <w:r w:rsidR="00653701">
        <w:t xml:space="preserve"> language provides a good interface, the </w:t>
      </w:r>
      <w:r w:rsidR="001A2232">
        <w:t xml:space="preserve">management of the data </w:t>
      </w:r>
      <w:r w:rsidR="002F40BB">
        <w:t>in a distributed environment poses a big challenge</w:t>
      </w:r>
      <w:r w:rsidR="00C74CCF">
        <w:t>. New open source applications have been emerging</w:t>
      </w:r>
      <w:r w:rsidR="00BD2FB8">
        <w:t xml:space="preserve"> and are challenging RDBMS. </w:t>
      </w:r>
      <w:r w:rsidR="00F77731">
        <w:t>Data warehousing</w:t>
      </w:r>
      <w:r w:rsidR="0032581E">
        <w:t xml:space="preserve">, Lake or Swamp </w:t>
      </w:r>
      <w:r w:rsidR="005C491D">
        <w:t xml:space="preserve">in large data centers have given way </w:t>
      </w:r>
      <w:r w:rsidR="00B80AA0">
        <w:t>to</w:t>
      </w:r>
      <w:r w:rsidR="005C491D">
        <w:t xml:space="preserve"> new applications</w:t>
      </w:r>
      <w:r w:rsidR="0032581E">
        <w:t xml:space="preserve"> such as Hadoop</w:t>
      </w:r>
      <w:r w:rsidR="00B80AA0">
        <w:t>, Spark and MPP</w:t>
      </w:r>
      <w:r w:rsidR="006D34DE">
        <w:t xml:space="preserve"> </w:t>
      </w:r>
      <w:r w:rsidR="00B80AA0">
        <w:t>(</w:t>
      </w:r>
      <w:r w:rsidR="00DB61CF">
        <w:t xml:space="preserve">Massively Parallel </w:t>
      </w:r>
      <w:r w:rsidR="006D34DE">
        <w:t xml:space="preserve">Processing) (Ref. 3) </w:t>
      </w:r>
      <w:r w:rsidR="00EC0108">
        <w:t xml:space="preserve">that are distributed and can </w:t>
      </w:r>
      <w:r w:rsidR="00742D73">
        <w:t xml:space="preserve">process </w:t>
      </w:r>
      <w:r w:rsidR="00B80AA0">
        <w:t>in parallel</w:t>
      </w:r>
      <w:r w:rsidR="00742D73">
        <w:t xml:space="preserve">. </w:t>
      </w:r>
      <w:r w:rsidR="00E838AF">
        <w:t xml:space="preserve">As the volume of inevitably increases, so will the demand for change and </w:t>
      </w:r>
      <w:r w:rsidR="00306140">
        <w:t xml:space="preserve">new </w:t>
      </w:r>
      <w:r w:rsidR="00E838AF">
        <w:t>innovation</w:t>
      </w:r>
      <w:r w:rsidR="00306140">
        <w:t>s.</w:t>
      </w:r>
    </w:p>
    <w:sdt>
      <w:sdtPr>
        <w:rPr>
          <w:rFonts w:asciiTheme="minorHAnsi" w:eastAsiaTheme="minorEastAsia" w:hAnsiTheme="minorHAnsi" w:cstheme="minorBidi"/>
          <w:kern w:val="0"/>
        </w:rPr>
        <w:id w:val="62297111"/>
        <w:docPartObj>
          <w:docPartGallery w:val="Bibliographies"/>
          <w:docPartUnique/>
        </w:docPartObj>
      </w:sdtPr>
      <w:sdtEndPr/>
      <w:sdtContent>
        <w:p w14:paraId="1D606107" w14:textId="77777777" w:rsidR="00E81978" w:rsidRDefault="005D3A03">
          <w:pPr>
            <w:pStyle w:val="SectionTitle"/>
          </w:pPr>
          <w:r>
            <w:t>References</w:t>
          </w:r>
        </w:p>
        <w:p w14:paraId="726E11A5" w14:textId="77777777" w:rsidR="006C24F1" w:rsidRDefault="006C24F1" w:rsidP="006C24F1">
          <w:pPr>
            <w:pStyle w:val="Default"/>
          </w:pPr>
        </w:p>
        <w:p w14:paraId="2478037D" w14:textId="455D54DD" w:rsidR="00095570" w:rsidRDefault="00095570" w:rsidP="00095570">
          <w:pPr>
            <w:pStyle w:val="NoSpacing"/>
            <w:numPr>
              <w:ilvl w:val="0"/>
              <w:numId w:val="16"/>
            </w:numPr>
          </w:pPr>
          <w:r>
            <w:t xml:space="preserve">Explore the differences between ISAM and relational databases - </w:t>
          </w:r>
          <w:r w:rsidRPr="00095570">
            <w:t>https://www.techrepublic.com/article/explore-the-differences-between-isam-and-relational-databases/</w:t>
          </w:r>
        </w:p>
        <w:p w14:paraId="19DACD14" w14:textId="01222E6A" w:rsidR="00095570" w:rsidRDefault="00095570" w:rsidP="00095570">
          <w:pPr>
            <w:pStyle w:val="NoSpacing"/>
            <w:numPr>
              <w:ilvl w:val="0"/>
              <w:numId w:val="16"/>
            </w:numPr>
          </w:pPr>
          <w:r>
            <w:t>What is a Relational Database Management System? - https://www.codecademy.com/articles/what-is-rdbms-sql</w:t>
          </w:r>
        </w:p>
        <w:p w14:paraId="47103620" w14:textId="34BB5FD6" w:rsidR="00095570" w:rsidRDefault="00095570" w:rsidP="00095570">
          <w:pPr>
            <w:pStyle w:val="NoSpacing"/>
            <w:numPr>
              <w:ilvl w:val="0"/>
              <w:numId w:val="16"/>
            </w:numPr>
          </w:pPr>
          <w:r>
            <w:t>Everything a Data Scientist Should Know About Data Management - https://towardsdatascience.com/everything-a-data-scientist-should-know-about-data-management-6877788c6a42</w:t>
          </w:r>
        </w:p>
        <w:p w14:paraId="08A658C6" w14:textId="77777777" w:rsidR="002157D2" w:rsidRDefault="00095570" w:rsidP="00095570">
          <w:pPr>
            <w:pStyle w:val="NoSpacing"/>
            <w:numPr>
              <w:ilvl w:val="0"/>
              <w:numId w:val="16"/>
            </w:numPr>
          </w:pPr>
          <w:r>
            <w:t xml:space="preserve">Sarkar, Dr. </w:t>
          </w:r>
          <w:proofErr w:type="spellStart"/>
          <w:r>
            <w:t>Tirthajyoti</w:t>
          </w:r>
          <w:proofErr w:type="spellEnd"/>
          <w:r>
            <w:t xml:space="preserve">. Data Wrangling with Python: Creating actionable data from raw sources. </w:t>
          </w:r>
          <w:proofErr w:type="spellStart"/>
          <w:r>
            <w:t>Packt</w:t>
          </w:r>
          <w:proofErr w:type="spellEnd"/>
          <w:r>
            <w:t xml:space="preserve"> Publishing. Kindle Edition.</w:t>
          </w:r>
        </w:p>
        <w:p w14:paraId="37C25C65" w14:textId="77777777" w:rsidR="002157D2" w:rsidRDefault="002157D2" w:rsidP="002157D2">
          <w:pPr>
            <w:pStyle w:val="NoSpacing"/>
            <w:numPr>
              <w:ilvl w:val="0"/>
              <w:numId w:val="16"/>
            </w:numPr>
          </w:pPr>
          <w:r>
            <w:t>DBMS - Index Sequential Access Method (ISAM) - https://www.youtube.com/watch?v=EiW1VVPor10</w:t>
          </w:r>
        </w:p>
        <w:p w14:paraId="4683ED5C" w14:textId="014068DD" w:rsidR="00095570" w:rsidRDefault="002157D2" w:rsidP="002157D2">
          <w:pPr>
            <w:pStyle w:val="NoSpacing"/>
            <w:numPr>
              <w:ilvl w:val="0"/>
              <w:numId w:val="16"/>
            </w:numPr>
          </w:pPr>
          <w:r>
            <w:t>Relational Database - https://www.ibm.com/ibm/history/ibm100/us/en/icons/reldb/</w:t>
          </w:r>
        </w:p>
      </w:sdtContent>
    </w:sdt>
    <w:p w14:paraId="60E60974" w14:textId="7B02D460" w:rsidR="00E81978" w:rsidRDefault="00E81978" w:rsidP="00095570">
      <w:pPr>
        <w:ind w:firstLine="0"/>
      </w:pPr>
    </w:p>
    <w:sectPr w:rsidR="00E81978" w:rsidSect="00126FC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8C5C" w14:textId="77777777" w:rsidR="0025789F" w:rsidRDefault="0025789F">
      <w:pPr>
        <w:spacing w:line="240" w:lineRule="auto"/>
      </w:pPr>
      <w:r>
        <w:separator/>
      </w:r>
    </w:p>
    <w:p w14:paraId="303D5FF1" w14:textId="77777777" w:rsidR="0025789F" w:rsidRDefault="0025789F"/>
  </w:endnote>
  <w:endnote w:type="continuationSeparator" w:id="0">
    <w:p w14:paraId="5016092E" w14:textId="77777777" w:rsidR="0025789F" w:rsidRDefault="0025789F">
      <w:pPr>
        <w:spacing w:line="240" w:lineRule="auto"/>
      </w:pPr>
      <w:r>
        <w:continuationSeparator/>
      </w:r>
    </w:p>
    <w:p w14:paraId="786B1B26" w14:textId="77777777" w:rsidR="0025789F" w:rsidRDefault="00257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5FA7" w14:textId="77777777" w:rsidR="0025789F" w:rsidRDefault="0025789F">
      <w:pPr>
        <w:spacing w:line="240" w:lineRule="auto"/>
      </w:pPr>
      <w:r>
        <w:separator/>
      </w:r>
    </w:p>
    <w:p w14:paraId="2C856382" w14:textId="77777777" w:rsidR="0025789F" w:rsidRDefault="0025789F"/>
  </w:footnote>
  <w:footnote w:type="continuationSeparator" w:id="0">
    <w:p w14:paraId="0D04A7F3" w14:textId="77777777" w:rsidR="0025789F" w:rsidRDefault="0025789F">
      <w:pPr>
        <w:spacing w:line="240" w:lineRule="auto"/>
      </w:pPr>
      <w:r>
        <w:continuationSeparator/>
      </w:r>
    </w:p>
    <w:p w14:paraId="06ABBD25" w14:textId="77777777" w:rsidR="0025789F" w:rsidRDefault="00257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5CC9ED40" w:rsidR="00E81978" w:rsidRDefault="004D530F">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19C4">
          <w:rPr>
            <w:rStyle w:val="Strong"/>
          </w:rPr>
          <w:t>INTRODUCTION TO RDBMS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5FCF1492" w:rsidR="00E81978" w:rsidRDefault="004D530F">
    <w:pPr>
      <w:pStyle w:val="Header"/>
      <w:rPr>
        <w:rStyle w:val="Strong"/>
      </w:rPr>
    </w:pPr>
    <w:sdt>
      <w:sdtPr>
        <w:rPr>
          <w:caps/>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sdtContent>
        <w:r w:rsidR="009B19C4" w:rsidRPr="009B19C4">
          <w:t>INTRODUCTION TO RDBMS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6941115">
    <w:abstractNumId w:val="9"/>
  </w:num>
  <w:num w:numId="2" w16cid:durableId="1769429304">
    <w:abstractNumId w:val="7"/>
  </w:num>
  <w:num w:numId="3" w16cid:durableId="958530138">
    <w:abstractNumId w:val="6"/>
  </w:num>
  <w:num w:numId="4" w16cid:durableId="920990319">
    <w:abstractNumId w:val="5"/>
  </w:num>
  <w:num w:numId="5" w16cid:durableId="1334456627">
    <w:abstractNumId w:val="4"/>
  </w:num>
  <w:num w:numId="6" w16cid:durableId="1384911686">
    <w:abstractNumId w:val="8"/>
  </w:num>
  <w:num w:numId="7" w16cid:durableId="1955672955">
    <w:abstractNumId w:val="3"/>
  </w:num>
  <w:num w:numId="8" w16cid:durableId="1234970491">
    <w:abstractNumId w:val="2"/>
  </w:num>
  <w:num w:numId="9" w16cid:durableId="1577665547">
    <w:abstractNumId w:val="1"/>
  </w:num>
  <w:num w:numId="10" w16cid:durableId="997878417">
    <w:abstractNumId w:val="0"/>
  </w:num>
  <w:num w:numId="11" w16cid:durableId="1559123195">
    <w:abstractNumId w:val="9"/>
    <w:lvlOverride w:ilvl="0">
      <w:startOverride w:val="1"/>
    </w:lvlOverride>
  </w:num>
  <w:num w:numId="12" w16cid:durableId="1103380259">
    <w:abstractNumId w:val="14"/>
  </w:num>
  <w:num w:numId="13" w16cid:durableId="551885253">
    <w:abstractNumId w:val="12"/>
  </w:num>
  <w:num w:numId="14" w16cid:durableId="1416439041">
    <w:abstractNumId w:val="11"/>
  </w:num>
  <w:num w:numId="15" w16cid:durableId="609707314">
    <w:abstractNumId w:val="13"/>
  </w:num>
  <w:num w:numId="16" w16cid:durableId="136953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44F6"/>
    <w:rsid w:val="0002189D"/>
    <w:rsid w:val="000238E8"/>
    <w:rsid w:val="000361B1"/>
    <w:rsid w:val="00042C87"/>
    <w:rsid w:val="00050DC2"/>
    <w:rsid w:val="00052B40"/>
    <w:rsid w:val="00054687"/>
    <w:rsid w:val="00070582"/>
    <w:rsid w:val="000754A7"/>
    <w:rsid w:val="00080CF2"/>
    <w:rsid w:val="00095570"/>
    <w:rsid w:val="000B24AA"/>
    <w:rsid w:val="000C09F8"/>
    <w:rsid w:val="000D3F41"/>
    <w:rsid w:val="000D72F5"/>
    <w:rsid w:val="000E532E"/>
    <w:rsid w:val="000F3C3B"/>
    <w:rsid w:val="000F46CA"/>
    <w:rsid w:val="0011065C"/>
    <w:rsid w:val="00121095"/>
    <w:rsid w:val="00121BDA"/>
    <w:rsid w:val="00126FC3"/>
    <w:rsid w:val="00127040"/>
    <w:rsid w:val="00143390"/>
    <w:rsid w:val="00147C09"/>
    <w:rsid w:val="0016029B"/>
    <w:rsid w:val="00160C32"/>
    <w:rsid w:val="0018134A"/>
    <w:rsid w:val="0018287E"/>
    <w:rsid w:val="00185444"/>
    <w:rsid w:val="001A2232"/>
    <w:rsid w:val="001B65BD"/>
    <w:rsid w:val="001B752D"/>
    <w:rsid w:val="001C2A73"/>
    <w:rsid w:val="001E3A9F"/>
    <w:rsid w:val="001F2F4F"/>
    <w:rsid w:val="002157D2"/>
    <w:rsid w:val="00222E8E"/>
    <w:rsid w:val="0025251E"/>
    <w:rsid w:val="0025789F"/>
    <w:rsid w:val="0026212D"/>
    <w:rsid w:val="00264106"/>
    <w:rsid w:val="002808A9"/>
    <w:rsid w:val="0029243D"/>
    <w:rsid w:val="002A2AFC"/>
    <w:rsid w:val="002A5011"/>
    <w:rsid w:val="002D3B79"/>
    <w:rsid w:val="002F40BB"/>
    <w:rsid w:val="00306140"/>
    <w:rsid w:val="00311876"/>
    <w:rsid w:val="00317967"/>
    <w:rsid w:val="0032581E"/>
    <w:rsid w:val="0032688D"/>
    <w:rsid w:val="00355DCA"/>
    <w:rsid w:val="00373561"/>
    <w:rsid w:val="00377E41"/>
    <w:rsid w:val="003932AC"/>
    <w:rsid w:val="003B723C"/>
    <w:rsid w:val="003D0602"/>
    <w:rsid w:val="003D42A7"/>
    <w:rsid w:val="003E5CC8"/>
    <w:rsid w:val="003F4FBE"/>
    <w:rsid w:val="00411028"/>
    <w:rsid w:val="00417E5F"/>
    <w:rsid w:val="004238A2"/>
    <w:rsid w:val="00445506"/>
    <w:rsid w:val="00454D80"/>
    <w:rsid w:val="004753DC"/>
    <w:rsid w:val="00487718"/>
    <w:rsid w:val="004930B0"/>
    <w:rsid w:val="00497271"/>
    <w:rsid w:val="004A4F6B"/>
    <w:rsid w:val="004B4E10"/>
    <w:rsid w:val="004C6499"/>
    <w:rsid w:val="004D06A2"/>
    <w:rsid w:val="004D0F93"/>
    <w:rsid w:val="004D530F"/>
    <w:rsid w:val="00517FDF"/>
    <w:rsid w:val="005339E6"/>
    <w:rsid w:val="00544D12"/>
    <w:rsid w:val="00544D27"/>
    <w:rsid w:val="00547C62"/>
    <w:rsid w:val="00551A02"/>
    <w:rsid w:val="005534FA"/>
    <w:rsid w:val="00597049"/>
    <w:rsid w:val="005A1CAA"/>
    <w:rsid w:val="005C491D"/>
    <w:rsid w:val="005C6559"/>
    <w:rsid w:val="005C7E62"/>
    <w:rsid w:val="005D3A03"/>
    <w:rsid w:val="005F480A"/>
    <w:rsid w:val="00611D94"/>
    <w:rsid w:val="00613192"/>
    <w:rsid w:val="00626E7D"/>
    <w:rsid w:val="00632EF4"/>
    <w:rsid w:val="00635539"/>
    <w:rsid w:val="00653701"/>
    <w:rsid w:val="00654DC4"/>
    <w:rsid w:val="00684577"/>
    <w:rsid w:val="00692D31"/>
    <w:rsid w:val="006B5366"/>
    <w:rsid w:val="006B5AD8"/>
    <w:rsid w:val="006C24F1"/>
    <w:rsid w:val="006D1C5F"/>
    <w:rsid w:val="006D34DE"/>
    <w:rsid w:val="006D4E1C"/>
    <w:rsid w:val="0074290B"/>
    <w:rsid w:val="00742D73"/>
    <w:rsid w:val="0077553F"/>
    <w:rsid w:val="00785849"/>
    <w:rsid w:val="007A508E"/>
    <w:rsid w:val="007B4936"/>
    <w:rsid w:val="007B782F"/>
    <w:rsid w:val="007C0697"/>
    <w:rsid w:val="007E6690"/>
    <w:rsid w:val="007F5FC3"/>
    <w:rsid w:val="008002C0"/>
    <w:rsid w:val="0081115B"/>
    <w:rsid w:val="008179B0"/>
    <w:rsid w:val="008267A6"/>
    <w:rsid w:val="00832A54"/>
    <w:rsid w:val="00834E6F"/>
    <w:rsid w:val="00840757"/>
    <w:rsid w:val="00851253"/>
    <w:rsid w:val="008601EA"/>
    <w:rsid w:val="008635FE"/>
    <w:rsid w:val="008B65DD"/>
    <w:rsid w:val="008C5323"/>
    <w:rsid w:val="008D3F6A"/>
    <w:rsid w:val="008E0AE0"/>
    <w:rsid w:val="008E40A7"/>
    <w:rsid w:val="00901503"/>
    <w:rsid w:val="00907BAD"/>
    <w:rsid w:val="009158B5"/>
    <w:rsid w:val="00916EF3"/>
    <w:rsid w:val="009879F2"/>
    <w:rsid w:val="009964DE"/>
    <w:rsid w:val="0099661E"/>
    <w:rsid w:val="009A6A3B"/>
    <w:rsid w:val="009B19C4"/>
    <w:rsid w:val="009C0067"/>
    <w:rsid w:val="009C0FE8"/>
    <w:rsid w:val="009C615E"/>
    <w:rsid w:val="009C695B"/>
    <w:rsid w:val="009E4529"/>
    <w:rsid w:val="009E5BB2"/>
    <w:rsid w:val="00A03111"/>
    <w:rsid w:val="00A10361"/>
    <w:rsid w:val="00A13B2F"/>
    <w:rsid w:val="00A24F51"/>
    <w:rsid w:val="00A76470"/>
    <w:rsid w:val="00A8585B"/>
    <w:rsid w:val="00A92331"/>
    <w:rsid w:val="00A95B39"/>
    <w:rsid w:val="00AA3CBE"/>
    <w:rsid w:val="00AC6EB1"/>
    <w:rsid w:val="00AD7D1C"/>
    <w:rsid w:val="00AF0586"/>
    <w:rsid w:val="00B04E23"/>
    <w:rsid w:val="00B12913"/>
    <w:rsid w:val="00B205B9"/>
    <w:rsid w:val="00B217F9"/>
    <w:rsid w:val="00B227EE"/>
    <w:rsid w:val="00B24244"/>
    <w:rsid w:val="00B259CB"/>
    <w:rsid w:val="00B26C50"/>
    <w:rsid w:val="00B3043D"/>
    <w:rsid w:val="00B40EAE"/>
    <w:rsid w:val="00B427C2"/>
    <w:rsid w:val="00B4318F"/>
    <w:rsid w:val="00B47812"/>
    <w:rsid w:val="00B51018"/>
    <w:rsid w:val="00B61F8A"/>
    <w:rsid w:val="00B76D0B"/>
    <w:rsid w:val="00B80AA0"/>
    <w:rsid w:val="00B823AA"/>
    <w:rsid w:val="00BA4251"/>
    <w:rsid w:val="00BA45DB"/>
    <w:rsid w:val="00BD2FB8"/>
    <w:rsid w:val="00BF4184"/>
    <w:rsid w:val="00C00301"/>
    <w:rsid w:val="00C0035D"/>
    <w:rsid w:val="00C042B9"/>
    <w:rsid w:val="00C054D0"/>
    <w:rsid w:val="00C054D6"/>
    <w:rsid w:val="00C0601E"/>
    <w:rsid w:val="00C12946"/>
    <w:rsid w:val="00C157DB"/>
    <w:rsid w:val="00C24730"/>
    <w:rsid w:val="00C31D30"/>
    <w:rsid w:val="00C345D4"/>
    <w:rsid w:val="00C35304"/>
    <w:rsid w:val="00C404EE"/>
    <w:rsid w:val="00C44B2B"/>
    <w:rsid w:val="00C62E1E"/>
    <w:rsid w:val="00C74CCF"/>
    <w:rsid w:val="00C839B4"/>
    <w:rsid w:val="00C9789C"/>
    <w:rsid w:val="00CD6E39"/>
    <w:rsid w:val="00CD7BEF"/>
    <w:rsid w:val="00CE0543"/>
    <w:rsid w:val="00CE1632"/>
    <w:rsid w:val="00CF08FA"/>
    <w:rsid w:val="00CF13DE"/>
    <w:rsid w:val="00CF6E91"/>
    <w:rsid w:val="00D02080"/>
    <w:rsid w:val="00D06009"/>
    <w:rsid w:val="00D478D9"/>
    <w:rsid w:val="00D5007A"/>
    <w:rsid w:val="00D66828"/>
    <w:rsid w:val="00D717C1"/>
    <w:rsid w:val="00D82959"/>
    <w:rsid w:val="00D85B68"/>
    <w:rsid w:val="00DA0795"/>
    <w:rsid w:val="00DA14AC"/>
    <w:rsid w:val="00DA4644"/>
    <w:rsid w:val="00DB61CF"/>
    <w:rsid w:val="00DC3253"/>
    <w:rsid w:val="00DC6B8A"/>
    <w:rsid w:val="00DD62B8"/>
    <w:rsid w:val="00DE5CF6"/>
    <w:rsid w:val="00DF0E07"/>
    <w:rsid w:val="00E0164B"/>
    <w:rsid w:val="00E14561"/>
    <w:rsid w:val="00E3092A"/>
    <w:rsid w:val="00E535B7"/>
    <w:rsid w:val="00E547D5"/>
    <w:rsid w:val="00E6004D"/>
    <w:rsid w:val="00E72126"/>
    <w:rsid w:val="00E81978"/>
    <w:rsid w:val="00E838AF"/>
    <w:rsid w:val="00E86475"/>
    <w:rsid w:val="00EA7BD4"/>
    <w:rsid w:val="00EB3EB1"/>
    <w:rsid w:val="00EC0108"/>
    <w:rsid w:val="00EC372D"/>
    <w:rsid w:val="00EC4260"/>
    <w:rsid w:val="00ED2E08"/>
    <w:rsid w:val="00EE1374"/>
    <w:rsid w:val="00EF1F17"/>
    <w:rsid w:val="00EF5FA3"/>
    <w:rsid w:val="00F0642D"/>
    <w:rsid w:val="00F1476D"/>
    <w:rsid w:val="00F15759"/>
    <w:rsid w:val="00F20E8F"/>
    <w:rsid w:val="00F3284B"/>
    <w:rsid w:val="00F379B7"/>
    <w:rsid w:val="00F525FA"/>
    <w:rsid w:val="00F644F2"/>
    <w:rsid w:val="00F70A80"/>
    <w:rsid w:val="00F77731"/>
    <w:rsid w:val="00F83C24"/>
    <w:rsid w:val="00F946BD"/>
    <w:rsid w:val="00FA232B"/>
    <w:rsid w:val="00FA411C"/>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0452F6"/>
    <w:rsid w:val="001170D0"/>
    <w:rsid w:val="00311E38"/>
    <w:rsid w:val="00FD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TO RDBMS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158B2-DCB0-48C4-83F4-48654209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RDBMS, its usage and structure?</dc:title>
  <dc:subject/>
  <dc:creator>safar</dc:creator>
  <cp:keywords/>
  <dc:description/>
  <cp:lastModifiedBy>edris safari</cp:lastModifiedBy>
  <cp:revision>2</cp:revision>
  <cp:lastPrinted>2020-05-21T22:28:00Z</cp:lastPrinted>
  <dcterms:created xsi:type="dcterms:W3CDTF">2023-05-05T18:54:00Z</dcterms:created>
  <dcterms:modified xsi:type="dcterms:W3CDTF">2023-05-05T18:54:00Z</dcterms:modified>
</cp:coreProperties>
</file>