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22F57" w14:textId="7D517858" w:rsidR="00A42190" w:rsidRDefault="00A42190"/>
    <w:p w14:paraId="401891DA" w14:textId="0429E41D" w:rsidR="00E67592" w:rsidRDefault="00AE3C82">
      <w:r>
        <w:t xml:space="preserve">NoSQL has been emerging as a viable solution </w:t>
      </w:r>
      <w:r w:rsidR="00EC7AD1">
        <w:t xml:space="preserve">in data storage and retrieval projects. </w:t>
      </w:r>
      <w:r w:rsidR="00971F0B">
        <w:t xml:space="preserve">While RDBMS based applications have </w:t>
      </w:r>
      <w:r w:rsidR="0000308C">
        <w:t xml:space="preserve">supported requirements in pretty much every </w:t>
      </w:r>
      <w:r w:rsidR="0077555D">
        <w:t>sector in our society</w:t>
      </w:r>
      <w:r w:rsidR="009C5ED6">
        <w:t xml:space="preserve">, NoSQL promises to be </w:t>
      </w:r>
      <w:r>
        <w:t>an alternative to</w:t>
      </w:r>
      <w:r w:rsidR="006D780E">
        <w:t xml:space="preserve"> RDBMS applications such as Oracle</w:t>
      </w:r>
      <w:r w:rsidR="00BA4AF7">
        <w:t xml:space="preserve"> because of its flexibility. </w:t>
      </w:r>
      <w:r w:rsidR="00B6507C">
        <w:t xml:space="preserve">It offers </w:t>
      </w:r>
      <w:r w:rsidR="00746B86">
        <w:t>several</w:t>
      </w:r>
      <w:r w:rsidR="00AB79DC">
        <w:t xml:space="preserve"> types of databases</w:t>
      </w:r>
      <w:r w:rsidR="007C0DFF">
        <w:t xml:space="preserve"> that can be used </w:t>
      </w:r>
      <w:r w:rsidR="00C90056">
        <w:t>in specific applications. Document database type</w:t>
      </w:r>
      <w:r w:rsidR="00684D00">
        <w:t xml:space="preserve"> for example allows </w:t>
      </w:r>
      <w:r w:rsidR="00BE3D6E">
        <w:t>us to represent data in objects or JSON format</w:t>
      </w:r>
      <w:r w:rsidR="001425A3">
        <w:t xml:space="preserve">. </w:t>
      </w:r>
      <w:r w:rsidR="00AB79DC">
        <w:t xml:space="preserve"> </w:t>
      </w:r>
      <w:r w:rsidR="00D355A4">
        <w:t xml:space="preserve">It gives way for </w:t>
      </w:r>
      <w:r w:rsidR="00E632A2">
        <w:t xml:space="preserve">efficient and </w:t>
      </w:r>
      <w:r w:rsidR="00D355A4">
        <w:t>intuitive</w:t>
      </w:r>
      <w:r w:rsidR="00E632A2">
        <w:t xml:space="preserve"> data model</w:t>
      </w:r>
      <w:r w:rsidR="00BF6A4C">
        <w:t xml:space="preserve"> </w:t>
      </w:r>
      <w:r w:rsidR="0089140D">
        <w:t>for the</w:t>
      </w:r>
      <w:r w:rsidR="00BF6A4C">
        <w:t xml:space="preserve"> stake holders</w:t>
      </w:r>
      <w:r w:rsidR="0089140D">
        <w:t xml:space="preserve"> from developers to application specialists. </w:t>
      </w:r>
      <w:r w:rsidR="00667F92">
        <w:t xml:space="preserve">MongoDB </w:t>
      </w:r>
      <w:r w:rsidR="00534B94">
        <w:t xml:space="preserve">is a </w:t>
      </w:r>
      <w:r w:rsidR="002A075B">
        <w:t>free application</w:t>
      </w:r>
      <w:r w:rsidR="00667F92">
        <w:t xml:space="preserve"> that </w:t>
      </w:r>
      <w:r w:rsidR="00746B86">
        <w:t xml:space="preserve">offers support for document database type. </w:t>
      </w:r>
      <w:r w:rsidR="00C55251">
        <w:t xml:space="preserve">It stores data in JSON-like </w:t>
      </w:r>
      <w:r w:rsidR="00EB6005">
        <w:t>format.</w:t>
      </w:r>
      <w:r w:rsidR="00E579B8">
        <w:t xml:space="preserve"> </w:t>
      </w:r>
      <w:r w:rsidR="004718E1">
        <w:t xml:space="preserve">JSON format is very flexible because it allows the developers to </w:t>
      </w:r>
      <w:r w:rsidR="00D07A75">
        <w:t>model data in a name/value and dictionary format</w:t>
      </w:r>
      <w:r w:rsidR="00E579B8">
        <w:t xml:space="preserve"> which is the major strength of JSON.</w:t>
      </w:r>
      <w:r w:rsidR="00EA74F5">
        <w:t xml:space="preserve"> It also offers the scalability and</w:t>
      </w:r>
      <w:r w:rsidR="00655D25">
        <w:t xml:space="preserve"> distributable that is required of NoSQL applications.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28EA3696" w14:textId="77777777" w:rsidR="00A42190" w:rsidRDefault="00A42190" w:rsidP="00A42190">
          <w:pPr>
            <w:pStyle w:val="SectionTitle"/>
          </w:pPr>
          <w:r>
            <w:t>References</w:t>
          </w:r>
        </w:p>
        <w:p w14:paraId="3C3CE345" w14:textId="77777777" w:rsidR="00A42190" w:rsidRDefault="00A42190" w:rsidP="00A42190">
          <w:pPr>
            <w:pStyle w:val="Default"/>
          </w:pPr>
        </w:p>
        <w:p w14:paraId="06E7B28D" w14:textId="14EBFDDA" w:rsidR="00A42190" w:rsidRDefault="00C500F6" w:rsidP="00A42190">
          <w:pPr>
            <w:pStyle w:val="Bibliography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hyperlink r:id="rId9" w:history="1">
            <w:r>
              <w:rPr>
                <w:rStyle w:val="Hyperlink"/>
              </w:rPr>
              <w:t>https://www.mongodb.com/what-is-mongodb</w:t>
            </w:r>
          </w:hyperlink>
        </w:p>
      </w:sdtContent>
    </w:sdt>
    <w:p w14:paraId="01B96E98" w14:textId="77777777" w:rsidR="00A42190" w:rsidRDefault="00A42190" w:rsidP="00A42190"/>
    <w:p w14:paraId="2BB70FE9" w14:textId="77777777" w:rsidR="00A42190" w:rsidRDefault="00A42190"/>
    <w:p w14:paraId="6DDA4C45" w14:textId="6AACE182" w:rsidR="00A42190" w:rsidRDefault="00A42190"/>
    <w:p w14:paraId="05542E8B" w14:textId="77777777" w:rsidR="00A42190" w:rsidRDefault="00A42190"/>
    <w:sectPr w:rsidR="00A42190" w:rsidSect="00126FC3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D4C65" w14:textId="77777777" w:rsidR="005F4973" w:rsidRDefault="005F4973">
      <w:pPr>
        <w:spacing w:line="240" w:lineRule="auto"/>
      </w:pPr>
      <w:r>
        <w:separator/>
      </w:r>
    </w:p>
    <w:p w14:paraId="029893BD" w14:textId="77777777" w:rsidR="005F4973" w:rsidRDefault="005F4973"/>
  </w:endnote>
  <w:endnote w:type="continuationSeparator" w:id="0">
    <w:p w14:paraId="6C1E3EA7" w14:textId="77777777" w:rsidR="005F4973" w:rsidRDefault="005F4973">
      <w:pPr>
        <w:spacing w:line="240" w:lineRule="auto"/>
      </w:pPr>
      <w:r>
        <w:continuationSeparator/>
      </w:r>
    </w:p>
    <w:p w14:paraId="5F568048" w14:textId="77777777" w:rsidR="005F4973" w:rsidRDefault="005F4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C78E1" w14:textId="77777777" w:rsidR="005F4973" w:rsidRDefault="005F4973">
      <w:pPr>
        <w:spacing w:line="240" w:lineRule="auto"/>
      </w:pPr>
      <w:r>
        <w:separator/>
      </w:r>
    </w:p>
    <w:p w14:paraId="70B6016A" w14:textId="77777777" w:rsidR="005F4973" w:rsidRDefault="005F4973"/>
  </w:footnote>
  <w:footnote w:type="continuationSeparator" w:id="0">
    <w:p w14:paraId="578BCC38" w14:textId="77777777" w:rsidR="005F4973" w:rsidRDefault="005F4973">
      <w:pPr>
        <w:spacing w:line="240" w:lineRule="auto"/>
      </w:pPr>
      <w:r>
        <w:continuationSeparator/>
      </w:r>
    </w:p>
    <w:p w14:paraId="29266AE5" w14:textId="77777777" w:rsidR="005F4973" w:rsidRDefault="005F49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56B80" w14:textId="07C046F4" w:rsidR="00E81978" w:rsidRDefault="005F497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7050">
          <w:rPr>
            <w:rStyle w:val="Strong"/>
          </w:rPr>
          <w:t>what is MongoDB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4184" w14:textId="07C49F7D" w:rsidR="00E81978" w:rsidRDefault="005F4973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8615B">
          <w:rPr>
            <w:rStyle w:val="Strong"/>
          </w:rPr>
          <w:t xml:space="preserve">what is </w:t>
        </w:r>
        <w:r w:rsidR="004C7050">
          <w:rPr>
            <w:rStyle w:val="Strong"/>
          </w:rPr>
          <w:t>MongoDB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308C"/>
    <w:rsid w:val="0002189D"/>
    <w:rsid w:val="00025D3F"/>
    <w:rsid w:val="00042C87"/>
    <w:rsid w:val="00052B40"/>
    <w:rsid w:val="00054687"/>
    <w:rsid w:val="00080CF2"/>
    <w:rsid w:val="000C09F8"/>
    <w:rsid w:val="000D3F41"/>
    <w:rsid w:val="000D72F5"/>
    <w:rsid w:val="000F3C3B"/>
    <w:rsid w:val="001075A5"/>
    <w:rsid w:val="0011065C"/>
    <w:rsid w:val="00121BDA"/>
    <w:rsid w:val="00126FC3"/>
    <w:rsid w:val="001425A3"/>
    <w:rsid w:val="00143390"/>
    <w:rsid w:val="00147C09"/>
    <w:rsid w:val="0016029B"/>
    <w:rsid w:val="00160C32"/>
    <w:rsid w:val="0018134A"/>
    <w:rsid w:val="001B752D"/>
    <w:rsid w:val="001C2A73"/>
    <w:rsid w:val="001E3A9F"/>
    <w:rsid w:val="00222E8E"/>
    <w:rsid w:val="002808A9"/>
    <w:rsid w:val="0029243D"/>
    <w:rsid w:val="002A075B"/>
    <w:rsid w:val="002A2AFC"/>
    <w:rsid w:val="00311876"/>
    <w:rsid w:val="0032688D"/>
    <w:rsid w:val="00355DCA"/>
    <w:rsid w:val="00373561"/>
    <w:rsid w:val="00377E41"/>
    <w:rsid w:val="003E5CC8"/>
    <w:rsid w:val="00417E5F"/>
    <w:rsid w:val="004238A2"/>
    <w:rsid w:val="00445506"/>
    <w:rsid w:val="0045589B"/>
    <w:rsid w:val="004718E1"/>
    <w:rsid w:val="004753DC"/>
    <w:rsid w:val="004A4F6B"/>
    <w:rsid w:val="004B4E10"/>
    <w:rsid w:val="004C7050"/>
    <w:rsid w:val="004D0F93"/>
    <w:rsid w:val="004D58CC"/>
    <w:rsid w:val="00533CB8"/>
    <w:rsid w:val="00534B94"/>
    <w:rsid w:val="00551A02"/>
    <w:rsid w:val="005534FA"/>
    <w:rsid w:val="00575821"/>
    <w:rsid w:val="0058051A"/>
    <w:rsid w:val="005C48B8"/>
    <w:rsid w:val="005D3A03"/>
    <w:rsid w:val="005F4973"/>
    <w:rsid w:val="00621EBF"/>
    <w:rsid w:val="00632EF4"/>
    <w:rsid w:val="00655D25"/>
    <w:rsid w:val="00667F92"/>
    <w:rsid w:val="00676F50"/>
    <w:rsid w:val="00682E9B"/>
    <w:rsid w:val="00684D00"/>
    <w:rsid w:val="006B3C2E"/>
    <w:rsid w:val="006B5AD8"/>
    <w:rsid w:val="006C063E"/>
    <w:rsid w:val="006C24F1"/>
    <w:rsid w:val="006D4E1C"/>
    <w:rsid w:val="006D780E"/>
    <w:rsid w:val="00746B86"/>
    <w:rsid w:val="0077555D"/>
    <w:rsid w:val="007C0DFF"/>
    <w:rsid w:val="008002C0"/>
    <w:rsid w:val="008179B0"/>
    <w:rsid w:val="008267A6"/>
    <w:rsid w:val="00832A54"/>
    <w:rsid w:val="00851253"/>
    <w:rsid w:val="008601EA"/>
    <w:rsid w:val="0089140D"/>
    <w:rsid w:val="008B65DD"/>
    <w:rsid w:val="008C5323"/>
    <w:rsid w:val="008D3F6A"/>
    <w:rsid w:val="008E0AE0"/>
    <w:rsid w:val="008E40A7"/>
    <w:rsid w:val="009158B5"/>
    <w:rsid w:val="00916EF3"/>
    <w:rsid w:val="00971F0B"/>
    <w:rsid w:val="009879F2"/>
    <w:rsid w:val="009964DE"/>
    <w:rsid w:val="009A6A3B"/>
    <w:rsid w:val="009C5ED6"/>
    <w:rsid w:val="009E4529"/>
    <w:rsid w:val="009E5BB2"/>
    <w:rsid w:val="00A03111"/>
    <w:rsid w:val="00A13B2F"/>
    <w:rsid w:val="00A42190"/>
    <w:rsid w:val="00A55828"/>
    <w:rsid w:val="00A76470"/>
    <w:rsid w:val="00A92331"/>
    <w:rsid w:val="00AB79DC"/>
    <w:rsid w:val="00AC6EB1"/>
    <w:rsid w:val="00AE13C4"/>
    <w:rsid w:val="00AE3C82"/>
    <w:rsid w:val="00AF0586"/>
    <w:rsid w:val="00B04E23"/>
    <w:rsid w:val="00B12913"/>
    <w:rsid w:val="00B205B9"/>
    <w:rsid w:val="00B227EE"/>
    <w:rsid w:val="00B259CB"/>
    <w:rsid w:val="00B427C2"/>
    <w:rsid w:val="00B51018"/>
    <w:rsid w:val="00B61F8A"/>
    <w:rsid w:val="00B6507C"/>
    <w:rsid w:val="00B76D0B"/>
    <w:rsid w:val="00B823AA"/>
    <w:rsid w:val="00BA4251"/>
    <w:rsid w:val="00BA45DB"/>
    <w:rsid w:val="00BA4AF7"/>
    <w:rsid w:val="00BB278F"/>
    <w:rsid w:val="00BE3D6E"/>
    <w:rsid w:val="00BF1220"/>
    <w:rsid w:val="00BF4184"/>
    <w:rsid w:val="00BF6A4C"/>
    <w:rsid w:val="00C0035D"/>
    <w:rsid w:val="00C042B9"/>
    <w:rsid w:val="00C054D0"/>
    <w:rsid w:val="00C0601E"/>
    <w:rsid w:val="00C157DB"/>
    <w:rsid w:val="00C30147"/>
    <w:rsid w:val="00C30FEC"/>
    <w:rsid w:val="00C31D30"/>
    <w:rsid w:val="00C345D4"/>
    <w:rsid w:val="00C35304"/>
    <w:rsid w:val="00C44B2B"/>
    <w:rsid w:val="00C500F6"/>
    <w:rsid w:val="00C55251"/>
    <w:rsid w:val="00C60B9C"/>
    <w:rsid w:val="00C65415"/>
    <w:rsid w:val="00C90056"/>
    <w:rsid w:val="00C9789C"/>
    <w:rsid w:val="00CD6E39"/>
    <w:rsid w:val="00CD7BEF"/>
    <w:rsid w:val="00CF13DE"/>
    <w:rsid w:val="00CF6E91"/>
    <w:rsid w:val="00D02080"/>
    <w:rsid w:val="00D07A75"/>
    <w:rsid w:val="00D355A4"/>
    <w:rsid w:val="00D478D9"/>
    <w:rsid w:val="00D5007A"/>
    <w:rsid w:val="00D85B68"/>
    <w:rsid w:val="00D8615B"/>
    <w:rsid w:val="00DA0795"/>
    <w:rsid w:val="00DC3253"/>
    <w:rsid w:val="00DC6B8A"/>
    <w:rsid w:val="00DD62B8"/>
    <w:rsid w:val="00DF0E07"/>
    <w:rsid w:val="00E14561"/>
    <w:rsid w:val="00E3092A"/>
    <w:rsid w:val="00E547D5"/>
    <w:rsid w:val="00E579B8"/>
    <w:rsid w:val="00E6004D"/>
    <w:rsid w:val="00E632A2"/>
    <w:rsid w:val="00E67592"/>
    <w:rsid w:val="00E72126"/>
    <w:rsid w:val="00E81978"/>
    <w:rsid w:val="00E874B7"/>
    <w:rsid w:val="00EA74F5"/>
    <w:rsid w:val="00EB3EB1"/>
    <w:rsid w:val="00EB6005"/>
    <w:rsid w:val="00EC372D"/>
    <w:rsid w:val="00EC7AD1"/>
    <w:rsid w:val="00ED112A"/>
    <w:rsid w:val="00ED2E08"/>
    <w:rsid w:val="00EE1374"/>
    <w:rsid w:val="00EF1F17"/>
    <w:rsid w:val="00F0642D"/>
    <w:rsid w:val="00F15759"/>
    <w:rsid w:val="00F20E8F"/>
    <w:rsid w:val="00F379B7"/>
    <w:rsid w:val="00F513EA"/>
    <w:rsid w:val="00F51F84"/>
    <w:rsid w:val="00F525FA"/>
    <w:rsid w:val="00F644F2"/>
    <w:rsid w:val="00F70A80"/>
    <w:rsid w:val="00F83C24"/>
    <w:rsid w:val="00FA232B"/>
    <w:rsid w:val="00FB0CBE"/>
    <w:rsid w:val="00FB2A88"/>
    <w:rsid w:val="00FD64D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42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mongodb.com/what-is-mongodb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3E7B38"/>
    <w:rsid w:val="0084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MongoDB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8CB0B-7A3D-474C-8A02-13CB3D35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141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Sparse Matrix</dc:title>
  <dc:subject/>
  <dc:creator>safar</dc:creator>
  <cp:keywords/>
  <dc:description/>
  <cp:lastModifiedBy>edris safari</cp:lastModifiedBy>
  <cp:revision>36</cp:revision>
  <cp:lastPrinted>2020-05-29T12:45:00Z</cp:lastPrinted>
  <dcterms:created xsi:type="dcterms:W3CDTF">2020-05-06T15:56:00Z</dcterms:created>
  <dcterms:modified xsi:type="dcterms:W3CDTF">2020-05-29T14:44:00Z</dcterms:modified>
</cp:coreProperties>
</file>