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65B18D63" w:rsidR="00E81978" w:rsidRDefault="00294AFF">
      <w:pPr>
        <w:pStyle w:val="Title"/>
      </w:pPr>
      <w:sdt>
        <w:sdtPr>
          <w:rPr>
            <w:rStyle w:val="Strong"/>
          </w:r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Strong"/>
          </w:rPr>
        </w:sdtEndPr>
        <w:sdtContent>
          <w:r w:rsidR="003C56C5">
            <w:rPr>
              <w:rStyle w:val="Strong"/>
            </w:rPr>
            <w:t>Visualizing and Displaying data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691E0B1" w14:textId="2690EF2A" w:rsidR="00E81978" w:rsidRDefault="00085E06" w:rsidP="002D127B">
      <w:pPr>
        <w:rPr>
          <w:rFonts w:asciiTheme="majorHAnsi" w:hAnsiTheme="majorHAnsi" w:cstheme="majorHAnsi"/>
          <w:color w:val="111111"/>
          <w:shd w:val="clear" w:color="auto" w:fill="FFFFFF"/>
        </w:rPr>
      </w:pPr>
      <w:r w:rsidRPr="00CB744C">
        <w:rPr>
          <w:rFonts w:asciiTheme="majorHAnsi" w:hAnsiTheme="majorHAnsi" w:cstheme="majorHAnsi"/>
          <w:color w:val="111111"/>
          <w:shd w:val="clear" w:color="auto" w:fill="FFFFFF"/>
        </w:rPr>
        <w:t xml:space="preserve">Machine Learning involves </w:t>
      </w:r>
      <w:r w:rsidR="007630EC" w:rsidRPr="00CB744C">
        <w:rPr>
          <w:rFonts w:asciiTheme="majorHAnsi" w:hAnsiTheme="majorHAnsi" w:cstheme="majorHAnsi"/>
          <w:color w:val="111111"/>
          <w:shd w:val="clear" w:color="auto" w:fill="FFFFFF"/>
        </w:rPr>
        <w:t xml:space="preserve">complex mathematical </w:t>
      </w:r>
      <w:r w:rsidR="007B4701">
        <w:rPr>
          <w:rFonts w:asciiTheme="majorHAnsi" w:hAnsiTheme="majorHAnsi" w:cstheme="majorHAnsi"/>
          <w:color w:val="111111"/>
          <w:shd w:val="clear" w:color="auto" w:fill="FFFFFF"/>
        </w:rPr>
        <w:t>computations</w:t>
      </w:r>
      <w:r w:rsidR="00BD1BBF">
        <w:rPr>
          <w:rFonts w:asciiTheme="majorHAnsi" w:hAnsiTheme="majorHAnsi" w:cstheme="majorHAnsi"/>
          <w:color w:val="111111"/>
          <w:shd w:val="clear" w:color="auto" w:fill="FFFFFF"/>
        </w:rPr>
        <w:t xml:space="preserve"> which are possible today through the advents in </w:t>
      </w:r>
      <w:r w:rsidR="00533775">
        <w:rPr>
          <w:rFonts w:asciiTheme="majorHAnsi" w:hAnsiTheme="majorHAnsi" w:cstheme="majorHAnsi"/>
          <w:color w:val="111111"/>
          <w:shd w:val="clear" w:color="auto" w:fill="FFFFFF"/>
        </w:rPr>
        <w:t>computer technology and related fields.</w:t>
      </w:r>
      <w:r w:rsidR="007D3857">
        <w:rPr>
          <w:rFonts w:asciiTheme="majorHAnsi" w:hAnsiTheme="majorHAnsi" w:cstheme="majorHAnsi"/>
          <w:color w:val="111111"/>
          <w:shd w:val="clear" w:color="auto" w:fill="FFFFFF"/>
        </w:rPr>
        <w:t xml:space="preserve"> Finding and detecting patterns in data has always been a challenge to data sc</w:t>
      </w:r>
      <w:r w:rsidR="00D732E4">
        <w:rPr>
          <w:rFonts w:asciiTheme="majorHAnsi" w:hAnsiTheme="majorHAnsi" w:cstheme="majorHAnsi"/>
          <w:color w:val="111111"/>
          <w:shd w:val="clear" w:color="auto" w:fill="FFFFFF"/>
        </w:rPr>
        <w:t>ientists and alike</w:t>
      </w:r>
      <w:r w:rsidR="008402E6">
        <w:rPr>
          <w:rFonts w:asciiTheme="majorHAnsi" w:hAnsiTheme="majorHAnsi" w:cstheme="majorHAnsi"/>
          <w:color w:val="111111"/>
          <w:shd w:val="clear" w:color="auto" w:fill="FFFFFF"/>
        </w:rPr>
        <w:t xml:space="preserve">, and again with the advent in computer technology, we can now </w:t>
      </w:r>
      <w:r w:rsidR="00616235">
        <w:rPr>
          <w:rFonts w:asciiTheme="majorHAnsi" w:hAnsiTheme="majorHAnsi" w:cstheme="majorHAnsi"/>
          <w:color w:val="111111"/>
          <w:shd w:val="clear" w:color="auto" w:fill="FFFFFF"/>
        </w:rPr>
        <w:t xml:space="preserve">visualize data in </w:t>
      </w:r>
      <w:r w:rsidR="009F0656">
        <w:rPr>
          <w:rFonts w:asciiTheme="majorHAnsi" w:hAnsiTheme="majorHAnsi" w:cstheme="majorHAnsi"/>
          <w:color w:val="111111"/>
          <w:shd w:val="clear" w:color="auto" w:fill="FFFFFF"/>
        </w:rPr>
        <w:t>unprecedent ways.</w:t>
      </w:r>
    </w:p>
    <w:p w14:paraId="2565A578" w14:textId="28113905" w:rsidR="00E81978" w:rsidRDefault="003977EA">
      <w:r>
        <w:rPr>
          <w:rFonts w:asciiTheme="majorHAnsi" w:hAnsiTheme="majorHAnsi" w:cstheme="majorHAnsi"/>
          <w:color w:val="111111"/>
          <w:shd w:val="clear" w:color="auto" w:fill="FFFFFF"/>
        </w:rPr>
        <w:t>In this paper, we will</w:t>
      </w:r>
      <w:r w:rsidR="00515DBA">
        <w:rPr>
          <w:rFonts w:asciiTheme="majorHAnsi" w:hAnsiTheme="majorHAnsi" w:cstheme="majorHAnsi"/>
          <w:color w:val="111111"/>
          <w:shd w:val="clear" w:color="auto" w:fill="FFFFFF"/>
        </w:rPr>
        <w:t xml:space="preserve"> review </w:t>
      </w:r>
      <w:r w:rsidR="00CD3EA5">
        <w:rPr>
          <w:rFonts w:asciiTheme="majorHAnsi" w:hAnsiTheme="majorHAnsi" w:cstheme="majorHAnsi"/>
          <w:color w:val="111111"/>
          <w:shd w:val="clear" w:color="auto" w:fill="FFFFFF"/>
        </w:rPr>
        <w:t>some of the</w:t>
      </w:r>
      <w:r w:rsidRPr="003977EA">
        <w:rPr>
          <w:rFonts w:asciiTheme="majorHAnsi" w:hAnsiTheme="majorHAnsi" w:cstheme="majorHAnsi"/>
          <w:color w:val="111111"/>
          <w:shd w:val="clear" w:color="auto" w:fill="FFFFFF"/>
        </w:rPr>
        <w:t xml:space="preserve"> most effective ways </w:t>
      </w:r>
      <w:r w:rsidR="004C0C7A">
        <w:rPr>
          <w:rFonts w:asciiTheme="majorHAnsi" w:hAnsiTheme="majorHAnsi" w:cstheme="majorHAnsi"/>
          <w:color w:val="111111"/>
          <w:shd w:val="clear" w:color="auto" w:fill="FFFFFF"/>
        </w:rPr>
        <w:t xml:space="preserve">and associated tools </w:t>
      </w:r>
      <w:r w:rsidRPr="003977EA">
        <w:rPr>
          <w:rFonts w:asciiTheme="majorHAnsi" w:hAnsiTheme="majorHAnsi" w:cstheme="majorHAnsi"/>
          <w:color w:val="111111"/>
          <w:shd w:val="clear" w:color="auto" w:fill="FFFFFF"/>
        </w:rPr>
        <w:t xml:space="preserve">to visualize </w:t>
      </w:r>
      <w:r w:rsidR="00CD3EA5">
        <w:rPr>
          <w:rFonts w:asciiTheme="majorHAnsi" w:hAnsiTheme="majorHAnsi" w:cstheme="majorHAnsi"/>
          <w:color w:val="111111"/>
          <w:shd w:val="clear" w:color="auto" w:fill="FFFFFF"/>
        </w:rPr>
        <w:t>data when dealing with textual data</w:t>
      </w:r>
      <w:r w:rsidR="00FA15F3">
        <w:rPr>
          <w:rFonts w:asciiTheme="majorHAnsi" w:hAnsiTheme="majorHAnsi" w:cstheme="majorHAnsi"/>
          <w:color w:val="111111"/>
          <w:shd w:val="clear" w:color="auto" w:fill="FFFFFF"/>
        </w:rPr>
        <w:t>. We will outline the</w:t>
      </w:r>
      <w:r w:rsidRPr="003977EA">
        <w:rPr>
          <w:rFonts w:asciiTheme="majorHAnsi" w:hAnsiTheme="majorHAnsi" w:cstheme="majorHAnsi"/>
          <w:color w:val="111111"/>
          <w:shd w:val="clear" w:color="auto" w:fill="FFFFFF"/>
        </w:rPr>
        <w:t xml:space="preserve"> importance </w:t>
      </w:r>
      <w:r w:rsidR="00571546">
        <w:rPr>
          <w:rFonts w:asciiTheme="majorHAnsi" w:hAnsiTheme="majorHAnsi" w:cstheme="majorHAnsi"/>
          <w:color w:val="111111"/>
          <w:shd w:val="clear" w:color="auto" w:fill="FFFFFF"/>
        </w:rPr>
        <w:t>of data visualiz</w:t>
      </w:r>
      <w:r w:rsidR="00ED64D9">
        <w:rPr>
          <w:rFonts w:asciiTheme="majorHAnsi" w:hAnsiTheme="majorHAnsi" w:cstheme="majorHAnsi"/>
          <w:color w:val="111111"/>
          <w:shd w:val="clear" w:color="auto" w:fill="FFFFFF"/>
        </w:rPr>
        <w:t xml:space="preserve">ation in the </w:t>
      </w:r>
      <w:r w:rsidRPr="003977EA">
        <w:rPr>
          <w:rFonts w:asciiTheme="majorHAnsi" w:hAnsiTheme="majorHAnsi" w:cstheme="majorHAnsi"/>
          <w:color w:val="111111"/>
          <w:shd w:val="clear" w:color="auto" w:fill="FFFFFF"/>
        </w:rPr>
        <w:t xml:space="preserve">analysis and </w:t>
      </w:r>
      <w:r w:rsidR="00817FFA">
        <w:rPr>
          <w:rFonts w:asciiTheme="majorHAnsi" w:hAnsiTheme="majorHAnsi" w:cstheme="majorHAnsi"/>
          <w:color w:val="111111"/>
          <w:shd w:val="clear" w:color="auto" w:fill="FFFFFF"/>
        </w:rPr>
        <w:t>the</w:t>
      </w:r>
      <w:r w:rsidRPr="003977EA">
        <w:rPr>
          <w:rFonts w:asciiTheme="majorHAnsi" w:hAnsiTheme="majorHAnsi" w:cstheme="majorHAnsi"/>
          <w:color w:val="111111"/>
          <w:shd w:val="clear" w:color="auto" w:fill="FFFFFF"/>
        </w:rPr>
        <w:t xml:space="preserve"> challeng</w:t>
      </w:r>
      <w:r w:rsidR="00817FFA">
        <w:rPr>
          <w:rFonts w:asciiTheme="majorHAnsi" w:hAnsiTheme="majorHAnsi" w:cstheme="majorHAnsi"/>
          <w:color w:val="111111"/>
          <w:shd w:val="clear" w:color="auto" w:fill="FFFFFF"/>
        </w:rPr>
        <w:t xml:space="preserve">es </w:t>
      </w:r>
      <w:r w:rsidR="00A62900">
        <w:rPr>
          <w:rFonts w:asciiTheme="majorHAnsi" w:hAnsiTheme="majorHAnsi" w:cstheme="majorHAnsi"/>
          <w:color w:val="111111"/>
          <w:shd w:val="clear" w:color="auto" w:fill="FFFFFF"/>
        </w:rPr>
        <w:t>in the exercise</w:t>
      </w:r>
      <w:r w:rsidR="008C54E5">
        <w:rPr>
          <w:rFonts w:asciiTheme="majorHAnsi" w:hAnsiTheme="majorHAnsi" w:cstheme="majorHAnsi"/>
          <w:color w:val="111111"/>
          <w:shd w:val="clear" w:color="auto" w:fill="FFFFFF"/>
        </w:rPr>
        <w:t>.</w:t>
      </w:r>
      <w:r w:rsidR="005D3A03">
        <w:t xml:space="preserve">  </w:t>
      </w:r>
    </w:p>
    <w:p w14:paraId="37C535B5" w14:textId="669FC8F1" w:rsidR="00E216E8" w:rsidRDefault="00E216E8">
      <w:r>
        <w:rPr>
          <w:rStyle w:val="Emphasis"/>
        </w:rPr>
        <w:t>Keywords</w:t>
      </w:r>
      <w:r>
        <w:t>:</w:t>
      </w:r>
    </w:p>
    <w:p w14:paraId="1AECA324" w14:textId="24E5F49E" w:rsidR="007D73C4" w:rsidRDefault="007D73C4">
      <w:r>
        <w:t>Machine Learning</w:t>
      </w:r>
    </w:p>
    <w:p w14:paraId="4789A4CA" w14:textId="495DB87B" w:rsidR="00E81978" w:rsidRDefault="00294AFF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C56C5">
            <w:t>Visualizing and Displaying data</w:t>
          </w:r>
        </w:sdtContent>
      </w:sdt>
    </w:p>
    <w:p w14:paraId="0683BC11" w14:textId="7D174BF1" w:rsidR="00E81978" w:rsidRDefault="0046556D" w:rsidP="006B5AD8">
      <w:pPr>
        <w:pStyle w:val="Heading1"/>
      </w:pPr>
      <w:r>
        <w:t>Visualizing Text Data</w:t>
      </w:r>
    </w:p>
    <w:p w14:paraId="01C95A0F" w14:textId="2DC7429F" w:rsidR="0046556D" w:rsidRDefault="004747EB" w:rsidP="0046556D">
      <w:r>
        <w:t>W</w:t>
      </w:r>
      <w:r w:rsidR="00B404EE">
        <w:t xml:space="preserve">hen dealing with </w:t>
      </w:r>
      <w:r>
        <w:t xml:space="preserve">numeric data with a finite set of features and </w:t>
      </w:r>
      <w:proofErr w:type="gramStart"/>
      <w:r>
        <w:t>outcome</w:t>
      </w:r>
      <w:proofErr w:type="gramEnd"/>
      <w:r w:rsidR="0050279E">
        <w:t xml:space="preserve">, </w:t>
      </w:r>
      <w:r w:rsidR="005D770C">
        <w:t xml:space="preserve">we can </w:t>
      </w:r>
      <w:r w:rsidR="00F40B09">
        <w:t xml:space="preserve">use </w:t>
      </w:r>
      <w:r w:rsidR="00705017">
        <w:t>mathematical methods to find correlation between features and outcomes</w:t>
      </w:r>
      <w:r w:rsidR="00104342">
        <w:t xml:space="preserve"> and build models</w:t>
      </w:r>
      <w:r w:rsidR="00BB2EDC">
        <w:t xml:space="preserve"> an</w:t>
      </w:r>
      <w:r w:rsidR="0068392A">
        <w:t>d</w:t>
      </w:r>
      <w:r w:rsidR="00BB2EDC">
        <w:t xml:space="preserve"> fine tune them based on</w:t>
      </w:r>
      <w:r w:rsidR="00F33FB8">
        <w:t xml:space="preserve"> tests</w:t>
      </w:r>
      <w:r w:rsidR="003A0657">
        <w:t xml:space="preserve">. </w:t>
      </w:r>
      <w:r w:rsidR="007A200F">
        <w:t>Scatter p</w:t>
      </w:r>
      <w:r w:rsidR="00A003A8">
        <w:t xml:space="preserve">lots, </w:t>
      </w:r>
      <w:proofErr w:type="gramStart"/>
      <w:r w:rsidR="00A003A8">
        <w:t>line</w:t>
      </w:r>
      <w:proofErr w:type="gramEnd"/>
      <w:r w:rsidR="00A003A8">
        <w:t xml:space="preserve"> and </w:t>
      </w:r>
      <w:r w:rsidR="00F26C0E">
        <w:t>other</w:t>
      </w:r>
      <w:r w:rsidR="009E176A">
        <w:t xml:space="preserve"> 3 or 3 dimensional g</w:t>
      </w:r>
      <w:r w:rsidR="003D2505">
        <w:t xml:space="preserve">raphs usually suffices the </w:t>
      </w:r>
      <w:r w:rsidR="00C60244">
        <w:t>requirements laid out for the pr</w:t>
      </w:r>
      <w:r w:rsidR="001A7975">
        <w:t>oject. When dealing with unstructured data such as text</w:t>
      </w:r>
      <w:r w:rsidR="009110EC">
        <w:t xml:space="preserve">, each letter, word, or sentence becomes a </w:t>
      </w:r>
      <w:proofErr w:type="gramStart"/>
      <w:r w:rsidR="009110EC">
        <w:t>feature</w:t>
      </w:r>
      <w:proofErr w:type="gramEnd"/>
      <w:r w:rsidR="00A14F55">
        <w:t xml:space="preserve"> and the juxtaposition of those features can yield </w:t>
      </w:r>
      <w:proofErr w:type="gramStart"/>
      <w:r w:rsidR="00941572">
        <w:t>different</w:t>
      </w:r>
      <w:proofErr w:type="gramEnd"/>
      <w:r w:rsidR="00941572">
        <w:t xml:space="preserve"> outcome. </w:t>
      </w:r>
      <w:r w:rsidR="006301F5">
        <w:t xml:space="preserve">In </w:t>
      </w:r>
      <w:r w:rsidR="00F51CF5">
        <w:t xml:space="preserve">natural language processing, we need the algorithm </w:t>
      </w:r>
      <w:r w:rsidR="002B6EC0">
        <w:t>to decipher context of the text</w:t>
      </w:r>
      <w:r w:rsidR="00EB5549">
        <w:t>. If mis</w:t>
      </w:r>
      <w:r w:rsidR="00650B1E">
        <w:t>interpreted, the consequences could</w:t>
      </w:r>
      <w:r w:rsidR="004931E1">
        <w:t xml:space="preserve"> be undesirable. Imagine speaking to an automated</w:t>
      </w:r>
      <w:r w:rsidR="004E11D7">
        <w:t xml:space="preserve"> customer service</w:t>
      </w:r>
      <w:r w:rsidR="004F10D6">
        <w:t xml:space="preserve">. </w:t>
      </w:r>
    </w:p>
    <w:p w14:paraId="5053A713" w14:textId="7305B9B5" w:rsidR="00595937" w:rsidRDefault="00595937" w:rsidP="0046556D">
      <w:r>
        <w:t>With text visualization, we can</w:t>
      </w:r>
      <w:r w:rsidR="00130697">
        <w:t xml:space="preserve"> see the features</w:t>
      </w:r>
      <w:r w:rsidR="00C27E0D">
        <w:t xml:space="preserve">, and once we can see patterns, we can </w:t>
      </w:r>
      <w:r w:rsidR="00517DCE">
        <w:t>create mod</w:t>
      </w:r>
      <w:r w:rsidR="00EE0A4C">
        <w:t>els based on a feature set that can best predict the outcome.</w:t>
      </w:r>
      <w:r w:rsidR="00AF4045">
        <w:t xml:space="preserve"> Traditional methods that we use in visualizing numerical data would fall short when</w:t>
      </w:r>
      <w:r w:rsidR="00F55069">
        <w:t xml:space="preserve"> </w:t>
      </w:r>
      <w:r w:rsidR="00AF4045">
        <w:t xml:space="preserve">dealing with </w:t>
      </w:r>
      <w:proofErr w:type="gramStart"/>
      <w:r w:rsidR="00AF4045">
        <w:t>high</w:t>
      </w:r>
      <w:proofErr w:type="gramEnd"/>
      <w:r w:rsidR="009629A2">
        <w:t xml:space="preserve"> </w:t>
      </w:r>
      <w:r w:rsidR="00612A73">
        <w:t>number of features</w:t>
      </w:r>
      <w:r w:rsidR="00592FE6">
        <w:t xml:space="preserve">. </w:t>
      </w:r>
      <w:r w:rsidR="00B56C76">
        <w:t xml:space="preserve">It therefore becomes </w:t>
      </w:r>
      <w:r w:rsidR="00F6021C">
        <w:t xml:space="preserve">a mandatory task to reduce </w:t>
      </w:r>
      <w:r w:rsidR="007F06BC">
        <w:t>the features</w:t>
      </w:r>
      <w:r w:rsidR="009D7474">
        <w:t xml:space="preserve"> </w:t>
      </w:r>
      <w:r w:rsidR="00374EC4">
        <w:t xml:space="preserve">which </w:t>
      </w:r>
      <w:r w:rsidR="00B67A52">
        <w:t>we can accommodate by</w:t>
      </w:r>
      <w:r w:rsidR="00517425">
        <w:t xml:space="preserve"> analyzing the feature </w:t>
      </w:r>
      <w:r w:rsidR="009C6B22">
        <w:t xml:space="preserve">visually. For </w:t>
      </w:r>
      <w:r w:rsidR="00AA5E54">
        <w:t>example,</w:t>
      </w:r>
      <w:r w:rsidR="009C6B22">
        <w:t xml:space="preserve"> we </w:t>
      </w:r>
      <w:r w:rsidR="00AA5E54">
        <w:t>can</w:t>
      </w:r>
      <w:r w:rsidR="009C6B22">
        <w:t xml:space="preserve"> dissect text into n-grams</w:t>
      </w:r>
      <w:r w:rsidR="00DE7C32">
        <w:t xml:space="preserve"> and see what </w:t>
      </w:r>
      <w:r w:rsidR="00875BBD">
        <w:t xml:space="preserve">the juxtaposition of the n-grams </w:t>
      </w:r>
      <w:r w:rsidR="00DC596E">
        <w:t>would reveal the most accurate</w:t>
      </w:r>
      <w:r w:rsidR="007D0379">
        <w:t xml:space="preserve"> information about the document</w:t>
      </w:r>
      <w:r w:rsidR="0072785B">
        <w:t>.</w:t>
      </w:r>
      <w:r w:rsidR="00E76860">
        <w:t xml:space="preserve"> </w:t>
      </w:r>
      <w:r w:rsidR="00AA5E54">
        <w:t>In this</w:t>
      </w:r>
      <w:r w:rsidR="00D914A7">
        <w:t xml:space="preserve"> </w:t>
      </w:r>
      <w:r w:rsidR="00AA5E54">
        <w:t>case, we could visualize the num</w:t>
      </w:r>
      <w:r w:rsidR="00F94B5F">
        <w:t>ber of time</w:t>
      </w:r>
      <w:r w:rsidR="005D1B6B">
        <w:t>s an n-gram is repeated over the course of a document</w:t>
      </w:r>
      <w:r w:rsidR="00D914A7">
        <w:t>.</w:t>
      </w:r>
      <w:r w:rsidR="006168F4">
        <w:t xml:space="preserve"> </w:t>
      </w:r>
      <w:r w:rsidR="00F81F41">
        <w:t>An</w:t>
      </w:r>
      <w:r w:rsidR="00107ED5">
        <w:t xml:space="preserve"> </w:t>
      </w:r>
      <w:r w:rsidR="00F81F41">
        <w:t xml:space="preserve">example given in </w:t>
      </w:r>
      <w:r w:rsidR="00107ED5" w:rsidRPr="00072B63">
        <w:t>Bengfort</w:t>
      </w:r>
      <w:r w:rsidR="00107ED5">
        <w:t xml:space="preserve"> and </w:t>
      </w:r>
      <w:proofErr w:type="spellStart"/>
      <w:r w:rsidR="00107ED5" w:rsidRPr="00072B63">
        <w:t>Bilbro</w:t>
      </w:r>
      <w:proofErr w:type="spellEnd"/>
      <w:r w:rsidR="00107ED5">
        <w:t xml:space="preserve"> shows the number of </w:t>
      </w:r>
      <w:r w:rsidR="00AC002C">
        <w:t>times</w:t>
      </w:r>
      <w:r w:rsidR="00107ED5">
        <w:t xml:space="preserve"> the names of ‘trump’,’</w:t>
      </w:r>
      <w:proofErr w:type="spellStart"/>
      <w:r w:rsidR="00107ED5">
        <w:t>clinton</w:t>
      </w:r>
      <w:proofErr w:type="spellEnd"/>
      <w:r w:rsidR="00107ED5">
        <w:t>’ and ‘</w:t>
      </w:r>
      <w:proofErr w:type="spellStart"/>
      <w:r w:rsidR="00107ED5">
        <w:t>bernie</w:t>
      </w:r>
      <w:proofErr w:type="spellEnd"/>
      <w:r w:rsidR="00107ED5">
        <w:t xml:space="preserve">’ were </w:t>
      </w:r>
      <w:r w:rsidR="0071572A">
        <w:t xml:space="preserve">found in documents gathered from </w:t>
      </w:r>
      <w:r w:rsidR="00452DEE">
        <w:t xml:space="preserve">March </w:t>
      </w:r>
      <w:r w:rsidR="00E97A31">
        <w:t>10,</w:t>
      </w:r>
      <w:r w:rsidR="00452DEE">
        <w:t xml:space="preserve"> </w:t>
      </w:r>
      <w:proofErr w:type="gramStart"/>
      <w:r w:rsidR="00452DEE">
        <w:t>2016</w:t>
      </w:r>
      <w:proofErr w:type="gramEnd"/>
      <w:r w:rsidR="00452DEE">
        <w:t xml:space="preserve"> until </w:t>
      </w:r>
      <w:r w:rsidR="004A4D40">
        <w:t>May 19</w:t>
      </w:r>
      <w:r w:rsidR="004A4D40" w:rsidRPr="004A4D40">
        <w:rPr>
          <w:vertAlign w:val="superscript"/>
        </w:rPr>
        <w:t>th</w:t>
      </w:r>
      <w:r w:rsidR="004A4D40">
        <w:t xml:space="preserve"> 2016. </w:t>
      </w:r>
      <w:r w:rsidR="00B851DE">
        <w:t>This sort of graph doesn’t give us any context</w:t>
      </w:r>
      <w:r w:rsidR="008A65FD">
        <w:t xml:space="preserve"> of the documents</w:t>
      </w:r>
      <w:r w:rsidR="00C04044">
        <w:t xml:space="preserve">, but </w:t>
      </w:r>
      <w:r w:rsidR="00B714F1">
        <w:t>informative,</w:t>
      </w:r>
      <w:r w:rsidR="00C04044">
        <w:t xml:space="preserve"> nonetheless.</w:t>
      </w:r>
      <w:r w:rsidR="006D4D92">
        <w:t xml:space="preserve"> Other techniques are:</w:t>
      </w:r>
    </w:p>
    <w:p w14:paraId="178A6B90" w14:textId="4B67020E" w:rsidR="006D4D92" w:rsidRDefault="006D4D92" w:rsidP="0046556D">
      <w:r w:rsidRPr="007E0C5D">
        <w:rPr>
          <w:b/>
          <w:bCs/>
        </w:rPr>
        <w:t>Network visualization:</w:t>
      </w:r>
      <w:r w:rsidR="003501FB">
        <w:t xml:space="preserve"> This type of </w:t>
      </w:r>
      <w:r w:rsidR="00675C55">
        <w:t xml:space="preserve">visualization shows the relationship </w:t>
      </w:r>
      <w:r w:rsidR="007715EE">
        <w:t xml:space="preserve">between </w:t>
      </w:r>
      <w:r w:rsidR="00E97A31">
        <w:t xml:space="preserve">the features in the document under analysis. For </w:t>
      </w:r>
      <w:r w:rsidR="00A21FA5">
        <w:t>example,</w:t>
      </w:r>
      <w:r w:rsidR="00E97A31">
        <w:t xml:space="preserve"> the story of</w:t>
      </w:r>
      <w:r w:rsidR="008C63D4">
        <w:t xml:space="preserve"> Wizard of Oz</w:t>
      </w:r>
      <w:r w:rsidR="0052488A">
        <w:t xml:space="preserve"> given the name </w:t>
      </w:r>
      <w:r w:rsidR="0052488A">
        <w:lastRenderedPageBreak/>
        <w:t xml:space="preserve">of </w:t>
      </w:r>
      <w:r w:rsidR="001C6546">
        <w:t>the characters in the story and the network node</w:t>
      </w:r>
      <w:r w:rsidR="008425DB">
        <w:t xml:space="preserve">s and the text as defining the relationship between the character will reveal the relationship of Dorothy with other </w:t>
      </w:r>
      <w:r w:rsidR="003A1E22">
        <w:t>characters</w:t>
      </w:r>
      <w:r w:rsidR="00A21FA5">
        <w:t xml:space="preserve">. Shown below, we can see how close in proximity are the main </w:t>
      </w:r>
      <w:r w:rsidR="00BD402A">
        <w:t>characters</w:t>
      </w:r>
      <w:r w:rsidR="00FD5313">
        <w:t xml:space="preserve"> such as Toto and Tin</w:t>
      </w:r>
      <w:r w:rsidR="00BD402A">
        <w:t xml:space="preserve"> Man are </w:t>
      </w:r>
      <w:r w:rsidR="000C78F3">
        <w:t xml:space="preserve">to Dorothy. The algorithm for this </w:t>
      </w:r>
      <w:r w:rsidR="00703617">
        <w:t xml:space="preserve">graph uses a co-occurrence technique that </w:t>
      </w:r>
      <w:r w:rsidR="00F0021C">
        <w:t>yields the d</w:t>
      </w:r>
      <w:r w:rsidR="003D372B">
        <w:t>istance</w:t>
      </w:r>
      <w:r w:rsidR="00B53C39">
        <w:t xml:space="preserve"> </w:t>
      </w:r>
      <w:r w:rsidR="003D372B">
        <w:t xml:space="preserve">between </w:t>
      </w:r>
      <w:r w:rsidR="00C57258">
        <w:t>nodes (</w:t>
      </w:r>
      <w:r w:rsidR="00B53C39">
        <w:t xml:space="preserve">or number of times each node/character have appeared </w:t>
      </w:r>
      <w:r w:rsidR="00DA38D9">
        <w:t>together) based</w:t>
      </w:r>
      <w:r w:rsidR="003D372B">
        <w:t xml:space="preserve"> on the number </w:t>
      </w:r>
      <w:proofErr w:type="gramStart"/>
      <w:r w:rsidR="003D372B">
        <w:t>for</w:t>
      </w:r>
      <w:proofErr w:type="gramEnd"/>
      <w:r w:rsidR="003D372B">
        <w:t xml:space="preserve"> times they appear in the same sentence.</w:t>
      </w:r>
      <w:r w:rsidR="00C63CE7">
        <w:t xml:space="preserve"> </w:t>
      </w:r>
    </w:p>
    <w:p w14:paraId="2DF5AF9E" w14:textId="48F75B57" w:rsidR="000C78F3" w:rsidRDefault="000C78F3" w:rsidP="0046556D">
      <w:r>
        <w:rPr>
          <w:noProof/>
        </w:rPr>
        <w:drawing>
          <wp:inline distT="0" distB="0" distL="0" distR="0" wp14:anchorId="5477FC42" wp14:editId="295EA9B0">
            <wp:extent cx="59436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9687" w14:textId="3F6D0C25" w:rsidR="00CD3960" w:rsidRDefault="00CD3960" w:rsidP="0046556D">
      <w:r w:rsidRPr="007E0C5D">
        <w:rPr>
          <w:b/>
          <w:bCs/>
        </w:rPr>
        <w:t>Co</w:t>
      </w:r>
      <w:r w:rsidR="009B50EA" w:rsidRPr="007E0C5D">
        <w:rPr>
          <w:b/>
          <w:bCs/>
        </w:rPr>
        <w:t>-</w:t>
      </w:r>
      <w:r w:rsidR="009460A8" w:rsidRPr="007E0C5D">
        <w:rPr>
          <w:b/>
          <w:bCs/>
        </w:rPr>
        <w:t>Occurrence</w:t>
      </w:r>
      <w:r w:rsidR="009B50EA" w:rsidRPr="007E0C5D">
        <w:rPr>
          <w:b/>
          <w:bCs/>
        </w:rPr>
        <w:t xml:space="preserve"> plots</w:t>
      </w:r>
      <w:r w:rsidR="009B50EA">
        <w:t>:</w:t>
      </w:r>
      <w:r w:rsidR="007E0C5D">
        <w:t xml:space="preserve"> </w:t>
      </w:r>
      <w:r w:rsidR="000357EC">
        <w:t>We used co-</w:t>
      </w:r>
      <w:r w:rsidR="007E0C5D">
        <w:t xml:space="preserve">occurrence algorithm to create </w:t>
      </w:r>
      <w:r w:rsidR="00353D9B">
        <w:t>network plot</w:t>
      </w:r>
      <w:r w:rsidR="00F00C8A">
        <w:t>, co-occurrence plots</w:t>
      </w:r>
      <w:r w:rsidR="001A1D95">
        <w:t xml:space="preserve"> </w:t>
      </w:r>
      <w:r w:rsidR="00C01E1B">
        <w:t>show a heatmap of features</w:t>
      </w:r>
      <w:r w:rsidR="00F66882">
        <w:t xml:space="preserve"> </w:t>
      </w:r>
      <w:r w:rsidR="0099179C">
        <w:t>where</w:t>
      </w:r>
      <w:r w:rsidR="00F66882">
        <w:t xml:space="preserve"> the color </w:t>
      </w:r>
      <w:r w:rsidR="0099179C">
        <w:t>intensifie</w:t>
      </w:r>
      <w:r w:rsidR="000B4C1E">
        <w:t xml:space="preserve">d for </w:t>
      </w:r>
      <w:r w:rsidR="00641F47">
        <w:t>higher number of co-occurrences and less intense for lower number of co-occurrences.</w:t>
      </w:r>
    </w:p>
    <w:p w14:paraId="4C808639" w14:textId="4E680463" w:rsidR="00B91205" w:rsidRDefault="00B91205" w:rsidP="0046556D">
      <w:r w:rsidRPr="007E0C5D">
        <w:rPr>
          <w:b/>
          <w:bCs/>
        </w:rPr>
        <w:t>Text x-rays and dispersion plots</w:t>
      </w:r>
      <w:r>
        <w:t>:</w:t>
      </w:r>
      <w:r w:rsidR="00736B98">
        <w:t xml:space="preserve"> This</w:t>
      </w:r>
      <w:r w:rsidR="00393331">
        <w:t xml:space="preserve"> plot</w:t>
      </w:r>
      <w:r w:rsidR="000E420E">
        <w:t xml:space="preserve"> shows the overall narrative of the document under </w:t>
      </w:r>
      <w:r w:rsidR="00EC057B">
        <w:t>investigation</w:t>
      </w:r>
      <w:r w:rsidR="00985E1C">
        <w:t xml:space="preserve">. In the case of Wizard of Oz story, the </w:t>
      </w:r>
      <w:r w:rsidR="00D85D65">
        <w:t>characters</w:t>
      </w:r>
      <w:r w:rsidR="003D72C6">
        <w:t xml:space="preserve"> that are mentioned in the</w:t>
      </w:r>
      <w:r w:rsidR="00274675">
        <w:t xml:space="preserve"> document during certain events are visualized.</w:t>
      </w:r>
      <w:r w:rsidR="00760143">
        <w:t xml:space="preserve"> For </w:t>
      </w:r>
      <w:r w:rsidR="005933DB">
        <w:t>example,</w:t>
      </w:r>
      <w:r w:rsidR="00760143">
        <w:t xml:space="preserve"> Dorothy and Toto are </w:t>
      </w:r>
      <w:r w:rsidR="00CB7BAE">
        <w:t>mentioned</w:t>
      </w:r>
      <w:r w:rsidR="00760143">
        <w:t xml:space="preserve"> more during the tornado</w:t>
      </w:r>
      <w:r w:rsidR="00506BC9">
        <w:t xml:space="preserve"> where Tim Man </w:t>
      </w:r>
      <w:r w:rsidR="00272EE9">
        <w:t>is not</w:t>
      </w:r>
      <w:r w:rsidR="005933DB">
        <w:t>.</w:t>
      </w:r>
    </w:p>
    <w:p w14:paraId="08DEE3DD" w14:textId="710F305C" w:rsidR="005933DB" w:rsidRDefault="005933DB" w:rsidP="0046556D">
      <w:r>
        <w:lastRenderedPageBreak/>
        <w:t xml:space="preserve">Luckily, </w:t>
      </w:r>
      <w:r w:rsidR="008B14BB">
        <w:t xml:space="preserve">in </w:t>
      </w:r>
      <w:r>
        <w:t>Python</w:t>
      </w:r>
      <w:r w:rsidR="008B14BB">
        <w:t xml:space="preserve">, there are tools that we can use to </w:t>
      </w:r>
      <w:r w:rsidR="00CB7A0E">
        <w:t xml:space="preserve">create algorithms and </w:t>
      </w:r>
      <w:r w:rsidR="005F0D60">
        <w:t xml:space="preserve">graph the results. </w:t>
      </w:r>
      <w:r w:rsidR="00DE27B2">
        <w:t xml:space="preserve">Matplotlib, </w:t>
      </w:r>
      <w:r w:rsidR="00CF5374">
        <w:t>Scikit-</w:t>
      </w:r>
      <w:proofErr w:type="spellStart"/>
      <w:proofErr w:type="gramStart"/>
      <w:r w:rsidR="00CF5374">
        <w:t>Learn,NLTK</w:t>
      </w:r>
      <w:proofErr w:type="gramEnd"/>
      <w:r w:rsidR="00CF5374">
        <w:t>,</w:t>
      </w:r>
      <w:r w:rsidR="007A6F79">
        <w:t>Gensim,SpaCy</w:t>
      </w:r>
      <w:proofErr w:type="spellEnd"/>
      <w:r w:rsidR="00E04530">
        <w:t xml:space="preserve">, </w:t>
      </w:r>
      <w:proofErr w:type="spellStart"/>
      <w:r w:rsidR="00E04530">
        <w:t>NetworkX</w:t>
      </w:r>
      <w:proofErr w:type="spellEnd"/>
      <w:r w:rsidR="00E04530">
        <w:t>, and</w:t>
      </w:r>
      <w:r w:rsidR="00DE27B2">
        <w:t>,</w:t>
      </w:r>
      <w:r w:rsidR="003272BC">
        <w:t xml:space="preserve"> </w:t>
      </w:r>
      <w:proofErr w:type="spellStart"/>
      <w:r w:rsidR="0093126E">
        <w:t>YellowBrick</w:t>
      </w:r>
      <w:proofErr w:type="spellEnd"/>
      <w:r w:rsidR="0093126E">
        <w:t>, provide</w:t>
      </w:r>
      <w:r w:rsidR="003272BC">
        <w:t xml:space="preserve"> functions and util</w:t>
      </w:r>
      <w:r w:rsidR="00091C33">
        <w:t xml:space="preserve">ities to </w:t>
      </w:r>
      <w:r w:rsidR="00182638">
        <w:t>analyze text.</w:t>
      </w:r>
      <w:r w:rsidR="00305C28">
        <w:t xml:space="preserve"> </w:t>
      </w:r>
    </w:p>
    <w:p w14:paraId="1776205A" w14:textId="69ADFCE4" w:rsidR="00FE1F05" w:rsidRDefault="0046556D" w:rsidP="0046556D">
      <w:pPr>
        <w:pStyle w:val="Heading1"/>
      </w:pPr>
      <w:r>
        <w:t>Conclusions</w:t>
      </w:r>
    </w:p>
    <w:p w14:paraId="7C471EB4" w14:textId="4BC379FC" w:rsidR="00145DCD" w:rsidRDefault="00182638" w:rsidP="00FC0F27">
      <w:r>
        <w:t>From the perspective of data science, the world has more unstructured data than structured</w:t>
      </w:r>
      <w:r w:rsidR="00AA0681">
        <w:t xml:space="preserve">. This is especially true when dealing with </w:t>
      </w:r>
      <w:r w:rsidR="00803A76">
        <w:t xml:space="preserve">text </w:t>
      </w:r>
      <w:r w:rsidR="0038107E">
        <w:t>which involves</w:t>
      </w:r>
      <w:r w:rsidR="00FF6439">
        <w:t xml:space="preserve"> spoken as well as </w:t>
      </w:r>
      <w:r w:rsidR="00565553">
        <w:t xml:space="preserve">written </w:t>
      </w:r>
      <w:r w:rsidR="004310BD">
        <w:t>text</w:t>
      </w:r>
      <w:r w:rsidR="00E917AF">
        <w:t xml:space="preserve">. We </w:t>
      </w:r>
      <w:r w:rsidR="00CF578C">
        <w:t>must</w:t>
      </w:r>
      <w:r w:rsidR="00E917AF">
        <w:t xml:space="preserve"> be able to </w:t>
      </w:r>
      <w:r w:rsidR="00CF164B">
        <w:t>make an accurate meaning of the data</w:t>
      </w:r>
      <w:r w:rsidR="00AF3F11">
        <w:t xml:space="preserve">; </w:t>
      </w:r>
      <w:proofErr w:type="gramStart"/>
      <w:r w:rsidR="00AF3F11">
        <w:t>otherwise</w:t>
      </w:r>
      <w:proofErr w:type="gramEnd"/>
      <w:r w:rsidR="00AF3F11">
        <w:t xml:space="preserve"> natural language processing</w:t>
      </w:r>
      <w:r w:rsidR="00E6664F">
        <w:t xml:space="preserve"> would not be possible. </w:t>
      </w:r>
      <w:r w:rsidR="00811E62">
        <w:t xml:space="preserve">This is the biggest challenge in </w:t>
      </w:r>
      <w:r w:rsidR="002820AE">
        <w:t xml:space="preserve">the analysis of text. </w:t>
      </w:r>
      <w:r w:rsidR="008753D3">
        <w:t>The other challenge is the application</w:t>
      </w:r>
      <w:r w:rsidR="000E5CBF">
        <w:t xml:space="preserve">s that we can create </w:t>
      </w:r>
      <w:r w:rsidR="00ED11D0">
        <w:t>when we can manage textual data</w:t>
      </w:r>
      <w:r w:rsidR="00FD23AF">
        <w:t xml:space="preserve">. </w:t>
      </w:r>
      <w:r w:rsidR="00E6664F">
        <w:t>With the tools</w:t>
      </w:r>
      <w:r w:rsidR="00D2541B">
        <w:t xml:space="preserve">, </w:t>
      </w:r>
      <w:r w:rsidR="00E6664F">
        <w:t>algorithms</w:t>
      </w:r>
      <w:r w:rsidR="00D2541B">
        <w:t>, and computing power</w:t>
      </w:r>
      <w:r w:rsidR="00E6664F">
        <w:t xml:space="preserve"> available to us today, </w:t>
      </w:r>
      <w:r w:rsidR="003309EB">
        <w:t>and the ones</w:t>
      </w:r>
      <w:r w:rsidR="00F655D1">
        <w:t xml:space="preserve"> upcoming </w:t>
      </w:r>
      <w:r w:rsidR="006572B0">
        <w:t>or improving</w:t>
      </w:r>
      <w:r w:rsidR="00CB5261">
        <w:t xml:space="preserve">, </w:t>
      </w:r>
      <w:r w:rsidR="00E6664F">
        <w:t xml:space="preserve">we </w:t>
      </w:r>
      <w:r w:rsidR="0021747E">
        <w:t>can addres</w:t>
      </w:r>
      <w:r w:rsidR="00CB5261">
        <w:t>s</w:t>
      </w:r>
      <w:r w:rsidR="00A15F56">
        <w:t xml:space="preserve"> the challenges before us</w:t>
      </w:r>
      <w:r w:rsidR="004B7CEF">
        <w:t>.</w:t>
      </w:r>
      <w:r w:rsidR="00BD6C89">
        <w:t xml:space="preserve"> </w:t>
      </w:r>
    </w:p>
    <w:p w14:paraId="252B8EA4" w14:textId="77777777" w:rsidR="006572B0" w:rsidRPr="00FC0F27" w:rsidRDefault="006572B0" w:rsidP="00FC0F27"/>
    <w:sdt>
      <w:sdtPr>
        <w:rPr>
          <w:rFonts w:asciiTheme="minorHAnsi" w:eastAsiaTheme="minorEastAsia" w:hAnsiTheme="minorHAnsi" w:cstheme="minorBidi"/>
          <w:b w:val="0"/>
          <w:bCs w:val="0"/>
        </w:rPr>
        <w:id w:val="-727612796"/>
        <w:docPartObj>
          <w:docPartGallery w:val="Bibliographies"/>
          <w:docPartUnique/>
        </w:docPartObj>
      </w:sdtPr>
      <w:sdtEndPr/>
      <w:sdtContent>
        <w:p w14:paraId="74C9D7BD" w14:textId="0B8E39EE" w:rsidR="005D034D" w:rsidRDefault="005D034D">
          <w:pPr>
            <w:pStyle w:val="Heading1"/>
          </w:pPr>
          <w:r>
            <w:t>References</w:t>
          </w:r>
        </w:p>
        <w:p w14:paraId="4A1392AC" w14:textId="5640394E" w:rsidR="00A66776" w:rsidRDefault="00072B63" w:rsidP="00685CCF">
          <w:pPr>
            <w:pStyle w:val="Bibliography"/>
            <w:numPr>
              <w:ilvl w:val="0"/>
              <w:numId w:val="20"/>
            </w:numPr>
          </w:pPr>
          <w:r w:rsidRPr="00072B63">
            <w:t xml:space="preserve">Bengfort, Benjamin; </w:t>
          </w:r>
          <w:proofErr w:type="spellStart"/>
          <w:r w:rsidRPr="00072B63">
            <w:t>Bilbro</w:t>
          </w:r>
          <w:proofErr w:type="spellEnd"/>
          <w:r w:rsidRPr="00072B63">
            <w:t>, Rebecca; Ojeda, Tony. Applied Text Analysis with Python: Enabling Language-Aware Data Products with Machine Learning</w:t>
          </w:r>
          <w:r w:rsidR="0069081E">
            <w:t xml:space="preserve">. </w:t>
          </w:r>
          <w:r w:rsidRPr="00072B63">
            <w:t>O'Reilly Media. Kindle Edition.</w:t>
          </w:r>
        </w:p>
        <w:p w14:paraId="1BDC396A" w14:textId="4C94885C" w:rsidR="006C27BA" w:rsidRDefault="00EF7891" w:rsidP="00685CCF">
          <w:pPr>
            <w:pStyle w:val="Bibliography"/>
            <w:numPr>
              <w:ilvl w:val="0"/>
              <w:numId w:val="20"/>
            </w:numPr>
          </w:pPr>
          <w:proofErr w:type="spellStart"/>
          <w:r w:rsidRPr="00EF7891">
            <w:t>PosTag</w:t>
          </w:r>
          <w:proofErr w:type="spellEnd"/>
          <w:r w:rsidRPr="00EF7891">
            <w:t xml:space="preserve"> Visualization</w:t>
          </w:r>
          <w:r w:rsidR="00B66402">
            <w:t xml:space="preserve"> - </w:t>
          </w:r>
          <w:hyperlink r:id="rId10" w:history="1">
            <w:r w:rsidRPr="008A46D5">
              <w:rPr>
                <w:rStyle w:val="Hyperlink"/>
              </w:rPr>
              <w:t>https://www.scikit-yb.org/en/latest/api/text/postag.html</w:t>
            </w:r>
          </w:hyperlink>
        </w:p>
        <w:p w14:paraId="7E665EE0" w14:textId="6735346A" w:rsidR="005D034D" w:rsidRPr="006C27BA" w:rsidRDefault="006C27BA" w:rsidP="006572B0">
          <w:pPr>
            <w:pStyle w:val="ListParagraph"/>
            <w:numPr>
              <w:ilvl w:val="0"/>
              <w:numId w:val="20"/>
            </w:numPr>
          </w:pPr>
          <w:proofErr w:type="spellStart"/>
          <w:r>
            <w:t>Albon</w:t>
          </w:r>
          <w:proofErr w:type="spellEnd"/>
          <w:r>
            <w:t>, Chris. Machine Learning with Python Cookbook: Practical Solutions from Preprocessing to Deep Learning (p. 161). O'Reilly Media. Kindle Edition.</w:t>
          </w:r>
        </w:p>
      </w:sdtContent>
    </w:sdt>
    <w:p w14:paraId="1587046F" w14:textId="7303D330" w:rsidR="00E81978" w:rsidRPr="003D2BAE" w:rsidRDefault="00E81978" w:rsidP="003D2BAE"/>
    <w:p w14:paraId="60E60974" w14:textId="7B02D460" w:rsidR="00E81978" w:rsidRDefault="00E81978"/>
    <w:sectPr w:rsidR="00E81978" w:rsidSect="00126FC3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FE18" w14:textId="77777777" w:rsidR="00831B66" w:rsidRDefault="00831B66">
      <w:pPr>
        <w:spacing w:line="240" w:lineRule="auto"/>
      </w:pPr>
      <w:r>
        <w:separator/>
      </w:r>
    </w:p>
    <w:p w14:paraId="2974C5F9" w14:textId="77777777" w:rsidR="00831B66" w:rsidRDefault="00831B66"/>
  </w:endnote>
  <w:endnote w:type="continuationSeparator" w:id="0">
    <w:p w14:paraId="27A81295" w14:textId="77777777" w:rsidR="00831B66" w:rsidRDefault="00831B66">
      <w:pPr>
        <w:spacing w:line="240" w:lineRule="auto"/>
      </w:pPr>
      <w:r>
        <w:continuationSeparator/>
      </w:r>
    </w:p>
    <w:p w14:paraId="75DDA2AF" w14:textId="77777777" w:rsidR="00831B66" w:rsidRDefault="00831B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F65F" w14:textId="77777777" w:rsidR="00831B66" w:rsidRDefault="00831B66">
      <w:pPr>
        <w:spacing w:line="240" w:lineRule="auto"/>
      </w:pPr>
      <w:r>
        <w:separator/>
      </w:r>
    </w:p>
    <w:p w14:paraId="313B7ACC" w14:textId="77777777" w:rsidR="00831B66" w:rsidRDefault="00831B66"/>
  </w:footnote>
  <w:footnote w:type="continuationSeparator" w:id="0">
    <w:p w14:paraId="7F36EC22" w14:textId="77777777" w:rsidR="00831B66" w:rsidRDefault="00831B66">
      <w:pPr>
        <w:spacing w:line="240" w:lineRule="auto"/>
      </w:pPr>
      <w:r>
        <w:continuationSeparator/>
      </w:r>
    </w:p>
    <w:p w14:paraId="790DC2CB" w14:textId="77777777" w:rsidR="00831B66" w:rsidRDefault="00831B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58EE8F4A" w:rsidR="00E81978" w:rsidRDefault="00294AFF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07146">
          <w:rPr>
            <w:rStyle w:val="Strong"/>
          </w:rPr>
          <w:t>Visualizing and Displaying data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2CB140FF" w:rsidR="00E81978" w:rsidRDefault="00294AFF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07146">
          <w:rPr>
            <w:rStyle w:val="Strong"/>
          </w:rPr>
          <w:t>Visualizing and Displaying data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F5724EB"/>
    <w:multiLevelType w:val="multilevel"/>
    <w:tmpl w:val="F65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FC272F"/>
    <w:multiLevelType w:val="hybridMultilevel"/>
    <w:tmpl w:val="C2F00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003DD2"/>
    <w:multiLevelType w:val="hybridMultilevel"/>
    <w:tmpl w:val="C15EE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E2425C"/>
    <w:multiLevelType w:val="hybridMultilevel"/>
    <w:tmpl w:val="23E6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734601">
    <w:abstractNumId w:val="9"/>
  </w:num>
  <w:num w:numId="2" w16cid:durableId="1251619851">
    <w:abstractNumId w:val="7"/>
  </w:num>
  <w:num w:numId="3" w16cid:durableId="1990868112">
    <w:abstractNumId w:val="6"/>
  </w:num>
  <w:num w:numId="4" w16cid:durableId="1343168811">
    <w:abstractNumId w:val="5"/>
  </w:num>
  <w:num w:numId="5" w16cid:durableId="1615476474">
    <w:abstractNumId w:val="4"/>
  </w:num>
  <w:num w:numId="6" w16cid:durableId="2034187096">
    <w:abstractNumId w:val="8"/>
  </w:num>
  <w:num w:numId="7" w16cid:durableId="333996063">
    <w:abstractNumId w:val="3"/>
  </w:num>
  <w:num w:numId="8" w16cid:durableId="1057316757">
    <w:abstractNumId w:val="2"/>
  </w:num>
  <w:num w:numId="9" w16cid:durableId="1767841631">
    <w:abstractNumId w:val="1"/>
  </w:num>
  <w:num w:numId="10" w16cid:durableId="1063674123">
    <w:abstractNumId w:val="0"/>
  </w:num>
  <w:num w:numId="11" w16cid:durableId="938489032">
    <w:abstractNumId w:val="9"/>
    <w:lvlOverride w:ilvl="0">
      <w:startOverride w:val="1"/>
    </w:lvlOverride>
  </w:num>
  <w:num w:numId="12" w16cid:durableId="1772310038">
    <w:abstractNumId w:val="17"/>
  </w:num>
  <w:num w:numId="13" w16cid:durableId="1433434746">
    <w:abstractNumId w:val="14"/>
  </w:num>
  <w:num w:numId="14" w16cid:durableId="1947349026">
    <w:abstractNumId w:val="12"/>
  </w:num>
  <w:num w:numId="15" w16cid:durableId="232206122">
    <w:abstractNumId w:val="16"/>
  </w:num>
  <w:num w:numId="16" w16cid:durableId="148593568">
    <w:abstractNumId w:val="11"/>
  </w:num>
  <w:num w:numId="17" w16cid:durableId="93480383">
    <w:abstractNumId w:val="13"/>
  </w:num>
  <w:num w:numId="18" w16cid:durableId="645623751">
    <w:abstractNumId w:val="10"/>
  </w:num>
  <w:num w:numId="19" w16cid:durableId="94986092">
    <w:abstractNumId w:val="15"/>
  </w:num>
  <w:num w:numId="20" w16cid:durableId="9215231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318B"/>
    <w:rsid w:val="00005ABA"/>
    <w:rsid w:val="0002189D"/>
    <w:rsid w:val="0003441C"/>
    <w:rsid w:val="000357EC"/>
    <w:rsid w:val="00037B49"/>
    <w:rsid w:val="00042C87"/>
    <w:rsid w:val="00046B6C"/>
    <w:rsid w:val="00051312"/>
    <w:rsid w:val="00052B40"/>
    <w:rsid w:val="00054687"/>
    <w:rsid w:val="00065FF2"/>
    <w:rsid w:val="00067E17"/>
    <w:rsid w:val="00072B63"/>
    <w:rsid w:val="000763E8"/>
    <w:rsid w:val="00080CF2"/>
    <w:rsid w:val="00085E06"/>
    <w:rsid w:val="00091C33"/>
    <w:rsid w:val="000A1D4C"/>
    <w:rsid w:val="000A2E64"/>
    <w:rsid w:val="000A74A1"/>
    <w:rsid w:val="000B3692"/>
    <w:rsid w:val="000B4C1E"/>
    <w:rsid w:val="000C09F8"/>
    <w:rsid w:val="000C2188"/>
    <w:rsid w:val="000C78F3"/>
    <w:rsid w:val="000D077D"/>
    <w:rsid w:val="000D3F41"/>
    <w:rsid w:val="000D6809"/>
    <w:rsid w:val="000D72F5"/>
    <w:rsid w:val="000E282F"/>
    <w:rsid w:val="000E420E"/>
    <w:rsid w:val="000E5CBF"/>
    <w:rsid w:val="000F3C3B"/>
    <w:rsid w:val="00104342"/>
    <w:rsid w:val="00104C78"/>
    <w:rsid w:val="00107119"/>
    <w:rsid w:val="00107ED5"/>
    <w:rsid w:val="0011065C"/>
    <w:rsid w:val="001115BE"/>
    <w:rsid w:val="001153CA"/>
    <w:rsid w:val="00121BDA"/>
    <w:rsid w:val="001269AA"/>
    <w:rsid w:val="00126FC3"/>
    <w:rsid w:val="00130697"/>
    <w:rsid w:val="00143390"/>
    <w:rsid w:val="00145DCD"/>
    <w:rsid w:val="00147C09"/>
    <w:rsid w:val="0016029B"/>
    <w:rsid w:val="00160C32"/>
    <w:rsid w:val="0018134A"/>
    <w:rsid w:val="00182638"/>
    <w:rsid w:val="00197952"/>
    <w:rsid w:val="001A1D95"/>
    <w:rsid w:val="001A4309"/>
    <w:rsid w:val="001A7975"/>
    <w:rsid w:val="001B752D"/>
    <w:rsid w:val="001C2A73"/>
    <w:rsid w:val="001C6546"/>
    <w:rsid w:val="001E3A9F"/>
    <w:rsid w:val="00211EF7"/>
    <w:rsid w:val="0021747E"/>
    <w:rsid w:val="00222E8E"/>
    <w:rsid w:val="00245A4A"/>
    <w:rsid w:val="0024789C"/>
    <w:rsid w:val="002604DE"/>
    <w:rsid w:val="002607EB"/>
    <w:rsid w:val="00272EE9"/>
    <w:rsid w:val="00274675"/>
    <w:rsid w:val="002808A9"/>
    <w:rsid w:val="002820AE"/>
    <w:rsid w:val="0029243D"/>
    <w:rsid w:val="00294AFF"/>
    <w:rsid w:val="002A2AFC"/>
    <w:rsid w:val="002B3483"/>
    <w:rsid w:val="002B6EC0"/>
    <w:rsid w:val="002C0327"/>
    <w:rsid w:val="002D127B"/>
    <w:rsid w:val="00305C28"/>
    <w:rsid w:val="00311876"/>
    <w:rsid w:val="0032688D"/>
    <w:rsid w:val="003272BC"/>
    <w:rsid w:val="003309EB"/>
    <w:rsid w:val="0033348A"/>
    <w:rsid w:val="00335C9F"/>
    <w:rsid w:val="003362B4"/>
    <w:rsid w:val="00347AB8"/>
    <w:rsid w:val="003501FB"/>
    <w:rsid w:val="00353D9B"/>
    <w:rsid w:val="00355DCA"/>
    <w:rsid w:val="00364330"/>
    <w:rsid w:val="00373561"/>
    <w:rsid w:val="00374EC4"/>
    <w:rsid w:val="00377E41"/>
    <w:rsid w:val="0038107E"/>
    <w:rsid w:val="00393331"/>
    <w:rsid w:val="00396795"/>
    <w:rsid w:val="00396FF3"/>
    <w:rsid w:val="003977EA"/>
    <w:rsid w:val="003A0657"/>
    <w:rsid w:val="003A1E22"/>
    <w:rsid w:val="003C4B24"/>
    <w:rsid w:val="003C56C5"/>
    <w:rsid w:val="003C76E6"/>
    <w:rsid w:val="003D2505"/>
    <w:rsid w:val="003D2BAE"/>
    <w:rsid w:val="003D372B"/>
    <w:rsid w:val="003D72C6"/>
    <w:rsid w:val="003E55AD"/>
    <w:rsid w:val="003E5CC8"/>
    <w:rsid w:val="003F0620"/>
    <w:rsid w:val="00400A3E"/>
    <w:rsid w:val="00401042"/>
    <w:rsid w:val="00410221"/>
    <w:rsid w:val="00417E5F"/>
    <w:rsid w:val="00423570"/>
    <w:rsid w:val="004238A2"/>
    <w:rsid w:val="00424A29"/>
    <w:rsid w:val="004310BD"/>
    <w:rsid w:val="004333C2"/>
    <w:rsid w:val="00440CD6"/>
    <w:rsid w:val="00445101"/>
    <w:rsid w:val="00445506"/>
    <w:rsid w:val="00445660"/>
    <w:rsid w:val="00452DEE"/>
    <w:rsid w:val="00454FCB"/>
    <w:rsid w:val="0046556D"/>
    <w:rsid w:val="0047005F"/>
    <w:rsid w:val="00471483"/>
    <w:rsid w:val="004747EB"/>
    <w:rsid w:val="00474B66"/>
    <w:rsid w:val="004753DC"/>
    <w:rsid w:val="00476F40"/>
    <w:rsid w:val="004875D5"/>
    <w:rsid w:val="004931E1"/>
    <w:rsid w:val="00495517"/>
    <w:rsid w:val="004A174E"/>
    <w:rsid w:val="004A2B08"/>
    <w:rsid w:val="004A4D40"/>
    <w:rsid w:val="004A4F6B"/>
    <w:rsid w:val="004B4E10"/>
    <w:rsid w:val="004B7CEF"/>
    <w:rsid w:val="004C0057"/>
    <w:rsid w:val="004C0C7A"/>
    <w:rsid w:val="004C7828"/>
    <w:rsid w:val="004D0F93"/>
    <w:rsid w:val="004E11D7"/>
    <w:rsid w:val="004E1E56"/>
    <w:rsid w:val="004E6D24"/>
    <w:rsid w:val="004F10D6"/>
    <w:rsid w:val="004F2862"/>
    <w:rsid w:val="0050279E"/>
    <w:rsid w:val="00506BC9"/>
    <w:rsid w:val="00514614"/>
    <w:rsid w:val="005148DC"/>
    <w:rsid w:val="00515DBA"/>
    <w:rsid w:val="00516343"/>
    <w:rsid w:val="00517425"/>
    <w:rsid w:val="00517DCE"/>
    <w:rsid w:val="00522C00"/>
    <w:rsid w:val="0052488A"/>
    <w:rsid w:val="00533775"/>
    <w:rsid w:val="00551A02"/>
    <w:rsid w:val="005534FA"/>
    <w:rsid w:val="00565553"/>
    <w:rsid w:val="00571546"/>
    <w:rsid w:val="00592FE6"/>
    <w:rsid w:val="005933DB"/>
    <w:rsid w:val="00594541"/>
    <w:rsid w:val="00595937"/>
    <w:rsid w:val="005A2824"/>
    <w:rsid w:val="005B0114"/>
    <w:rsid w:val="005C17B6"/>
    <w:rsid w:val="005D034D"/>
    <w:rsid w:val="005D10A8"/>
    <w:rsid w:val="005D1B6B"/>
    <w:rsid w:val="005D3A03"/>
    <w:rsid w:val="005D770C"/>
    <w:rsid w:val="005E0A8B"/>
    <w:rsid w:val="005E2335"/>
    <w:rsid w:val="005F0D60"/>
    <w:rsid w:val="00612A73"/>
    <w:rsid w:val="00616235"/>
    <w:rsid w:val="006168F4"/>
    <w:rsid w:val="00616A77"/>
    <w:rsid w:val="006301F5"/>
    <w:rsid w:val="00632EF4"/>
    <w:rsid w:val="0063322D"/>
    <w:rsid w:val="00635F2F"/>
    <w:rsid w:val="00636136"/>
    <w:rsid w:val="00641F47"/>
    <w:rsid w:val="00650B1E"/>
    <w:rsid w:val="006572B0"/>
    <w:rsid w:val="00664683"/>
    <w:rsid w:val="00670D5B"/>
    <w:rsid w:val="00675C55"/>
    <w:rsid w:val="00681DB0"/>
    <w:rsid w:val="0068392A"/>
    <w:rsid w:val="00685CCF"/>
    <w:rsid w:val="00685DAA"/>
    <w:rsid w:val="0069081E"/>
    <w:rsid w:val="006A39AA"/>
    <w:rsid w:val="006A5929"/>
    <w:rsid w:val="006A72BC"/>
    <w:rsid w:val="006B5AD8"/>
    <w:rsid w:val="006B71EF"/>
    <w:rsid w:val="006C24F1"/>
    <w:rsid w:val="006C27BA"/>
    <w:rsid w:val="006D4D92"/>
    <w:rsid w:val="006D4E1C"/>
    <w:rsid w:val="006E6D71"/>
    <w:rsid w:val="00703617"/>
    <w:rsid w:val="00704B0F"/>
    <w:rsid w:val="00705017"/>
    <w:rsid w:val="0071572A"/>
    <w:rsid w:val="00724A77"/>
    <w:rsid w:val="00725B6C"/>
    <w:rsid w:val="0072785B"/>
    <w:rsid w:val="0073429D"/>
    <w:rsid w:val="00736B98"/>
    <w:rsid w:val="00752A5F"/>
    <w:rsid w:val="00760143"/>
    <w:rsid w:val="00762D73"/>
    <w:rsid w:val="007630EC"/>
    <w:rsid w:val="00771116"/>
    <w:rsid w:val="007715EE"/>
    <w:rsid w:val="00777CB1"/>
    <w:rsid w:val="00780351"/>
    <w:rsid w:val="00781AC5"/>
    <w:rsid w:val="00781C6A"/>
    <w:rsid w:val="00785535"/>
    <w:rsid w:val="00792EAF"/>
    <w:rsid w:val="007A03B7"/>
    <w:rsid w:val="007A200F"/>
    <w:rsid w:val="007A6F79"/>
    <w:rsid w:val="007A73C3"/>
    <w:rsid w:val="007B0F49"/>
    <w:rsid w:val="007B13B2"/>
    <w:rsid w:val="007B4701"/>
    <w:rsid w:val="007D0379"/>
    <w:rsid w:val="007D3857"/>
    <w:rsid w:val="007D681F"/>
    <w:rsid w:val="007D73C4"/>
    <w:rsid w:val="007E0C5D"/>
    <w:rsid w:val="007F06BC"/>
    <w:rsid w:val="007F2C0C"/>
    <w:rsid w:val="007F4B90"/>
    <w:rsid w:val="007F74FA"/>
    <w:rsid w:val="007F773A"/>
    <w:rsid w:val="008002C0"/>
    <w:rsid w:val="00803A76"/>
    <w:rsid w:val="00804581"/>
    <w:rsid w:val="00811E62"/>
    <w:rsid w:val="00812B7C"/>
    <w:rsid w:val="0081602D"/>
    <w:rsid w:val="0081728B"/>
    <w:rsid w:val="008179B0"/>
    <w:rsid w:val="00817FFA"/>
    <w:rsid w:val="008267A6"/>
    <w:rsid w:val="00831B66"/>
    <w:rsid w:val="00832A54"/>
    <w:rsid w:val="008402E6"/>
    <w:rsid w:val="008425DB"/>
    <w:rsid w:val="00851253"/>
    <w:rsid w:val="00855AE3"/>
    <w:rsid w:val="00856539"/>
    <w:rsid w:val="008601EA"/>
    <w:rsid w:val="008753D3"/>
    <w:rsid w:val="00875BBD"/>
    <w:rsid w:val="008770F5"/>
    <w:rsid w:val="008A2A0F"/>
    <w:rsid w:val="008A65FD"/>
    <w:rsid w:val="008B14BB"/>
    <w:rsid w:val="008B290C"/>
    <w:rsid w:val="008B65DD"/>
    <w:rsid w:val="008C239B"/>
    <w:rsid w:val="008C5323"/>
    <w:rsid w:val="008C54E5"/>
    <w:rsid w:val="008C63D4"/>
    <w:rsid w:val="008C6833"/>
    <w:rsid w:val="008D3F6A"/>
    <w:rsid w:val="008D501B"/>
    <w:rsid w:val="008D515D"/>
    <w:rsid w:val="008E0AE0"/>
    <w:rsid w:val="008E40A7"/>
    <w:rsid w:val="008E5748"/>
    <w:rsid w:val="009110EC"/>
    <w:rsid w:val="009115A0"/>
    <w:rsid w:val="00912DDB"/>
    <w:rsid w:val="009158B5"/>
    <w:rsid w:val="00916EF3"/>
    <w:rsid w:val="009265C9"/>
    <w:rsid w:val="0093126E"/>
    <w:rsid w:val="00932F12"/>
    <w:rsid w:val="00941572"/>
    <w:rsid w:val="00942CE6"/>
    <w:rsid w:val="009460A8"/>
    <w:rsid w:val="00954651"/>
    <w:rsid w:val="00960CEE"/>
    <w:rsid w:val="009629A2"/>
    <w:rsid w:val="009737A4"/>
    <w:rsid w:val="00977C84"/>
    <w:rsid w:val="00985E1C"/>
    <w:rsid w:val="009879F2"/>
    <w:rsid w:val="0099179C"/>
    <w:rsid w:val="009964DE"/>
    <w:rsid w:val="009965B0"/>
    <w:rsid w:val="009A19D5"/>
    <w:rsid w:val="009A6A3B"/>
    <w:rsid w:val="009B50EA"/>
    <w:rsid w:val="009C6B22"/>
    <w:rsid w:val="009D7474"/>
    <w:rsid w:val="009E041A"/>
    <w:rsid w:val="009E176A"/>
    <w:rsid w:val="009E4529"/>
    <w:rsid w:val="009E5BB2"/>
    <w:rsid w:val="009F0656"/>
    <w:rsid w:val="009F1715"/>
    <w:rsid w:val="00A003A8"/>
    <w:rsid w:val="00A00DD6"/>
    <w:rsid w:val="00A03111"/>
    <w:rsid w:val="00A04FD3"/>
    <w:rsid w:val="00A13B2F"/>
    <w:rsid w:val="00A14F55"/>
    <w:rsid w:val="00A15F56"/>
    <w:rsid w:val="00A21FA5"/>
    <w:rsid w:val="00A236F7"/>
    <w:rsid w:val="00A25893"/>
    <w:rsid w:val="00A40750"/>
    <w:rsid w:val="00A40B3F"/>
    <w:rsid w:val="00A46808"/>
    <w:rsid w:val="00A5368D"/>
    <w:rsid w:val="00A6074A"/>
    <w:rsid w:val="00A611DD"/>
    <w:rsid w:val="00A62900"/>
    <w:rsid w:val="00A64713"/>
    <w:rsid w:val="00A66776"/>
    <w:rsid w:val="00A76470"/>
    <w:rsid w:val="00A774D0"/>
    <w:rsid w:val="00A911F9"/>
    <w:rsid w:val="00A92331"/>
    <w:rsid w:val="00AA0681"/>
    <w:rsid w:val="00AA3599"/>
    <w:rsid w:val="00AA5E54"/>
    <w:rsid w:val="00AC002C"/>
    <w:rsid w:val="00AC5743"/>
    <w:rsid w:val="00AE62DC"/>
    <w:rsid w:val="00AF0586"/>
    <w:rsid w:val="00AF0AA3"/>
    <w:rsid w:val="00AF2A7C"/>
    <w:rsid w:val="00AF3303"/>
    <w:rsid w:val="00AF3F11"/>
    <w:rsid w:val="00AF4045"/>
    <w:rsid w:val="00B0481E"/>
    <w:rsid w:val="00B04E23"/>
    <w:rsid w:val="00B11DC4"/>
    <w:rsid w:val="00B12913"/>
    <w:rsid w:val="00B201A5"/>
    <w:rsid w:val="00B205B9"/>
    <w:rsid w:val="00B227EE"/>
    <w:rsid w:val="00B259CB"/>
    <w:rsid w:val="00B40477"/>
    <w:rsid w:val="00B404EE"/>
    <w:rsid w:val="00B427C2"/>
    <w:rsid w:val="00B509C5"/>
    <w:rsid w:val="00B51018"/>
    <w:rsid w:val="00B53C39"/>
    <w:rsid w:val="00B54D14"/>
    <w:rsid w:val="00B56C76"/>
    <w:rsid w:val="00B61F8A"/>
    <w:rsid w:val="00B66402"/>
    <w:rsid w:val="00B67A52"/>
    <w:rsid w:val="00B7046D"/>
    <w:rsid w:val="00B714F1"/>
    <w:rsid w:val="00B76D0B"/>
    <w:rsid w:val="00B77E51"/>
    <w:rsid w:val="00B80091"/>
    <w:rsid w:val="00B823AA"/>
    <w:rsid w:val="00B851DE"/>
    <w:rsid w:val="00B90280"/>
    <w:rsid w:val="00B91205"/>
    <w:rsid w:val="00B964A6"/>
    <w:rsid w:val="00BA4251"/>
    <w:rsid w:val="00BA45DB"/>
    <w:rsid w:val="00BB2EDC"/>
    <w:rsid w:val="00BD1BBF"/>
    <w:rsid w:val="00BD402A"/>
    <w:rsid w:val="00BD6C89"/>
    <w:rsid w:val="00BE108B"/>
    <w:rsid w:val="00BE1EA7"/>
    <w:rsid w:val="00BE32FF"/>
    <w:rsid w:val="00BE4B4B"/>
    <w:rsid w:val="00BF2FBF"/>
    <w:rsid w:val="00BF4184"/>
    <w:rsid w:val="00C0035D"/>
    <w:rsid w:val="00C01E1B"/>
    <w:rsid w:val="00C04044"/>
    <w:rsid w:val="00C042B9"/>
    <w:rsid w:val="00C054D0"/>
    <w:rsid w:val="00C05E35"/>
    <w:rsid w:val="00C0601E"/>
    <w:rsid w:val="00C068E1"/>
    <w:rsid w:val="00C12A6C"/>
    <w:rsid w:val="00C156C2"/>
    <w:rsid w:val="00C157DB"/>
    <w:rsid w:val="00C27E0D"/>
    <w:rsid w:val="00C31D30"/>
    <w:rsid w:val="00C33D5F"/>
    <w:rsid w:val="00C345D4"/>
    <w:rsid w:val="00C35304"/>
    <w:rsid w:val="00C44B2B"/>
    <w:rsid w:val="00C47A5F"/>
    <w:rsid w:val="00C57258"/>
    <w:rsid w:val="00C60244"/>
    <w:rsid w:val="00C629C6"/>
    <w:rsid w:val="00C63CE7"/>
    <w:rsid w:val="00C6655E"/>
    <w:rsid w:val="00C86077"/>
    <w:rsid w:val="00C9789C"/>
    <w:rsid w:val="00CB5261"/>
    <w:rsid w:val="00CB7235"/>
    <w:rsid w:val="00CB744C"/>
    <w:rsid w:val="00CB7A0E"/>
    <w:rsid w:val="00CB7BAE"/>
    <w:rsid w:val="00CC132E"/>
    <w:rsid w:val="00CD3960"/>
    <w:rsid w:val="00CD3EA5"/>
    <w:rsid w:val="00CD6E39"/>
    <w:rsid w:val="00CD7BEF"/>
    <w:rsid w:val="00CE7258"/>
    <w:rsid w:val="00CF13DE"/>
    <w:rsid w:val="00CF164B"/>
    <w:rsid w:val="00CF1F34"/>
    <w:rsid w:val="00CF5374"/>
    <w:rsid w:val="00CF578C"/>
    <w:rsid w:val="00CF6E91"/>
    <w:rsid w:val="00CF7C3D"/>
    <w:rsid w:val="00D02080"/>
    <w:rsid w:val="00D03D81"/>
    <w:rsid w:val="00D044C7"/>
    <w:rsid w:val="00D07146"/>
    <w:rsid w:val="00D1090E"/>
    <w:rsid w:val="00D112EF"/>
    <w:rsid w:val="00D2541B"/>
    <w:rsid w:val="00D426F6"/>
    <w:rsid w:val="00D478D9"/>
    <w:rsid w:val="00D5007A"/>
    <w:rsid w:val="00D50E02"/>
    <w:rsid w:val="00D6453B"/>
    <w:rsid w:val="00D732E4"/>
    <w:rsid w:val="00D80667"/>
    <w:rsid w:val="00D81015"/>
    <w:rsid w:val="00D835A2"/>
    <w:rsid w:val="00D85B68"/>
    <w:rsid w:val="00D85D65"/>
    <w:rsid w:val="00D914A7"/>
    <w:rsid w:val="00D93BCC"/>
    <w:rsid w:val="00D9488B"/>
    <w:rsid w:val="00D964C8"/>
    <w:rsid w:val="00DA0795"/>
    <w:rsid w:val="00DA0E2D"/>
    <w:rsid w:val="00DA38D9"/>
    <w:rsid w:val="00DA5DFC"/>
    <w:rsid w:val="00DB6973"/>
    <w:rsid w:val="00DC3253"/>
    <w:rsid w:val="00DC56D6"/>
    <w:rsid w:val="00DC596E"/>
    <w:rsid w:val="00DC6B8A"/>
    <w:rsid w:val="00DD061C"/>
    <w:rsid w:val="00DD62B8"/>
    <w:rsid w:val="00DE27B2"/>
    <w:rsid w:val="00DE7C32"/>
    <w:rsid w:val="00DF05D4"/>
    <w:rsid w:val="00DF0E07"/>
    <w:rsid w:val="00DF13BE"/>
    <w:rsid w:val="00DF6703"/>
    <w:rsid w:val="00E035CD"/>
    <w:rsid w:val="00E04530"/>
    <w:rsid w:val="00E14561"/>
    <w:rsid w:val="00E216E8"/>
    <w:rsid w:val="00E3092A"/>
    <w:rsid w:val="00E3147E"/>
    <w:rsid w:val="00E36460"/>
    <w:rsid w:val="00E53F52"/>
    <w:rsid w:val="00E547D5"/>
    <w:rsid w:val="00E566FC"/>
    <w:rsid w:val="00E6004D"/>
    <w:rsid w:val="00E609D6"/>
    <w:rsid w:val="00E6664F"/>
    <w:rsid w:val="00E72126"/>
    <w:rsid w:val="00E76860"/>
    <w:rsid w:val="00E818E8"/>
    <w:rsid w:val="00E81978"/>
    <w:rsid w:val="00E84618"/>
    <w:rsid w:val="00E86889"/>
    <w:rsid w:val="00E917AF"/>
    <w:rsid w:val="00E95FCA"/>
    <w:rsid w:val="00E97A31"/>
    <w:rsid w:val="00EA458F"/>
    <w:rsid w:val="00EB3EB1"/>
    <w:rsid w:val="00EB5549"/>
    <w:rsid w:val="00EB7071"/>
    <w:rsid w:val="00EB7D40"/>
    <w:rsid w:val="00EC057B"/>
    <w:rsid w:val="00EC372D"/>
    <w:rsid w:val="00EC4D79"/>
    <w:rsid w:val="00ED11D0"/>
    <w:rsid w:val="00ED2E08"/>
    <w:rsid w:val="00ED40B1"/>
    <w:rsid w:val="00ED64D9"/>
    <w:rsid w:val="00EE0A4C"/>
    <w:rsid w:val="00EE0EFC"/>
    <w:rsid w:val="00EE1374"/>
    <w:rsid w:val="00EF1F17"/>
    <w:rsid w:val="00EF7891"/>
    <w:rsid w:val="00F0021C"/>
    <w:rsid w:val="00F00C8A"/>
    <w:rsid w:val="00F0642D"/>
    <w:rsid w:val="00F15759"/>
    <w:rsid w:val="00F20E8F"/>
    <w:rsid w:val="00F259A7"/>
    <w:rsid w:val="00F26C0E"/>
    <w:rsid w:val="00F31013"/>
    <w:rsid w:val="00F32399"/>
    <w:rsid w:val="00F33FB8"/>
    <w:rsid w:val="00F34930"/>
    <w:rsid w:val="00F379B7"/>
    <w:rsid w:val="00F40B09"/>
    <w:rsid w:val="00F419D6"/>
    <w:rsid w:val="00F517DB"/>
    <w:rsid w:val="00F51CF5"/>
    <w:rsid w:val="00F520E3"/>
    <w:rsid w:val="00F525FA"/>
    <w:rsid w:val="00F55069"/>
    <w:rsid w:val="00F6021C"/>
    <w:rsid w:val="00F644F2"/>
    <w:rsid w:val="00F655D1"/>
    <w:rsid w:val="00F65845"/>
    <w:rsid w:val="00F66882"/>
    <w:rsid w:val="00F66A9A"/>
    <w:rsid w:val="00F67D3A"/>
    <w:rsid w:val="00F70A80"/>
    <w:rsid w:val="00F81F41"/>
    <w:rsid w:val="00F83C24"/>
    <w:rsid w:val="00F94AAB"/>
    <w:rsid w:val="00F94B5F"/>
    <w:rsid w:val="00F950C9"/>
    <w:rsid w:val="00F9639E"/>
    <w:rsid w:val="00F97337"/>
    <w:rsid w:val="00FA15F3"/>
    <w:rsid w:val="00FA232B"/>
    <w:rsid w:val="00FA515E"/>
    <w:rsid w:val="00FB0CBE"/>
    <w:rsid w:val="00FB266A"/>
    <w:rsid w:val="00FB2A88"/>
    <w:rsid w:val="00FB59E5"/>
    <w:rsid w:val="00FC0F27"/>
    <w:rsid w:val="00FC623B"/>
    <w:rsid w:val="00FD23AF"/>
    <w:rsid w:val="00FD5313"/>
    <w:rsid w:val="00FD64D9"/>
    <w:rsid w:val="00FE1F05"/>
    <w:rsid w:val="00FE71B9"/>
    <w:rsid w:val="00FF2002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D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ikit-yb.org/en/latest/api/text/postag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1170D0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1170D0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196F08"/>
    <w:rsid w:val="002972A6"/>
    <w:rsid w:val="00311E38"/>
    <w:rsid w:val="006844CF"/>
    <w:rsid w:val="006D6276"/>
    <w:rsid w:val="0079739F"/>
    <w:rsid w:val="009431FB"/>
    <w:rsid w:val="00A52F81"/>
    <w:rsid w:val="00B655A5"/>
    <w:rsid w:val="00F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79739F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Visualizing and Displaying data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D64F6A-1A98-4BCF-A893-2BBD0452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Sparse Matrix</vt:lpstr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and Displaying data</dc:title>
  <dc:subject/>
  <dc:creator>safar</dc:creator>
  <cp:keywords/>
  <dc:description/>
  <cp:lastModifiedBy>edris safari</cp:lastModifiedBy>
  <cp:revision>2</cp:revision>
  <cp:lastPrinted>2020-04-09T16:58:00Z</cp:lastPrinted>
  <dcterms:created xsi:type="dcterms:W3CDTF">2023-05-05T19:00:00Z</dcterms:created>
  <dcterms:modified xsi:type="dcterms:W3CDTF">2023-05-05T19:00:00Z</dcterms:modified>
</cp:coreProperties>
</file>