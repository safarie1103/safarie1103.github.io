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BC11" w14:textId="76436EEF" w:rsidR="00E81978" w:rsidRDefault="000751E3" w:rsidP="006B5AD8">
      <w:pPr>
        <w:pStyle w:val="Heading1"/>
      </w:pPr>
      <w:r>
        <w:t xml:space="preserve">Merging </w:t>
      </w:r>
      <w:r w:rsidR="00055BB5">
        <w:t>and</w:t>
      </w:r>
      <w:r>
        <w:t xml:space="preserve"> Joining datasets</w:t>
      </w:r>
    </w:p>
    <w:p w14:paraId="5C2D5950" w14:textId="6A930579" w:rsidR="00481AAF" w:rsidRDefault="003659B1" w:rsidP="00FF21A3">
      <w:r>
        <w:t>The</w:t>
      </w:r>
      <w:r w:rsidR="005C3D1D">
        <w:t xml:space="preserve"> advent of relational database management</w:t>
      </w:r>
      <w:r w:rsidR="005A6D0A">
        <w:t xml:space="preserve"> is essentially based</w:t>
      </w:r>
      <w:r>
        <w:t xml:space="preserve"> the concept of </w:t>
      </w:r>
      <w:r w:rsidR="005A6D0A">
        <w:t xml:space="preserve">being able to </w:t>
      </w:r>
      <w:r>
        <w:t>combi</w:t>
      </w:r>
      <w:r w:rsidR="005A6D0A">
        <w:t>ne</w:t>
      </w:r>
      <w:r>
        <w:t xml:space="preserve"> dataset</w:t>
      </w:r>
      <w:r w:rsidR="005A6D0A">
        <w:t>s</w:t>
      </w:r>
      <w:r w:rsidR="00F42CA5">
        <w:t>. Having separate datasets containing different data but somehow being ‘linked’ together</w:t>
      </w:r>
      <w:r w:rsidR="00C40AB8">
        <w:t xml:space="preserve"> allows for many advantages in management of the datasets. </w:t>
      </w:r>
      <w:r w:rsidR="006B7FAF">
        <w:t xml:space="preserve"> For </w:t>
      </w:r>
      <w:r w:rsidR="003477DA">
        <w:t>example,</w:t>
      </w:r>
      <w:r w:rsidR="006B7FAF">
        <w:t xml:space="preserve"> having a dataset containing </w:t>
      </w:r>
      <w:r w:rsidR="006C03E2">
        <w:t>the longit</w:t>
      </w:r>
      <w:r w:rsidR="00367DAD">
        <w:t xml:space="preserve">ude and latitude of a house. Once converted to zip code, it </w:t>
      </w:r>
      <w:r w:rsidR="003477DA">
        <w:t>yields</w:t>
      </w:r>
      <w:r w:rsidR="00217EB6">
        <w:t xml:space="preserve"> one or more houses with the same zip code but different longitude and latitude. </w:t>
      </w:r>
      <w:r w:rsidR="003477DA">
        <w:t>In this case, for one house, we can find information about all the other houses in the same zip code.</w:t>
      </w:r>
      <w:r w:rsidR="00410A20">
        <w:t xml:space="preserve"> This is a one-to-many relationship. The relationship between two </w:t>
      </w:r>
      <w:r w:rsidR="0059597E">
        <w:t>datasets can be many-to-one, many-to-many or even one-to-on</w:t>
      </w:r>
      <w:r w:rsidR="00A1759E">
        <w:t xml:space="preserve">e. In all cases, we can combine them and query the </w:t>
      </w:r>
      <w:r w:rsidR="00266056">
        <w:t>results (</w:t>
      </w:r>
      <w:r w:rsidR="00A1759E">
        <w:t xml:space="preserve">i.e. for house1 in </w:t>
      </w:r>
      <w:r w:rsidR="00913A2D">
        <w:t>longitude = 12345678</w:t>
      </w:r>
      <w:r w:rsidR="00A1759E">
        <w:t>, lat</w:t>
      </w:r>
      <w:r w:rsidR="00913A2D">
        <w:t xml:space="preserve">itude = </w:t>
      </w:r>
      <w:r w:rsidR="0021788B">
        <w:t>98765431</w:t>
      </w:r>
      <w:r w:rsidR="00A1759E">
        <w:t xml:space="preserve">, </w:t>
      </w:r>
      <w:r w:rsidR="00266056">
        <w:t>list the price, number of bedrooms, number of bathrooms, square footage of all neighboring homes listed.</w:t>
      </w:r>
    </w:p>
    <w:sdt>
      <w:sdtPr>
        <w:rPr>
          <w:rFonts w:asciiTheme="minorHAnsi" w:eastAsiaTheme="minorEastAsia" w:hAnsiTheme="minorHAnsi" w:cstheme="minorBidi"/>
          <w:b/>
          <w:bCs/>
        </w:rPr>
        <w:id w:val="62297111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</w:rPr>
      </w:sdtEndPr>
      <w:sdtContent>
        <w:p w14:paraId="1D606107" w14:textId="77777777" w:rsidR="00E81978" w:rsidRDefault="005D3A03">
          <w:pPr>
            <w:pStyle w:val="SectionTitle"/>
          </w:pPr>
          <w:r>
            <w:t>References</w:t>
          </w:r>
        </w:p>
        <w:p w14:paraId="726E11A5" w14:textId="77777777" w:rsidR="006C24F1" w:rsidRDefault="006C24F1" w:rsidP="006C24F1">
          <w:pPr>
            <w:pStyle w:val="Default"/>
          </w:pPr>
        </w:p>
        <w:p w14:paraId="1587046F" w14:textId="5C8B098E" w:rsidR="00E81978" w:rsidRPr="0021788B" w:rsidRDefault="0021788B" w:rsidP="0021788B">
          <w:pPr>
            <w:pStyle w:val="Heading1"/>
            <w:shd w:val="clear" w:color="auto" w:fill="FFFFFF"/>
            <w:spacing w:before="300" w:after="30"/>
            <w:jc w:val="left"/>
            <w:rPr>
              <w:rFonts w:cstheme="majorHAnsi"/>
              <w:color w:val="000000"/>
              <w:kern w:val="36"/>
            </w:rPr>
          </w:pPr>
          <w:r w:rsidRPr="0021788B">
            <w:rPr>
              <w:rFonts w:cstheme="majorHAnsi"/>
              <w:color w:val="000000"/>
            </w:rPr>
            <w:t>Combining Datasets: Merge and Join</w:t>
          </w:r>
          <w:r w:rsidR="00C4416E">
            <w:rPr>
              <w:rFonts w:cstheme="majorHAnsi"/>
              <w:color w:val="000000"/>
            </w:rPr>
            <w:t xml:space="preserve"> - </w:t>
          </w:r>
          <w:hyperlink r:id="rId9" w:history="1">
            <w:r w:rsidR="00C4416E">
              <w:rPr>
                <w:rStyle w:val="Hyperlink"/>
              </w:rPr>
              <w:t>https://jakevdp.github.io/PythonDataScienceHandbook/03.07-merge-and-join.html</w:t>
            </w:r>
          </w:hyperlink>
        </w:p>
      </w:sdtContent>
    </w:sdt>
    <w:p w14:paraId="60E60974" w14:textId="7B02D460" w:rsidR="00E81978" w:rsidRDefault="00E81978"/>
    <w:sectPr w:rsidR="00E81978" w:rsidSect="00126FC3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6E79" w14:textId="77777777" w:rsidR="001D0EFA" w:rsidRDefault="001D0EFA">
      <w:pPr>
        <w:spacing w:line="240" w:lineRule="auto"/>
      </w:pPr>
      <w:r>
        <w:separator/>
      </w:r>
    </w:p>
    <w:p w14:paraId="5459F325" w14:textId="77777777" w:rsidR="001D0EFA" w:rsidRDefault="001D0EFA"/>
  </w:endnote>
  <w:endnote w:type="continuationSeparator" w:id="0">
    <w:p w14:paraId="1C1E7415" w14:textId="77777777" w:rsidR="001D0EFA" w:rsidRDefault="001D0EFA">
      <w:pPr>
        <w:spacing w:line="240" w:lineRule="auto"/>
      </w:pPr>
      <w:r>
        <w:continuationSeparator/>
      </w:r>
    </w:p>
    <w:p w14:paraId="5757F83C" w14:textId="77777777" w:rsidR="001D0EFA" w:rsidRDefault="001D0E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11A7" w14:textId="77777777" w:rsidR="001D0EFA" w:rsidRDefault="001D0EFA">
      <w:pPr>
        <w:spacing w:line="240" w:lineRule="auto"/>
      </w:pPr>
      <w:r>
        <w:separator/>
      </w:r>
    </w:p>
    <w:p w14:paraId="638B0A35" w14:textId="77777777" w:rsidR="001D0EFA" w:rsidRDefault="001D0EFA"/>
  </w:footnote>
  <w:footnote w:type="continuationSeparator" w:id="0">
    <w:p w14:paraId="50DEEEC1" w14:textId="77777777" w:rsidR="001D0EFA" w:rsidRDefault="001D0EFA">
      <w:pPr>
        <w:spacing w:line="240" w:lineRule="auto"/>
      </w:pPr>
      <w:r>
        <w:continuationSeparator/>
      </w:r>
    </w:p>
    <w:p w14:paraId="137A4638" w14:textId="77777777" w:rsidR="001D0EFA" w:rsidRDefault="001D0E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40AAB3F3" w:rsidR="00E81978" w:rsidRDefault="00862E6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751E3">
          <w:rPr>
            <w:rStyle w:val="Strong"/>
          </w:rPr>
          <w:t>merging and joing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548F4F62" w:rsidR="00E81978" w:rsidRDefault="00862E6B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751E3">
          <w:rPr>
            <w:rStyle w:val="Strong"/>
          </w:rPr>
          <w:t>merging and joing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6557393">
    <w:abstractNumId w:val="9"/>
  </w:num>
  <w:num w:numId="2" w16cid:durableId="1096706087">
    <w:abstractNumId w:val="7"/>
  </w:num>
  <w:num w:numId="3" w16cid:durableId="404037774">
    <w:abstractNumId w:val="6"/>
  </w:num>
  <w:num w:numId="4" w16cid:durableId="400832650">
    <w:abstractNumId w:val="5"/>
  </w:num>
  <w:num w:numId="5" w16cid:durableId="821627719">
    <w:abstractNumId w:val="4"/>
  </w:num>
  <w:num w:numId="6" w16cid:durableId="1327826970">
    <w:abstractNumId w:val="8"/>
  </w:num>
  <w:num w:numId="7" w16cid:durableId="1171069875">
    <w:abstractNumId w:val="3"/>
  </w:num>
  <w:num w:numId="8" w16cid:durableId="139886027">
    <w:abstractNumId w:val="2"/>
  </w:num>
  <w:num w:numId="9" w16cid:durableId="2017535436">
    <w:abstractNumId w:val="1"/>
  </w:num>
  <w:num w:numId="10" w16cid:durableId="975452953">
    <w:abstractNumId w:val="0"/>
  </w:num>
  <w:num w:numId="11" w16cid:durableId="91047276">
    <w:abstractNumId w:val="9"/>
    <w:lvlOverride w:ilvl="0">
      <w:startOverride w:val="1"/>
    </w:lvlOverride>
  </w:num>
  <w:num w:numId="12" w16cid:durableId="1880967883">
    <w:abstractNumId w:val="14"/>
  </w:num>
  <w:num w:numId="13" w16cid:durableId="1441952316">
    <w:abstractNumId w:val="12"/>
  </w:num>
  <w:num w:numId="14" w16cid:durableId="857812146">
    <w:abstractNumId w:val="11"/>
  </w:num>
  <w:num w:numId="15" w16cid:durableId="1527016980">
    <w:abstractNumId w:val="13"/>
  </w:num>
  <w:num w:numId="16" w16cid:durableId="64112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2189D"/>
    <w:rsid w:val="00042C87"/>
    <w:rsid w:val="00052B40"/>
    <w:rsid w:val="00054687"/>
    <w:rsid w:val="00054795"/>
    <w:rsid w:val="00055BB5"/>
    <w:rsid w:val="00070D62"/>
    <w:rsid w:val="000751E3"/>
    <w:rsid w:val="00080CF2"/>
    <w:rsid w:val="000C09F8"/>
    <w:rsid w:val="000D3F41"/>
    <w:rsid w:val="000D72F5"/>
    <w:rsid w:val="000F3C3B"/>
    <w:rsid w:val="0011065C"/>
    <w:rsid w:val="00121BDA"/>
    <w:rsid w:val="00126FC3"/>
    <w:rsid w:val="00143390"/>
    <w:rsid w:val="00147C09"/>
    <w:rsid w:val="0016029B"/>
    <w:rsid w:val="00160C32"/>
    <w:rsid w:val="0018134A"/>
    <w:rsid w:val="001B752D"/>
    <w:rsid w:val="001C2A73"/>
    <w:rsid w:val="001D0EFA"/>
    <w:rsid w:val="001E3A9F"/>
    <w:rsid w:val="0021788B"/>
    <w:rsid w:val="00217EB6"/>
    <w:rsid w:val="00222E8E"/>
    <w:rsid w:val="00266056"/>
    <w:rsid w:val="002808A9"/>
    <w:rsid w:val="0029243D"/>
    <w:rsid w:val="002A2AFC"/>
    <w:rsid w:val="002A4E75"/>
    <w:rsid w:val="002F2F29"/>
    <w:rsid w:val="00311876"/>
    <w:rsid w:val="0032688D"/>
    <w:rsid w:val="00333443"/>
    <w:rsid w:val="00340008"/>
    <w:rsid w:val="003477DA"/>
    <w:rsid w:val="00355952"/>
    <w:rsid w:val="00355DCA"/>
    <w:rsid w:val="003659B1"/>
    <w:rsid w:val="00367DAD"/>
    <w:rsid w:val="00373561"/>
    <w:rsid w:val="00377E41"/>
    <w:rsid w:val="003A3E31"/>
    <w:rsid w:val="003A5A08"/>
    <w:rsid w:val="003D3241"/>
    <w:rsid w:val="003E5CC8"/>
    <w:rsid w:val="00410A20"/>
    <w:rsid w:val="00417E5F"/>
    <w:rsid w:val="004238A2"/>
    <w:rsid w:val="00445506"/>
    <w:rsid w:val="004753DC"/>
    <w:rsid w:val="00481AAF"/>
    <w:rsid w:val="004A4F6B"/>
    <w:rsid w:val="004B4E10"/>
    <w:rsid w:val="004C5DCE"/>
    <w:rsid w:val="004D0F93"/>
    <w:rsid w:val="004F0C3C"/>
    <w:rsid w:val="00551A02"/>
    <w:rsid w:val="005534FA"/>
    <w:rsid w:val="00581801"/>
    <w:rsid w:val="00592E6C"/>
    <w:rsid w:val="0059597E"/>
    <w:rsid w:val="005A6D0A"/>
    <w:rsid w:val="005C0D03"/>
    <w:rsid w:val="005C2135"/>
    <w:rsid w:val="005C3D1D"/>
    <w:rsid w:val="005C6504"/>
    <w:rsid w:val="005D3A03"/>
    <w:rsid w:val="00610B4D"/>
    <w:rsid w:val="00632EF4"/>
    <w:rsid w:val="006361E0"/>
    <w:rsid w:val="006B5AD8"/>
    <w:rsid w:val="006B7FAF"/>
    <w:rsid w:val="006C03E2"/>
    <w:rsid w:val="006C24F1"/>
    <w:rsid w:val="006D4E1C"/>
    <w:rsid w:val="006E3482"/>
    <w:rsid w:val="006F3BEF"/>
    <w:rsid w:val="008002C0"/>
    <w:rsid w:val="008179B0"/>
    <w:rsid w:val="008267A6"/>
    <w:rsid w:val="00832A54"/>
    <w:rsid w:val="00851253"/>
    <w:rsid w:val="008601EA"/>
    <w:rsid w:val="00862E6B"/>
    <w:rsid w:val="008B65DD"/>
    <w:rsid w:val="008C5323"/>
    <w:rsid w:val="008D3F6A"/>
    <w:rsid w:val="008E0AE0"/>
    <w:rsid w:val="008E40A7"/>
    <w:rsid w:val="00913A2D"/>
    <w:rsid w:val="009158B5"/>
    <w:rsid w:val="00916EF3"/>
    <w:rsid w:val="00951BDE"/>
    <w:rsid w:val="009879F2"/>
    <w:rsid w:val="009964DE"/>
    <w:rsid w:val="009A6A3B"/>
    <w:rsid w:val="009E4529"/>
    <w:rsid w:val="009E5BB2"/>
    <w:rsid w:val="00A03111"/>
    <w:rsid w:val="00A13B2F"/>
    <w:rsid w:val="00A1759E"/>
    <w:rsid w:val="00A76470"/>
    <w:rsid w:val="00A82BD7"/>
    <w:rsid w:val="00A92331"/>
    <w:rsid w:val="00AC6EB1"/>
    <w:rsid w:val="00AD7B0F"/>
    <w:rsid w:val="00AF0586"/>
    <w:rsid w:val="00B04E23"/>
    <w:rsid w:val="00B12913"/>
    <w:rsid w:val="00B205B9"/>
    <w:rsid w:val="00B227EE"/>
    <w:rsid w:val="00B2493B"/>
    <w:rsid w:val="00B259CB"/>
    <w:rsid w:val="00B427C2"/>
    <w:rsid w:val="00B51018"/>
    <w:rsid w:val="00B61F8A"/>
    <w:rsid w:val="00B76D0B"/>
    <w:rsid w:val="00B823AA"/>
    <w:rsid w:val="00BA4251"/>
    <w:rsid w:val="00BA45DB"/>
    <w:rsid w:val="00BC316C"/>
    <w:rsid w:val="00BF4184"/>
    <w:rsid w:val="00BF720F"/>
    <w:rsid w:val="00C0035D"/>
    <w:rsid w:val="00C042B9"/>
    <w:rsid w:val="00C054D0"/>
    <w:rsid w:val="00C0601E"/>
    <w:rsid w:val="00C07FB4"/>
    <w:rsid w:val="00C157DB"/>
    <w:rsid w:val="00C31D30"/>
    <w:rsid w:val="00C345D4"/>
    <w:rsid w:val="00C35304"/>
    <w:rsid w:val="00C40AB8"/>
    <w:rsid w:val="00C4416E"/>
    <w:rsid w:val="00C44B2B"/>
    <w:rsid w:val="00C9789C"/>
    <w:rsid w:val="00CB26DE"/>
    <w:rsid w:val="00CD6E39"/>
    <w:rsid w:val="00CD7BEF"/>
    <w:rsid w:val="00CE2F6B"/>
    <w:rsid w:val="00CF13DE"/>
    <w:rsid w:val="00CF1665"/>
    <w:rsid w:val="00CF4647"/>
    <w:rsid w:val="00CF6E91"/>
    <w:rsid w:val="00D02080"/>
    <w:rsid w:val="00D1071B"/>
    <w:rsid w:val="00D46C8F"/>
    <w:rsid w:val="00D478D9"/>
    <w:rsid w:val="00D5007A"/>
    <w:rsid w:val="00D85B68"/>
    <w:rsid w:val="00DA0795"/>
    <w:rsid w:val="00DC3253"/>
    <w:rsid w:val="00DC6B8A"/>
    <w:rsid w:val="00DD62B8"/>
    <w:rsid w:val="00DF0E07"/>
    <w:rsid w:val="00E14561"/>
    <w:rsid w:val="00E3092A"/>
    <w:rsid w:val="00E547D5"/>
    <w:rsid w:val="00E6004D"/>
    <w:rsid w:val="00E72126"/>
    <w:rsid w:val="00E81978"/>
    <w:rsid w:val="00EB3EB1"/>
    <w:rsid w:val="00EB3EED"/>
    <w:rsid w:val="00EB6333"/>
    <w:rsid w:val="00EC372D"/>
    <w:rsid w:val="00ED2E08"/>
    <w:rsid w:val="00EE1374"/>
    <w:rsid w:val="00EF1F17"/>
    <w:rsid w:val="00F0642D"/>
    <w:rsid w:val="00F1534C"/>
    <w:rsid w:val="00F15759"/>
    <w:rsid w:val="00F20E8F"/>
    <w:rsid w:val="00F379B7"/>
    <w:rsid w:val="00F42CA5"/>
    <w:rsid w:val="00F517C5"/>
    <w:rsid w:val="00F525FA"/>
    <w:rsid w:val="00F644F2"/>
    <w:rsid w:val="00F70A80"/>
    <w:rsid w:val="00F83C24"/>
    <w:rsid w:val="00FA232B"/>
    <w:rsid w:val="00FB0CBE"/>
    <w:rsid w:val="00FB2A88"/>
    <w:rsid w:val="00FD64D9"/>
    <w:rsid w:val="00FE1381"/>
    <w:rsid w:val="00FF2002"/>
    <w:rsid w:val="00F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kevdp.github.io/PythonDataScienceHandbook/03.07-merge-and-join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253FF7"/>
    <w:rsid w:val="00311E38"/>
    <w:rsid w:val="00D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merging and joing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0F6A-891E-45D9-9838-01F0F2EC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Sparse Matrix</dc:title>
  <dc:subject/>
  <dc:creator>safar</dc:creator>
  <cp:keywords/>
  <dc:description/>
  <cp:lastModifiedBy>edris safari</cp:lastModifiedBy>
  <cp:revision>2</cp:revision>
  <cp:lastPrinted>2019-11-28T16:45:00Z</cp:lastPrinted>
  <dcterms:created xsi:type="dcterms:W3CDTF">2023-05-05T18:41:00Z</dcterms:created>
  <dcterms:modified xsi:type="dcterms:W3CDTF">2023-05-05T18:41:00Z</dcterms:modified>
</cp:coreProperties>
</file>