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22F57" w14:textId="7D517858" w:rsidR="00A42190" w:rsidRDefault="00A42190"/>
    <w:p w14:paraId="3982B045" w14:textId="3999A116" w:rsidR="00A42190" w:rsidRDefault="0058051A">
      <w:r>
        <w:t>Traditionally, when we store data in a database table, we define one or more in</w:t>
      </w:r>
      <w:r w:rsidR="006C063E">
        <w:t xml:space="preserve">dices that have unique value across the tables. For </w:t>
      </w:r>
      <w:r w:rsidR="001075A5">
        <w:t>example,</w:t>
      </w:r>
      <w:r w:rsidR="006C063E">
        <w:t xml:space="preserve"> we could have a table with social security number and </w:t>
      </w:r>
      <w:r w:rsidR="001075A5">
        <w:t>employees and the rest of the dataset has information about date of hire, salary, region, etc. Another table could have the same indices, but he information in this table is related to perhaps medical history. With indexing we can</w:t>
      </w:r>
      <w:r w:rsidR="00F51F84">
        <w:t xml:space="preserve"> ‘link’ tables together and augment the information the exists in those tables.</w:t>
      </w:r>
    </w:p>
    <w:p w14:paraId="55C59EDC" w14:textId="0E81A3AC" w:rsidR="00C30147" w:rsidRDefault="00BF1220">
      <w:r>
        <w:t xml:space="preserve">In some </w:t>
      </w:r>
      <w:proofErr w:type="gramStart"/>
      <w:r>
        <w:t>cases</w:t>
      </w:r>
      <w:proofErr w:type="gramEnd"/>
      <w:r>
        <w:t xml:space="preserve"> the table is index on something that </w:t>
      </w:r>
      <w:r w:rsidR="00025D3F">
        <w:t>does</w:t>
      </w:r>
      <w:r>
        <w:t xml:space="preserve"> not a </w:t>
      </w:r>
      <w:r w:rsidR="00025D3F">
        <w:t xml:space="preserve">have a </w:t>
      </w:r>
      <w:r>
        <w:t>un</w:t>
      </w:r>
      <w:r w:rsidR="00025D3F">
        <w:t xml:space="preserve">ique </w:t>
      </w:r>
      <w:r w:rsidR="00575821">
        <w:t>value (</w:t>
      </w:r>
      <w:r w:rsidR="00025D3F">
        <w:t>like social security)</w:t>
      </w:r>
      <w:r w:rsidR="004D58CC">
        <w:t>, but can have a finite number of values such as ‘</w:t>
      </w:r>
      <w:proofErr w:type="spellStart"/>
      <w:r w:rsidR="004D58CC">
        <w:t>Male’,’Fema</w:t>
      </w:r>
      <w:r w:rsidR="00533CB8">
        <w:t>le’,’Other</w:t>
      </w:r>
      <w:proofErr w:type="spellEnd"/>
      <w:r w:rsidR="00533CB8">
        <w:t xml:space="preserve">’. In this case we can have multiple records </w:t>
      </w:r>
      <w:r w:rsidR="00575821">
        <w:t>with these values</w:t>
      </w:r>
      <w:r w:rsidR="00A55828">
        <w:t xml:space="preserve"> as shown below. Now, let’s say we have a second index, ‘Country’</w:t>
      </w:r>
      <w:r w:rsidR="00621EBF">
        <w:t>; which can have a finite number of values.</w:t>
      </w:r>
    </w:p>
    <w:p w14:paraId="07928643" w14:textId="7A8327A0" w:rsidR="005C48B8" w:rsidRDefault="005C48B8">
      <w:r>
        <w:rPr>
          <w:noProof/>
        </w:rPr>
        <w:drawing>
          <wp:inline distT="0" distB="0" distL="0" distR="0" wp14:anchorId="14940D47" wp14:editId="0ECE22DB">
            <wp:extent cx="2904762" cy="13047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4762" cy="1304762"/>
                    </a:xfrm>
                    <a:prstGeom prst="rect">
                      <a:avLst/>
                    </a:prstGeom>
                  </pic:spPr>
                </pic:pic>
              </a:graphicData>
            </a:graphic>
          </wp:inline>
        </w:drawing>
      </w:r>
    </w:p>
    <w:p w14:paraId="5662404C" w14:textId="26DC899F" w:rsidR="00A42190" w:rsidRDefault="00621EBF">
      <w:r>
        <w:t xml:space="preserve">If we index on </w:t>
      </w:r>
      <w:r w:rsidR="00ED112A">
        <w:t>G</w:t>
      </w:r>
      <w:r>
        <w:t>ender and Country, we get this:</w:t>
      </w:r>
    </w:p>
    <w:p w14:paraId="34D9F424" w14:textId="17853220" w:rsidR="00621EBF" w:rsidRDefault="00ED112A">
      <w:r>
        <w:rPr>
          <w:noProof/>
        </w:rPr>
        <w:lastRenderedPageBreak/>
        <w:drawing>
          <wp:inline distT="0" distB="0" distL="0" distR="0" wp14:anchorId="180803F1" wp14:editId="068C0002">
            <wp:extent cx="5342857" cy="417142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2857" cy="4171429"/>
                    </a:xfrm>
                    <a:prstGeom prst="rect">
                      <a:avLst/>
                    </a:prstGeom>
                  </pic:spPr>
                </pic:pic>
              </a:graphicData>
            </a:graphic>
          </wp:inline>
        </w:drawing>
      </w:r>
    </w:p>
    <w:p w14:paraId="6BE0BCCE" w14:textId="65F9ED7C" w:rsidR="00C60B9C" w:rsidRDefault="00C60B9C">
      <w:r>
        <w:t xml:space="preserve">This is called Hierarchical indexing. With </w:t>
      </w:r>
      <w:r w:rsidR="0045589B">
        <w:t xml:space="preserve">this method, we can index in as many levels as it makes sense. For example, we could index further </w:t>
      </w:r>
      <w:r w:rsidR="00E874B7">
        <w:t>with setting ‘</w:t>
      </w:r>
      <w:proofErr w:type="spellStart"/>
      <w:r w:rsidR="00E874B7">
        <w:t>TrickAndTreating</w:t>
      </w:r>
      <w:proofErr w:type="spellEnd"/>
      <w:r w:rsidR="00E874B7">
        <w:t>’ as the 3</w:t>
      </w:r>
      <w:r w:rsidR="00E874B7" w:rsidRPr="00E874B7">
        <w:rPr>
          <w:vertAlign w:val="superscript"/>
        </w:rPr>
        <w:t>rd</w:t>
      </w:r>
      <w:r w:rsidR="00E874B7">
        <w:t xml:space="preserve"> index. We can then sort on </w:t>
      </w:r>
      <w:r w:rsidR="00E67592">
        <w:t xml:space="preserve">Gender(level=1), Country(level=2), or </w:t>
      </w:r>
      <w:proofErr w:type="spellStart"/>
      <w:r w:rsidR="00E67592">
        <w:t>TrickAndTreating</w:t>
      </w:r>
      <w:proofErr w:type="spellEnd"/>
      <w:r w:rsidR="00E67592">
        <w:t>’(level=3).</w:t>
      </w:r>
    </w:p>
    <w:p w14:paraId="401891DA" w14:textId="40A14A58" w:rsidR="00E67592" w:rsidRDefault="006B3C2E">
      <w:r>
        <w:t xml:space="preserve">Hierarchical indexing is a powerful tool in </w:t>
      </w:r>
      <w:r w:rsidR="00682E9B">
        <w:t xml:space="preserve">data wrangling. In Python and pandas, there are numerous techniques and features we can use to manipulate and extract data from and otherwise messy set </w:t>
      </w:r>
      <w:proofErr w:type="spellStart"/>
      <w:r w:rsidR="00682E9B">
        <w:t>od</w:t>
      </w:r>
      <w:proofErr w:type="spellEnd"/>
      <w:r w:rsidR="00682E9B">
        <w:t xml:space="preserve"> data.</w:t>
      </w:r>
    </w:p>
    <w:sdt>
      <w:sdtPr>
        <w:rPr>
          <w:rFonts w:asciiTheme="minorHAnsi" w:eastAsiaTheme="minorEastAsia" w:hAnsiTheme="minorHAnsi" w:cstheme="minorBidi"/>
        </w:rPr>
        <w:id w:val="62297111"/>
        <w:docPartObj>
          <w:docPartGallery w:val="Bibliographies"/>
          <w:docPartUnique/>
        </w:docPartObj>
      </w:sdtPr>
      <w:sdtEndPr/>
      <w:sdtContent>
        <w:p w14:paraId="28EA3696" w14:textId="77777777" w:rsidR="00A42190" w:rsidRDefault="00A42190" w:rsidP="00A42190">
          <w:pPr>
            <w:pStyle w:val="SectionTitle"/>
          </w:pPr>
          <w:r>
            <w:t>References</w:t>
          </w:r>
        </w:p>
        <w:p w14:paraId="3C3CE345" w14:textId="77777777" w:rsidR="00A42190" w:rsidRDefault="00A42190" w:rsidP="00A42190">
          <w:pPr>
            <w:pStyle w:val="Default"/>
          </w:pPr>
        </w:p>
        <w:p w14:paraId="06E7B28D" w14:textId="77777777" w:rsidR="00A42190" w:rsidRDefault="00A42190" w:rsidP="00A42190">
          <w:pPr>
            <w:pStyle w:val="Bibliography"/>
            <w:numPr>
              <w:ilvl w:val="0"/>
              <w:numId w:val="16"/>
            </w:numPr>
            <w:pBdr>
              <w:bottom w:val="single" w:sz="4" w:space="1" w:color="auto"/>
            </w:pBdr>
            <w:rPr>
              <w:noProof/>
            </w:rPr>
          </w:pPr>
          <w:r>
            <w:t xml:space="preserve">Hierarchical Indexing - </w:t>
          </w:r>
          <w:hyperlink r:id="rId11" w:history="1">
            <w:r w:rsidRPr="00931924">
              <w:rPr>
                <w:rStyle w:val="Hyperlink"/>
              </w:rPr>
              <w:t>https://jakevdp.github.io/PythonDataScienceHandbook/03.05-hierarchical-indexing.html</w:t>
            </w:r>
          </w:hyperlink>
        </w:p>
      </w:sdtContent>
    </w:sdt>
    <w:p w14:paraId="01B96E98" w14:textId="77777777" w:rsidR="00A42190" w:rsidRDefault="00A42190" w:rsidP="00A42190"/>
    <w:p w14:paraId="2BB70FE9" w14:textId="77777777" w:rsidR="00A42190" w:rsidRDefault="00A42190"/>
    <w:p w14:paraId="6DDA4C45" w14:textId="6AACE182" w:rsidR="00A42190" w:rsidRDefault="00A42190"/>
    <w:p w14:paraId="05542E8B" w14:textId="77777777" w:rsidR="00A42190" w:rsidRDefault="00A42190"/>
    <w:sectPr w:rsidR="00A42190" w:rsidSect="00126FC3">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98655" w14:textId="77777777" w:rsidR="00C30FEC" w:rsidRDefault="00C30FEC">
      <w:pPr>
        <w:spacing w:line="240" w:lineRule="auto"/>
      </w:pPr>
      <w:r>
        <w:separator/>
      </w:r>
    </w:p>
    <w:p w14:paraId="7193446A" w14:textId="77777777" w:rsidR="00C30FEC" w:rsidRDefault="00C30FEC"/>
  </w:endnote>
  <w:endnote w:type="continuationSeparator" w:id="0">
    <w:p w14:paraId="605FB1EE" w14:textId="77777777" w:rsidR="00C30FEC" w:rsidRDefault="00C30FEC">
      <w:pPr>
        <w:spacing w:line="240" w:lineRule="auto"/>
      </w:pPr>
      <w:r>
        <w:continuationSeparator/>
      </w:r>
    </w:p>
    <w:p w14:paraId="5239D220" w14:textId="77777777" w:rsidR="00C30FEC" w:rsidRDefault="00C30F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216036" w14:textId="77777777" w:rsidR="00C30FEC" w:rsidRDefault="00C30FEC">
      <w:pPr>
        <w:spacing w:line="240" w:lineRule="auto"/>
      </w:pPr>
      <w:r>
        <w:separator/>
      </w:r>
    </w:p>
    <w:p w14:paraId="49749A15" w14:textId="77777777" w:rsidR="00C30FEC" w:rsidRDefault="00C30FEC"/>
  </w:footnote>
  <w:footnote w:type="continuationSeparator" w:id="0">
    <w:p w14:paraId="7B37B589" w14:textId="77777777" w:rsidR="00C30FEC" w:rsidRDefault="00C30FEC">
      <w:pPr>
        <w:spacing w:line="240" w:lineRule="auto"/>
      </w:pPr>
      <w:r>
        <w:continuationSeparator/>
      </w:r>
    </w:p>
    <w:p w14:paraId="233C350B" w14:textId="77777777" w:rsidR="00C30FEC" w:rsidRDefault="00C30F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56B80" w14:textId="0FE6A5DB" w:rsidR="00E81978" w:rsidRDefault="00EB06BC">
    <w:pPr>
      <w:pStyle w:val="Header"/>
    </w:pPr>
    <w:sdt>
      <w:sdtPr>
        <w:rPr>
          <w:rStyle w:val="Strong"/>
        </w:rPr>
        <w:alias w:val="Running head"/>
        <w:tag w:val=""/>
        <w:id w:val="12739865"/>
        <w:placeholder>
          <w:docPart w:val="0EB70FFE4D4C44B8BDA65AA87BB3E55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8615B">
          <w:rPr>
            <w:rStyle w:val="Strong"/>
          </w:rPr>
          <w:t>what is hierarchical Indexing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44184" w14:textId="5A53CBFF" w:rsidR="00E81978" w:rsidRDefault="00EB06BC">
    <w:pPr>
      <w:pStyle w:val="Header"/>
      <w:rPr>
        <w:rStyle w:val="Strong"/>
      </w:rPr>
    </w:pPr>
    <w:sdt>
      <w:sdtPr>
        <w:rPr>
          <w:rStyle w:val="Strong"/>
        </w:rPr>
        <w:alias w:val="Running head"/>
        <w:tag w:val=""/>
        <w:id w:val="-696842620"/>
        <w:placeholder>
          <w:docPart w:val="D084B6CFFA43482CB274262E4D8A93E4"/>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D8615B">
          <w:rPr>
            <w:rStyle w:val="Strong"/>
          </w:rPr>
          <w:t>what is hierarchical Indexing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96F40B0"/>
    <w:multiLevelType w:val="hybridMultilevel"/>
    <w:tmpl w:val="B6A2E512"/>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4186544">
    <w:abstractNumId w:val="9"/>
  </w:num>
  <w:num w:numId="2" w16cid:durableId="399061659">
    <w:abstractNumId w:val="7"/>
  </w:num>
  <w:num w:numId="3" w16cid:durableId="1288588499">
    <w:abstractNumId w:val="6"/>
  </w:num>
  <w:num w:numId="4" w16cid:durableId="897208198">
    <w:abstractNumId w:val="5"/>
  </w:num>
  <w:num w:numId="5" w16cid:durableId="2001544200">
    <w:abstractNumId w:val="4"/>
  </w:num>
  <w:num w:numId="6" w16cid:durableId="778140050">
    <w:abstractNumId w:val="8"/>
  </w:num>
  <w:num w:numId="7" w16cid:durableId="1320696453">
    <w:abstractNumId w:val="3"/>
  </w:num>
  <w:num w:numId="8" w16cid:durableId="83117116">
    <w:abstractNumId w:val="2"/>
  </w:num>
  <w:num w:numId="9" w16cid:durableId="851069821">
    <w:abstractNumId w:val="1"/>
  </w:num>
  <w:num w:numId="10" w16cid:durableId="959798622">
    <w:abstractNumId w:val="0"/>
  </w:num>
  <w:num w:numId="11" w16cid:durableId="940255778">
    <w:abstractNumId w:val="9"/>
    <w:lvlOverride w:ilvl="0">
      <w:startOverride w:val="1"/>
    </w:lvlOverride>
  </w:num>
  <w:num w:numId="12" w16cid:durableId="676660238">
    <w:abstractNumId w:val="14"/>
  </w:num>
  <w:num w:numId="13" w16cid:durableId="1769304154">
    <w:abstractNumId w:val="12"/>
  </w:num>
  <w:num w:numId="14" w16cid:durableId="853154907">
    <w:abstractNumId w:val="11"/>
  </w:num>
  <w:num w:numId="15" w16cid:durableId="61832824">
    <w:abstractNumId w:val="13"/>
  </w:num>
  <w:num w:numId="16" w16cid:durableId="15632547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attachedTemplate r:id="rId1"/>
  <w:defaultTabStop w:val="720"/>
  <w:characterSpacingControl w:val="doNotCompress"/>
  <w:hdrShapeDefaults>
    <o:shapedefaults v:ext="edit" spidmax="4097"/>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A9"/>
    <w:rsid w:val="0002189D"/>
    <w:rsid w:val="00025D3F"/>
    <w:rsid w:val="00042C87"/>
    <w:rsid w:val="00052B40"/>
    <w:rsid w:val="00054687"/>
    <w:rsid w:val="00080CF2"/>
    <w:rsid w:val="000C09F8"/>
    <w:rsid w:val="000D3F41"/>
    <w:rsid w:val="000D72F5"/>
    <w:rsid w:val="000F3C3B"/>
    <w:rsid w:val="001075A5"/>
    <w:rsid w:val="0011065C"/>
    <w:rsid w:val="00121BDA"/>
    <w:rsid w:val="00126FC3"/>
    <w:rsid w:val="00143390"/>
    <w:rsid w:val="00147C09"/>
    <w:rsid w:val="0016029B"/>
    <w:rsid w:val="00160C32"/>
    <w:rsid w:val="0018134A"/>
    <w:rsid w:val="001B752D"/>
    <w:rsid w:val="001C2A73"/>
    <w:rsid w:val="001E3A9F"/>
    <w:rsid w:val="00222E8E"/>
    <w:rsid w:val="002808A9"/>
    <w:rsid w:val="0029243D"/>
    <w:rsid w:val="002A2AFC"/>
    <w:rsid w:val="00311876"/>
    <w:rsid w:val="0032688D"/>
    <w:rsid w:val="00355DCA"/>
    <w:rsid w:val="00373561"/>
    <w:rsid w:val="00377E41"/>
    <w:rsid w:val="003E5CC8"/>
    <w:rsid w:val="00417E5F"/>
    <w:rsid w:val="004238A2"/>
    <w:rsid w:val="00445506"/>
    <w:rsid w:val="0045589B"/>
    <w:rsid w:val="004753DC"/>
    <w:rsid w:val="004A4F6B"/>
    <w:rsid w:val="004B4E10"/>
    <w:rsid w:val="004D0F93"/>
    <w:rsid w:val="004D58CC"/>
    <w:rsid w:val="00533CB8"/>
    <w:rsid w:val="00551A02"/>
    <w:rsid w:val="005534FA"/>
    <w:rsid w:val="00575821"/>
    <w:rsid w:val="0058051A"/>
    <w:rsid w:val="005C48B8"/>
    <w:rsid w:val="005D3A03"/>
    <w:rsid w:val="00621EBF"/>
    <w:rsid w:val="00632EF4"/>
    <w:rsid w:val="00682E9B"/>
    <w:rsid w:val="006B3C2E"/>
    <w:rsid w:val="006B5AD8"/>
    <w:rsid w:val="006C063E"/>
    <w:rsid w:val="006C24F1"/>
    <w:rsid w:val="006D4E1C"/>
    <w:rsid w:val="008002C0"/>
    <w:rsid w:val="008179B0"/>
    <w:rsid w:val="008267A6"/>
    <w:rsid w:val="00832A54"/>
    <w:rsid w:val="00851253"/>
    <w:rsid w:val="008601EA"/>
    <w:rsid w:val="008B65DD"/>
    <w:rsid w:val="008C5323"/>
    <w:rsid w:val="008D3F6A"/>
    <w:rsid w:val="008E0AE0"/>
    <w:rsid w:val="008E40A7"/>
    <w:rsid w:val="009158B5"/>
    <w:rsid w:val="00916EF3"/>
    <w:rsid w:val="009879F2"/>
    <w:rsid w:val="009964DE"/>
    <w:rsid w:val="009A6A3B"/>
    <w:rsid w:val="009E4529"/>
    <w:rsid w:val="009E5BB2"/>
    <w:rsid w:val="00A03111"/>
    <w:rsid w:val="00A13B2F"/>
    <w:rsid w:val="00A42190"/>
    <w:rsid w:val="00A55828"/>
    <w:rsid w:val="00A76470"/>
    <w:rsid w:val="00A92331"/>
    <w:rsid w:val="00AC6EB1"/>
    <w:rsid w:val="00AF0586"/>
    <w:rsid w:val="00B04E23"/>
    <w:rsid w:val="00B12913"/>
    <w:rsid w:val="00B205B9"/>
    <w:rsid w:val="00B227EE"/>
    <w:rsid w:val="00B259CB"/>
    <w:rsid w:val="00B427C2"/>
    <w:rsid w:val="00B51018"/>
    <w:rsid w:val="00B61F8A"/>
    <w:rsid w:val="00B76D0B"/>
    <w:rsid w:val="00B823AA"/>
    <w:rsid w:val="00BA4251"/>
    <w:rsid w:val="00BA45DB"/>
    <w:rsid w:val="00BB278F"/>
    <w:rsid w:val="00BF1220"/>
    <w:rsid w:val="00BF4184"/>
    <w:rsid w:val="00C0035D"/>
    <w:rsid w:val="00C042B9"/>
    <w:rsid w:val="00C054D0"/>
    <w:rsid w:val="00C0601E"/>
    <w:rsid w:val="00C157DB"/>
    <w:rsid w:val="00C30147"/>
    <w:rsid w:val="00C30FEC"/>
    <w:rsid w:val="00C31D30"/>
    <w:rsid w:val="00C345D4"/>
    <w:rsid w:val="00C35304"/>
    <w:rsid w:val="00C44B2B"/>
    <w:rsid w:val="00C60B9C"/>
    <w:rsid w:val="00C65415"/>
    <w:rsid w:val="00C9789C"/>
    <w:rsid w:val="00CD6E39"/>
    <w:rsid w:val="00CD7BEF"/>
    <w:rsid w:val="00CF13DE"/>
    <w:rsid w:val="00CF6E91"/>
    <w:rsid w:val="00D02080"/>
    <w:rsid w:val="00D478D9"/>
    <w:rsid w:val="00D5007A"/>
    <w:rsid w:val="00D85B68"/>
    <w:rsid w:val="00D8615B"/>
    <w:rsid w:val="00DA0795"/>
    <w:rsid w:val="00DC3253"/>
    <w:rsid w:val="00DC6B8A"/>
    <w:rsid w:val="00DD62B8"/>
    <w:rsid w:val="00DF0E07"/>
    <w:rsid w:val="00E14561"/>
    <w:rsid w:val="00E3092A"/>
    <w:rsid w:val="00E547D5"/>
    <w:rsid w:val="00E6004D"/>
    <w:rsid w:val="00E67592"/>
    <w:rsid w:val="00E72126"/>
    <w:rsid w:val="00E81978"/>
    <w:rsid w:val="00E874B7"/>
    <w:rsid w:val="00EB06BC"/>
    <w:rsid w:val="00EB3EB1"/>
    <w:rsid w:val="00EC372D"/>
    <w:rsid w:val="00ED112A"/>
    <w:rsid w:val="00ED2E08"/>
    <w:rsid w:val="00EE1374"/>
    <w:rsid w:val="00EF1F17"/>
    <w:rsid w:val="00F0642D"/>
    <w:rsid w:val="00F15759"/>
    <w:rsid w:val="00F20E8F"/>
    <w:rsid w:val="00F379B7"/>
    <w:rsid w:val="00F51F84"/>
    <w:rsid w:val="00F525FA"/>
    <w:rsid w:val="00F644F2"/>
    <w:rsid w:val="00F70A80"/>
    <w:rsid w:val="00F83C24"/>
    <w:rsid w:val="00FA232B"/>
    <w:rsid w:val="00FB0CBE"/>
    <w:rsid w:val="00FB2A88"/>
    <w:rsid w:val="00FD64D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DBF5A5F"/>
  <w15:chartTrackingRefBased/>
  <w15:docId w15:val="{C44AF216-C779-44CC-935F-5F09B629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753DC"/>
    <w:rPr>
      <w:color w:val="0000FF"/>
      <w:u w:val="single"/>
    </w:rPr>
  </w:style>
  <w:style w:type="paragraph" w:customStyle="1" w:styleId="Default">
    <w:name w:val="Default"/>
    <w:rsid w:val="006C24F1"/>
    <w:pPr>
      <w:autoSpaceDE w:val="0"/>
      <w:autoSpaceDN w:val="0"/>
      <w:adjustRightInd w:val="0"/>
      <w:spacing w:line="240" w:lineRule="auto"/>
      <w:ind w:firstLine="0"/>
    </w:pPr>
    <w:rPr>
      <w:rFonts w:ascii="Arial" w:hAnsi="Arial" w:cs="Arial"/>
      <w:color w:val="000000"/>
    </w:rPr>
  </w:style>
  <w:style w:type="character" w:styleId="UnresolvedMention">
    <w:name w:val="Unresolved Mention"/>
    <w:basedOn w:val="DefaultParagraphFont"/>
    <w:uiPriority w:val="99"/>
    <w:semiHidden/>
    <w:unhideWhenUsed/>
    <w:rsid w:val="00A421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089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994436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19151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akevdp.github.io/PythonDataScienceHandbook/03.05-hierarchical-indexing.html"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fa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EB70FFE4D4C44B8BDA65AA87BB3E55A"/>
        <w:category>
          <w:name w:val="General"/>
          <w:gallery w:val="placeholder"/>
        </w:category>
        <w:types>
          <w:type w:val="bbPlcHdr"/>
        </w:types>
        <w:behaviors>
          <w:behavior w:val="content"/>
        </w:behaviors>
        <w:guid w:val="{C3974C6F-6368-4EB5-90FF-E8691FDC1BDD}"/>
      </w:docPartPr>
      <w:docPartBody>
        <w:p w:rsidR="001170D0" w:rsidRDefault="00311E38">
          <w:pPr>
            <w:pStyle w:val="0EB70FFE4D4C44B8BDA65AA87BB3E55A"/>
          </w:pPr>
          <w:r w:rsidRPr="005D3A03">
            <w:t>Figures title:</w:t>
          </w:r>
        </w:p>
      </w:docPartBody>
    </w:docPart>
    <w:docPart>
      <w:docPartPr>
        <w:name w:val="D084B6CFFA43482CB274262E4D8A93E4"/>
        <w:category>
          <w:name w:val="General"/>
          <w:gallery w:val="placeholder"/>
        </w:category>
        <w:types>
          <w:type w:val="bbPlcHdr"/>
        </w:types>
        <w:behaviors>
          <w:behavior w:val="content"/>
        </w:behaviors>
        <w:guid w:val="{503E92E9-22AE-448D-9578-9F818E7D29A8}"/>
      </w:docPartPr>
      <w:docPartBody>
        <w:p w:rsidR="001170D0" w:rsidRDefault="00311E38">
          <w:pPr>
            <w:pStyle w:val="D084B6CFFA43482CB274262E4D8A93E4"/>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38"/>
    <w:rsid w:val="001170D0"/>
    <w:rsid w:val="00311E38"/>
    <w:rsid w:val="003E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4"/>
    <w:unhideWhenUsed/>
    <w:qFormat/>
    <w:rPr>
      <w:i/>
      <w:iCs/>
    </w:rPr>
  </w:style>
  <w:style w:type="paragraph" w:customStyle="1" w:styleId="0EB70FFE4D4C44B8BDA65AA87BB3E55A">
    <w:name w:val="0EB70FFE4D4C44B8BDA65AA87BB3E55A"/>
  </w:style>
  <w:style w:type="paragraph" w:customStyle="1" w:styleId="D084B6CFFA43482CB274262E4D8A93E4">
    <w:name w:val="D084B6CFFA43482CB274262E4D8A93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what is hierarchical Indexing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4C3A3D-183F-4F1E-91FE-538B3933B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TotalTime>
  <Pages>3</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Blabla</vt:lpstr>
    </vt:vector>
  </TitlesOfParts>
  <Company/>
  <LinksUpToDate>false</LinksUpToDate>
  <CharactersWithSpaces>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Sparse Matrix</dc:title>
  <dc:subject/>
  <dc:creator>safar</dc:creator>
  <cp:keywords/>
  <dc:description/>
  <cp:lastModifiedBy>edris safari</cp:lastModifiedBy>
  <cp:revision>2</cp:revision>
  <cp:lastPrinted>2019-11-28T16:45:00Z</cp:lastPrinted>
  <dcterms:created xsi:type="dcterms:W3CDTF">2023-05-05T18:40:00Z</dcterms:created>
  <dcterms:modified xsi:type="dcterms:W3CDTF">2023-05-05T18:40:00Z</dcterms:modified>
</cp:coreProperties>
</file>