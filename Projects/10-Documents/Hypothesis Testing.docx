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73D669D4" w:rsidR="00E81978" w:rsidRDefault="00232D4A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C4D87">
            <w:t>What is Hypothesis Testing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1FA4F09A" w:rsidR="00E81978" w:rsidRDefault="005D3A03">
          <w:pPr>
            <w:pStyle w:val="SectionTitle"/>
          </w:pPr>
          <w:r>
            <w:t>Abstract</w:t>
          </w:r>
        </w:p>
      </w:sdtContent>
    </w:sdt>
    <w:p w14:paraId="16B623E6" w14:textId="7AF89EE9" w:rsidR="00D909FC" w:rsidRPr="00D909FC" w:rsidRDefault="00402973" w:rsidP="00D909FC">
      <w:pPr>
        <w:jc w:val="center"/>
      </w:pPr>
      <w:r>
        <w:t xml:space="preserve">Hypothesis testing is </w:t>
      </w:r>
      <w:r w:rsidR="000E52D1">
        <w:t xml:space="preserve">an essential part of </w:t>
      </w:r>
      <w:r w:rsidR="002208FF">
        <w:t>exploratory data analysis.</w:t>
      </w:r>
      <w:r w:rsidR="00DA2B66">
        <w:t xml:space="preserve"> The exercises that take place</w:t>
      </w:r>
      <w:r w:rsidR="007F1A7A">
        <w:t xml:space="preserve"> during this phase of the analysis </w:t>
      </w:r>
      <w:r w:rsidR="004E29EB">
        <w:t xml:space="preserve">can make or break the </w:t>
      </w:r>
      <w:r w:rsidR="00F84913">
        <w:t>conclusions</w:t>
      </w:r>
      <w:r w:rsidR="00DF69E8">
        <w:t xml:space="preserve"> that are made</w:t>
      </w:r>
      <w:r w:rsidR="00563F60">
        <w:t xml:space="preserve">. We describe this process in this paper </w:t>
      </w:r>
      <w:r w:rsidR="00151D51">
        <w:t>and show the steps that are taken and some of the best practices</w:t>
      </w:r>
      <w:r w:rsidR="00262252">
        <w:t xml:space="preserve"> that are used in </w:t>
      </w:r>
      <w:r w:rsidR="00A244FE">
        <w:t xml:space="preserve">testing </w:t>
      </w:r>
      <w:r w:rsidR="006504D6">
        <w:t xml:space="preserve">any hypothesis made </w:t>
      </w:r>
      <w:r w:rsidR="00F54042">
        <w:t>on any data</w:t>
      </w:r>
      <w:r w:rsidR="00872EC0">
        <w:t>set</w:t>
      </w:r>
      <w:r w:rsidR="00F54042">
        <w:t>.</w:t>
      </w:r>
    </w:p>
    <w:p w14:paraId="4789A4CA" w14:textId="34B0C0E3" w:rsidR="00E81978" w:rsidRDefault="00232D4A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C4D87">
            <w:t>What is Hypothesis Testing</w:t>
          </w:r>
        </w:sdtContent>
      </w:sdt>
    </w:p>
    <w:p w14:paraId="0683BC11" w14:textId="2D6C5887" w:rsidR="00E81978" w:rsidRDefault="006B5AD8" w:rsidP="006B5AD8">
      <w:pPr>
        <w:pStyle w:val="Heading1"/>
      </w:pPr>
      <w:r>
        <w:t>Introduction</w:t>
      </w:r>
    </w:p>
    <w:p w14:paraId="308D108E" w14:textId="4E73C7CE" w:rsidR="00F54042" w:rsidRDefault="00F54042" w:rsidP="00F54042">
      <w:r>
        <w:t xml:space="preserve">Hypothesis testing </w:t>
      </w:r>
      <w:r w:rsidR="00A73841">
        <w:t xml:space="preserve">starts with a question and ends with </w:t>
      </w:r>
      <w:r w:rsidR="007B7031">
        <w:t xml:space="preserve">an answer that </w:t>
      </w:r>
      <w:r w:rsidR="00CB7F10">
        <w:t>can go many ways, but they all essentially say wh</w:t>
      </w:r>
      <w:r w:rsidR="005C4D4D">
        <w:t>ether the hypothesis is c</w:t>
      </w:r>
      <w:r w:rsidR="00A85519">
        <w:t xml:space="preserve">orrect or not. In </w:t>
      </w:r>
      <w:r w:rsidR="00140BF0">
        <w:t xml:space="preserve">statistics terms, the </w:t>
      </w:r>
      <w:r w:rsidR="00930F1C">
        <w:t>true answer is that after testing the hypothesis</w:t>
      </w:r>
      <w:r w:rsidR="005E3D12">
        <w:t xml:space="preserve"> many times</w:t>
      </w:r>
      <w:r w:rsidR="008E0E08">
        <w:t xml:space="preserve"> using sample data, the result applie</w:t>
      </w:r>
      <w:r w:rsidR="00041064">
        <w:t>s</w:t>
      </w:r>
      <w:r w:rsidR="008E0E08">
        <w:t xml:space="preserve"> to </w:t>
      </w:r>
      <w:r w:rsidR="00041064">
        <w:t>the larger population</w:t>
      </w:r>
      <w:r w:rsidR="00A46AB7">
        <w:t xml:space="preserve"> with a very high confidence. This is important because back </w:t>
      </w:r>
      <w:r w:rsidR="00B844C7">
        <w:t>in</w:t>
      </w:r>
      <w:r w:rsidR="00A46AB7">
        <w:t xml:space="preserve"> the example of building a bridge </w:t>
      </w:r>
      <w:r w:rsidR="00AA71CF">
        <w:t xml:space="preserve">by first building a </w:t>
      </w:r>
      <w:r w:rsidR="00CF53F8">
        <w:t>model (</w:t>
      </w:r>
      <w:r w:rsidR="00AA71CF">
        <w:t xml:space="preserve">or sample) of </w:t>
      </w:r>
      <w:r w:rsidR="00E94444">
        <w:t xml:space="preserve">a </w:t>
      </w:r>
      <w:r w:rsidR="00AA71CF">
        <w:t>bridge</w:t>
      </w:r>
      <w:r w:rsidR="00E94444">
        <w:t xml:space="preserve">, </w:t>
      </w:r>
      <w:r w:rsidR="00780681">
        <w:t xml:space="preserve">we </w:t>
      </w:r>
      <w:r w:rsidR="00E94444">
        <w:t xml:space="preserve">ran many tests and now we want to build the real bridge. We want to make sure that all the </w:t>
      </w:r>
      <w:proofErr w:type="gramStart"/>
      <w:r w:rsidR="001F5528">
        <w:t>hypothesi</w:t>
      </w:r>
      <w:r w:rsidR="00FD0888">
        <w:t>s</w:t>
      </w:r>
      <w:proofErr w:type="gramEnd"/>
      <w:r w:rsidR="001F5528">
        <w:t xml:space="preserve"> that we made applie</w:t>
      </w:r>
      <w:r w:rsidR="00FD0888">
        <w:t>s</w:t>
      </w:r>
      <w:r w:rsidR="001F5528">
        <w:t xml:space="preserve"> to the real bridge. Hypothesi</w:t>
      </w:r>
      <w:r w:rsidR="00BC293D">
        <w:t>s</w:t>
      </w:r>
      <w:r w:rsidR="001F5528">
        <w:t xml:space="preserve"> such as </w:t>
      </w:r>
      <w:r w:rsidR="00C77A0C">
        <w:t>the bridge will have a wind resistance of up to 250 miles per hou</w:t>
      </w:r>
      <w:r w:rsidR="0082190E">
        <w:t>r</w:t>
      </w:r>
      <w:r w:rsidR="00284D7D">
        <w:t xml:space="preserve">, or the bridge will handle up to </w:t>
      </w:r>
      <w:r w:rsidR="00C43AE1">
        <w:t>9 million ton</w:t>
      </w:r>
      <w:r w:rsidR="003B4C13">
        <w:t>s</w:t>
      </w:r>
      <w:r w:rsidR="00C43AE1">
        <w:t xml:space="preserve"> of weight</w:t>
      </w:r>
      <w:r w:rsidR="0082190E">
        <w:t>, etc.</w:t>
      </w:r>
      <w:r w:rsidR="00CF53F8">
        <w:t xml:space="preserve"> </w:t>
      </w:r>
      <w:r w:rsidR="004D6048">
        <w:t xml:space="preserve">The data that is gathered during the </w:t>
      </w:r>
      <w:proofErr w:type="gramStart"/>
      <w:r w:rsidR="00BA0B46">
        <w:t>testing</w:t>
      </w:r>
      <w:proofErr w:type="gramEnd"/>
      <w:r w:rsidR="00BA0B46">
        <w:t xml:space="preserve"> </w:t>
      </w:r>
      <w:r w:rsidR="0050341F">
        <w:t xml:space="preserve">the </w:t>
      </w:r>
      <w:r w:rsidR="001F19D7">
        <w:t>model (</w:t>
      </w:r>
      <w:r w:rsidR="0050341F">
        <w:t xml:space="preserve">or sample) </w:t>
      </w:r>
      <w:r w:rsidR="00BA0B46">
        <w:t>will contribute to the hypothesis testing</w:t>
      </w:r>
      <w:r w:rsidR="00D043F9">
        <w:t>. Hypothesis testing</w:t>
      </w:r>
      <w:r w:rsidR="001C015B">
        <w:t xml:space="preserve"> </w:t>
      </w:r>
      <w:r w:rsidR="00AA45F2">
        <w:t>begins by making a</w:t>
      </w:r>
      <w:r w:rsidR="007B5FBC">
        <w:t xml:space="preserve"> null hypothesis</w:t>
      </w:r>
      <w:r w:rsidR="00B81DB5">
        <w:t xml:space="preserve"> from the original </w:t>
      </w:r>
      <w:r w:rsidR="00B260AB">
        <w:t>hypothesis. As</w:t>
      </w:r>
      <w:r w:rsidR="00B81DB5">
        <w:t xml:space="preserve"> the name implies, a null hypothesis is the </w:t>
      </w:r>
      <w:r w:rsidR="00E240D4">
        <w:t xml:space="preserve">mathematical </w:t>
      </w:r>
      <w:r w:rsidR="00B81DB5">
        <w:t>opposite of the hypothesis</w:t>
      </w:r>
      <w:r w:rsidR="00BA0F4D">
        <w:t xml:space="preserve"> or the alternative hypothesis</w:t>
      </w:r>
      <w:r w:rsidR="00DE6A3E">
        <w:t xml:space="preserve">. In statistics, instead of proving something is true, we prove that it’s opposite is false. </w:t>
      </w:r>
      <w:r w:rsidR="006B2D6E">
        <w:t>For example</w:t>
      </w:r>
      <w:r w:rsidR="001C6F0C">
        <w:t xml:space="preserve"> if the hypothesis is </w:t>
      </w:r>
      <w:r w:rsidR="00D4083C">
        <w:t xml:space="preserve">that is coin is biased </w:t>
      </w:r>
      <w:r w:rsidR="00A46568">
        <w:t xml:space="preserve">because after </w:t>
      </w:r>
      <w:r w:rsidR="00A07D1B">
        <w:t xml:space="preserve">250 coin </w:t>
      </w:r>
      <w:proofErr w:type="gramStart"/>
      <w:r w:rsidR="00A07D1B">
        <w:t>tosses</w:t>
      </w:r>
      <w:r w:rsidR="00871328">
        <w:t>(</w:t>
      </w:r>
      <w:proofErr w:type="gramEnd"/>
      <w:r w:rsidR="00871328">
        <w:t>Downey)</w:t>
      </w:r>
      <w:r w:rsidR="00A07D1B">
        <w:t>, more heads tha</w:t>
      </w:r>
      <w:r w:rsidR="009C2BF7">
        <w:t>n</w:t>
      </w:r>
      <w:r w:rsidR="00A07D1B">
        <w:t xml:space="preserve"> tails</w:t>
      </w:r>
      <w:r w:rsidR="009C2BF7">
        <w:t xml:space="preserve"> </w:t>
      </w:r>
      <w:r w:rsidR="00936689">
        <w:t>were observed</w:t>
      </w:r>
      <w:r w:rsidR="00E67617">
        <w:t xml:space="preserve">, the </w:t>
      </w:r>
      <w:r w:rsidR="0037588F">
        <w:t>null hypothesis is that the coin is not biased</w:t>
      </w:r>
      <w:r w:rsidR="00E67617">
        <w:t xml:space="preserve"> </w:t>
      </w:r>
      <w:r w:rsidR="00341FDF">
        <w:t>and the probability that there will be more heads than tails</w:t>
      </w:r>
      <w:r w:rsidR="00566D6F">
        <w:t xml:space="preserve"> in a larger number of tries </w:t>
      </w:r>
      <w:r w:rsidR="00227370">
        <w:t>is less than 1 percent.</w:t>
      </w:r>
    </w:p>
    <w:p w14:paraId="4E472A0F" w14:textId="136B6B72" w:rsidR="009E1AF3" w:rsidRDefault="002527AE" w:rsidP="00F54042">
      <w:r>
        <w:t xml:space="preserve">To </w:t>
      </w:r>
      <w:r w:rsidR="006A6803">
        <w:t xml:space="preserve">accept or reject the null hypothesis, we </w:t>
      </w:r>
      <w:r w:rsidR="00D80ABA">
        <w:t>must</w:t>
      </w:r>
      <w:r w:rsidR="006A6803">
        <w:t xml:space="preserve"> perform </w:t>
      </w:r>
      <w:r w:rsidR="00666C5B">
        <w:t xml:space="preserve">a test statistic on the data that is </w:t>
      </w:r>
      <w:r w:rsidR="00C85CC0">
        <w:t>available (</w:t>
      </w:r>
      <w:proofErr w:type="gramStart"/>
      <w:r w:rsidR="001D27B4">
        <w:t>i.e.</w:t>
      </w:r>
      <w:proofErr w:type="gramEnd"/>
      <w:r w:rsidR="001D27B4">
        <w:t xml:space="preserve"> </w:t>
      </w:r>
      <w:r w:rsidR="00C85CC0">
        <w:t>140</w:t>
      </w:r>
      <w:r w:rsidR="001D27B4">
        <w:t xml:space="preserve"> head</w:t>
      </w:r>
      <w:r w:rsidR="00C85CC0">
        <w:t>s and 110 tails in 250 tries)</w:t>
      </w:r>
      <w:r w:rsidR="006310D6">
        <w:t>. The</w:t>
      </w:r>
      <w:r w:rsidR="006620BF">
        <w:t xml:space="preserve"> available data</w:t>
      </w:r>
      <w:r w:rsidR="00017E6B">
        <w:t xml:space="preserve">, </w:t>
      </w:r>
      <w:r w:rsidR="00334E0B">
        <w:t xml:space="preserve">the </w:t>
      </w:r>
      <w:r w:rsidR="002E78A8">
        <w:t>nature</w:t>
      </w:r>
      <w:r w:rsidR="00334E0B">
        <w:t xml:space="preserve"> of the data, the hypothesis, and the null hypothesis all </w:t>
      </w:r>
      <w:r w:rsidR="00FD01FA">
        <w:t>help decide</w:t>
      </w:r>
      <w:r w:rsidR="0027671B">
        <w:t xml:space="preserve"> </w:t>
      </w:r>
      <w:r w:rsidR="00C21CA7">
        <w:t>what test statistic to use</w:t>
      </w:r>
      <w:r w:rsidR="0027671B">
        <w:t>. In the case of the coin toss and th</w:t>
      </w:r>
      <w:r w:rsidR="00FA7DF8">
        <w:t>e</w:t>
      </w:r>
      <w:r w:rsidR="0027671B">
        <w:t xml:space="preserve"> available data</w:t>
      </w:r>
      <w:r w:rsidR="007E025C">
        <w:t xml:space="preserve">, the test statistic is </w:t>
      </w:r>
      <w:r w:rsidR="00F35B84">
        <w:t xml:space="preserve">the difference between number of heads vs </w:t>
      </w:r>
      <w:r w:rsidR="00CB33A8">
        <w:t>tails (</w:t>
      </w:r>
      <w:r w:rsidR="00C52ED2">
        <w:t>30 in this example)</w:t>
      </w:r>
      <w:r w:rsidR="00232481">
        <w:t xml:space="preserve">. In other cases, we may want to use </w:t>
      </w:r>
      <w:proofErr w:type="gramStart"/>
      <w:r w:rsidR="009513B8">
        <w:t>difference</w:t>
      </w:r>
      <w:proofErr w:type="gramEnd"/>
      <w:r w:rsidR="009513B8">
        <w:t xml:space="preserve"> of means</w:t>
      </w:r>
      <w:r w:rsidR="008232A0">
        <w:t xml:space="preserve"> of two groups</w:t>
      </w:r>
      <w:r w:rsidR="00AE0279">
        <w:t xml:space="preserve"> </w:t>
      </w:r>
      <w:r w:rsidR="00AE0279">
        <w:lastRenderedPageBreak/>
        <w:t xml:space="preserve">of distributions. </w:t>
      </w:r>
      <w:r w:rsidR="009F4E4A">
        <w:t xml:space="preserve">As </w:t>
      </w:r>
      <w:r w:rsidR="005C699F">
        <w:t>an example,</w:t>
      </w:r>
      <w:r w:rsidR="00AE0279">
        <w:t xml:space="preserve"> </w:t>
      </w:r>
      <w:r w:rsidR="009F4E4A">
        <w:t xml:space="preserve">consider </w:t>
      </w:r>
      <w:r w:rsidR="00AE0279">
        <w:t>the</w:t>
      </w:r>
      <w:r w:rsidR="00F24750">
        <w:t xml:space="preserve"> hypothesis that </w:t>
      </w:r>
      <w:r w:rsidR="00175CAD">
        <w:t>the</w:t>
      </w:r>
      <w:r w:rsidR="00D27673">
        <w:t xml:space="preserve"> pregnancy length </w:t>
      </w:r>
      <w:r w:rsidR="00D10BE6">
        <w:t xml:space="preserve">is </w:t>
      </w:r>
      <w:r w:rsidR="00CA162C">
        <w:t>longer</w:t>
      </w:r>
      <w:r w:rsidR="005C699F">
        <w:t xml:space="preserve"> among the </w:t>
      </w:r>
      <w:r w:rsidR="00CB6BF4">
        <w:t>first-born</w:t>
      </w:r>
      <w:r w:rsidR="00CA162C">
        <w:t xml:space="preserve"> babies</w:t>
      </w:r>
      <w:r w:rsidR="005C699F">
        <w:t xml:space="preserve">. The null </w:t>
      </w:r>
      <w:r w:rsidR="00CA162C">
        <w:t xml:space="preserve">hypothesis in this case would </w:t>
      </w:r>
      <w:r w:rsidR="00CB6BF4">
        <w:t>be that</w:t>
      </w:r>
      <w:r w:rsidR="00CA162C">
        <w:t xml:space="preserve"> the</w:t>
      </w:r>
      <w:r w:rsidR="00CB6BF4">
        <w:t xml:space="preserve"> length of </w:t>
      </w:r>
      <w:r w:rsidR="00255DF3">
        <w:t>pregnancy</w:t>
      </w:r>
      <w:r w:rsidR="00CB6BF4">
        <w:t xml:space="preserve"> </w:t>
      </w:r>
      <w:r w:rsidR="001322E3">
        <w:t xml:space="preserve">of all babies </w:t>
      </w:r>
      <w:proofErr w:type="gramStart"/>
      <w:r w:rsidR="00255DF3">
        <w:t>vary</w:t>
      </w:r>
      <w:proofErr w:type="gramEnd"/>
      <w:r w:rsidR="00255DF3">
        <w:t xml:space="preserve"> in the same way regardless of order in which the babies are born. In other words, the two distributions</w:t>
      </w:r>
      <w:r w:rsidR="00EC5321">
        <w:t>-</w:t>
      </w:r>
      <w:r w:rsidR="00E2543A">
        <w:t>pregnancy</w:t>
      </w:r>
      <w:r w:rsidR="00E370A7">
        <w:t xml:space="preserve"> length</w:t>
      </w:r>
      <w:r w:rsidR="00E2543A">
        <w:t xml:space="preserve"> </w:t>
      </w:r>
      <w:r w:rsidR="00E370A7">
        <w:t>of first</w:t>
      </w:r>
      <w:r w:rsidR="00E2543A">
        <w:t>-borns and others</w:t>
      </w:r>
      <w:r w:rsidR="00255DF3">
        <w:t xml:space="preserve"> </w:t>
      </w:r>
      <w:r w:rsidR="00E2543A">
        <w:t>is</w:t>
      </w:r>
      <w:r w:rsidR="00255DF3">
        <w:t xml:space="preserve"> the same</w:t>
      </w:r>
      <w:r w:rsidR="00B27B11">
        <w:t xml:space="preserve">. In this case, we can model the null hypothesis with </w:t>
      </w:r>
      <w:r w:rsidR="003C7F72">
        <w:t>permutation (</w:t>
      </w:r>
      <w:r w:rsidR="005B4E02">
        <w:t>Downey)</w:t>
      </w:r>
      <w:r w:rsidR="00B27B11">
        <w:t>.</w:t>
      </w:r>
      <w:r w:rsidR="005B4E02">
        <w:t xml:space="preserve"> In this model, we combine the two groups</w:t>
      </w:r>
      <w:r w:rsidR="003B5ACB">
        <w:t xml:space="preserve"> of </w:t>
      </w:r>
      <w:r w:rsidR="00026871">
        <w:t>first-born babies and others</w:t>
      </w:r>
      <w:r w:rsidR="003C7F72">
        <w:t xml:space="preserve"> into one distribution</w:t>
      </w:r>
      <w:r w:rsidR="00F32536">
        <w:t xml:space="preserve"> and shuffle </w:t>
      </w:r>
      <w:r w:rsidR="005A7011">
        <w:t>it</w:t>
      </w:r>
      <w:r w:rsidR="00F32536">
        <w:t xml:space="preserve"> randomly. We then create two groups from th</w:t>
      </w:r>
      <w:r w:rsidR="00C6184F">
        <w:t>e shuffled distribution</w:t>
      </w:r>
      <w:r w:rsidR="00883B57">
        <w:t>.</w:t>
      </w:r>
      <w:r w:rsidR="009F7176">
        <w:t xml:space="preserve"> The length of these two groups </w:t>
      </w:r>
      <w:proofErr w:type="gramStart"/>
      <w:r w:rsidR="009F7176">
        <w:t>are</w:t>
      </w:r>
      <w:proofErr w:type="gramEnd"/>
      <w:r w:rsidR="009F7176">
        <w:t xml:space="preserve"> the same</w:t>
      </w:r>
      <w:r w:rsidR="00375BAC">
        <w:t xml:space="preserve"> and </w:t>
      </w:r>
      <w:r w:rsidR="000A4197">
        <w:t xml:space="preserve">are </w:t>
      </w:r>
      <w:r w:rsidR="00375BAC">
        <w:t>set to the length of the first</w:t>
      </w:r>
      <w:r w:rsidR="00017736">
        <w:t xml:space="preserve">-born </w:t>
      </w:r>
      <w:r w:rsidR="00D850CB">
        <w:t>distribution (</w:t>
      </w:r>
      <w:r w:rsidR="00FF737C">
        <w:t>the choice is arbitrary)</w:t>
      </w:r>
      <w:r w:rsidR="003C4492">
        <w:t xml:space="preserve">. </w:t>
      </w:r>
      <w:r w:rsidR="00F32536">
        <w:t xml:space="preserve">We can then compute the absolute value of the difference in the mean of the two </w:t>
      </w:r>
      <w:r w:rsidR="00641A30">
        <w:t>groups</w:t>
      </w:r>
      <w:r w:rsidR="009E1AF3">
        <w:t xml:space="preserve"> as shown below:</w:t>
      </w:r>
    </w:p>
    <w:p w14:paraId="53CB3AE1" w14:textId="77777777" w:rsidR="00766B15" w:rsidRPr="00766B15" w:rsidRDefault="00766B15" w:rsidP="00766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</w:pPr>
      <w:r w:rsidRPr="00766B15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def </w:t>
      </w:r>
      <w:proofErr w:type="spellStart"/>
      <w:proofErr w:type="gramStart"/>
      <w:r w:rsidRPr="00766B15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en-US"/>
        </w:rPr>
        <w:t>TestStatistic</w:t>
      </w:r>
      <w:proofErr w:type="spellEnd"/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(</w:t>
      </w:r>
      <w:proofErr w:type="gramEnd"/>
      <w:r w:rsidRPr="00766B15">
        <w:rPr>
          <w:rFonts w:ascii="Consolas" w:eastAsia="Times New Roman" w:hAnsi="Consolas" w:cs="Courier New"/>
          <w:color w:val="94558D"/>
          <w:kern w:val="0"/>
          <w:sz w:val="20"/>
          <w:szCs w:val="20"/>
          <w:lang w:eastAsia="en-US"/>
        </w:rPr>
        <w:t>self</w:t>
      </w:r>
      <w:r w:rsidRPr="00766B15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, </w:t>
      </w:r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data):</w:t>
      </w:r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    group1</w:t>
      </w:r>
      <w:r w:rsidRPr="00766B15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, </w:t>
      </w:r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group2 = data</w:t>
      </w:r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    </w:t>
      </w:r>
      <w:proofErr w:type="spellStart"/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test_stat</w:t>
      </w:r>
      <w:proofErr w:type="spellEnd"/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</w:t>
      </w:r>
      <w:r w:rsidRPr="00766B15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US"/>
        </w:rPr>
        <w:t>abs</w:t>
      </w:r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(group1.mean() - group2.mean())</w:t>
      </w:r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    </w:t>
      </w:r>
      <w:r w:rsidRPr="00766B15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return </w:t>
      </w:r>
      <w:proofErr w:type="spellStart"/>
      <w:r w:rsidRPr="00766B15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test_stat</w:t>
      </w:r>
      <w:proofErr w:type="spellEnd"/>
    </w:p>
    <w:p w14:paraId="0E0B4FF1" w14:textId="77777777" w:rsidR="00766B15" w:rsidRDefault="00766B15" w:rsidP="00766B15">
      <w:pPr>
        <w:ind w:firstLine="0"/>
      </w:pPr>
    </w:p>
    <w:p w14:paraId="1C18C71A" w14:textId="77777777" w:rsidR="00B51C54" w:rsidRDefault="00641A30" w:rsidP="00766B15">
      <w:pPr>
        <w:ind w:firstLine="0"/>
      </w:pPr>
      <w:r>
        <w:t xml:space="preserve">This </w:t>
      </w:r>
      <w:r w:rsidR="00766B15">
        <w:t xml:space="preserve">computed </w:t>
      </w:r>
      <w:r>
        <w:t>value is the test statistics</w:t>
      </w:r>
      <w:r w:rsidR="0054110B">
        <w:t>. With the test statistics</w:t>
      </w:r>
      <w:r w:rsidR="00430526">
        <w:t xml:space="preserve"> at hand and the model </w:t>
      </w:r>
      <w:r w:rsidR="00683808">
        <w:t>created</w:t>
      </w:r>
      <w:r w:rsidR="0054110B">
        <w:t xml:space="preserve">, we can </w:t>
      </w:r>
      <w:r w:rsidR="00683808">
        <w:t>run several simulations of the same data set and compute the p-value</w:t>
      </w:r>
      <w:r w:rsidR="00B51C54">
        <w:t>. This computation is done in the following way:</w:t>
      </w:r>
    </w:p>
    <w:p w14:paraId="48A50BA0" w14:textId="77777777" w:rsidR="00DE2F18" w:rsidRPr="00DE2F18" w:rsidRDefault="00DE2F18" w:rsidP="00DE2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</w:pP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def </w:t>
      </w:r>
      <w:proofErr w:type="spellStart"/>
      <w:proofErr w:type="gramStart"/>
      <w:r w:rsidRPr="00DE2F18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en-US"/>
        </w:rPr>
        <w:t>PValue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(</w:t>
      </w:r>
      <w:proofErr w:type="gramEnd"/>
      <w:r w:rsidRPr="00DE2F18">
        <w:rPr>
          <w:rFonts w:ascii="Consolas" w:eastAsia="Times New Roman" w:hAnsi="Consolas" w:cs="Courier New"/>
          <w:color w:val="94558D"/>
          <w:kern w:val="0"/>
          <w:sz w:val="20"/>
          <w:szCs w:val="20"/>
          <w:lang w:eastAsia="en-US"/>
        </w:rPr>
        <w:t>self</w:t>
      </w: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, </w:t>
      </w:r>
      <w:proofErr w:type="spellStart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iters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=</w:t>
      </w:r>
      <w:r w:rsidRPr="00DE2F18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US"/>
        </w:rPr>
        <w:t>1000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):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    </w:t>
      </w:r>
      <w:proofErr w:type="spellStart"/>
      <w:r w:rsidRPr="00DE2F18">
        <w:rPr>
          <w:rFonts w:ascii="Consolas" w:eastAsia="Times New Roman" w:hAnsi="Consolas" w:cs="Courier New"/>
          <w:color w:val="94558D"/>
          <w:kern w:val="0"/>
          <w:sz w:val="20"/>
          <w:szCs w:val="20"/>
          <w:lang w:eastAsia="en-US"/>
        </w:rPr>
        <w:t>self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.test_stats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[</w:t>
      </w:r>
      <w:proofErr w:type="spellStart"/>
      <w:r w:rsidRPr="00DE2F18">
        <w:rPr>
          <w:rFonts w:ascii="Consolas" w:eastAsia="Times New Roman" w:hAnsi="Consolas" w:cs="Courier New"/>
          <w:color w:val="94558D"/>
          <w:kern w:val="0"/>
          <w:sz w:val="20"/>
          <w:szCs w:val="20"/>
          <w:lang w:eastAsia="en-US"/>
        </w:rPr>
        <w:t>self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.TestStatistic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(</w:t>
      </w:r>
      <w:proofErr w:type="spellStart"/>
      <w:r w:rsidRPr="00DE2F18">
        <w:rPr>
          <w:rFonts w:ascii="Consolas" w:eastAsia="Times New Roman" w:hAnsi="Consolas" w:cs="Courier New"/>
          <w:color w:val="94558D"/>
          <w:kern w:val="0"/>
          <w:sz w:val="20"/>
          <w:szCs w:val="20"/>
          <w:lang w:eastAsia="en-US"/>
        </w:rPr>
        <w:t>self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.RunModel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()) 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                       </w:t>
      </w: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for 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_ </w:t>
      </w: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in </w:t>
      </w:r>
      <w:r w:rsidRPr="00DE2F18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US"/>
        </w:rPr>
        <w:t>range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(</w:t>
      </w:r>
      <w:proofErr w:type="spellStart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iters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)]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    count = </w:t>
      </w:r>
      <w:r w:rsidRPr="00DE2F18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US"/>
        </w:rPr>
        <w:t>sum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(</w:t>
      </w:r>
      <w:r w:rsidRPr="00DE2F18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US"/>
        </w:rPr>
        <w:t xml:space="preserve">1 </w:t>
      </w: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for 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x </w:t>
      </w: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in </w:t>
      </w:r>
      <w:proofErr w:type="spellStart"/>
      <w:r w:rsidRPr="00DE2F18">
        <w:rPr>
          <w:rFonts w:ascii="Consolas" w:eastAsia="Times New Roman" w:hAnsi="Consolas" w:cs="Courier New"/>
          <w:color w:val="94558D"/>
          <w:kern w:val="0"/>
          <w:sz w:val="20"/>
          <w:szCs w:val="20"/>
          <w:lang w:eastAsia="en-US"/>
        </w:rPr>
        <w:t>self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.test_stats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</w:t>
      </w: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if 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x &gt;= </w:t>
      </w:r>
      <w:proofErr w:type="spellStart"/>
      <w:r w:rsidRPr="00DE2F18">
        <w:rPr>
          <w:rFonts w:ascii="Consolas" w:eastAsia="Times New Roman" w:hAnsi="Consolas" w:cs="Courier New"/>
          <w:color w:val="94558D"/>
          <w:kern w:val="0"/>
          <w:sz w:val="20"/>
          <w:szCs w:val="20"/>
          <w:lang w:eastAsia="en-US"/>
        </w:rPr>
        <w:t>self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.actual</w:t>
      </w:r>
      <w:proofErr w:type="spellEnd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)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    </w:t>
      </w:r>
      <w:r w:rsidRPr="00DE2F18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US"/>
        </w:rPr>
        <w:t xml:space="preserve">return </w:t>
      </w:r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count / </w:t>
      </w:r>
      <w:proofErr w:type="spellStart"/>
      <w:r w:rsidRPr="00DE2F18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iters</w:t>
      </w:r>
      <w:proofErr w:type="spellEnd"/>
    </w:p>
    <w:p w14:paraId="3CEF8655" w14:textId="77777777" w:rsidR="00B51C54" w:rsidRDefault="00B51C54" w:rsidP="00766B15">
      <w:pPr>
        <w:ind w:firstLine="0"/>
      </w:pPr>
    </w:p>
    <w:p w14:paraId="3783B7AC" w14:textId="74B0F599" w:rsidR="00CD6931" w:rsidRDefault="004550AA" w:rsidP="00CD6931">
      <w:pPr>
        <w:rPr>
          <w:color w:val="000000" w:themeColor="text1"/>
        </w:rPr>
      </w:pPr>
      <w:r>
        <w:t xml:space="preserve"> </w:t>
      </w:r>
      <w:r w:rsidR="00641A30">
        <w:t xml:space="preserve"> </w:t>
      </w:r>
      <w:r w:rsidR="00B030A0">
        <w:t>The</w:t>
      </w:r>
      <w:r w:rsidR="004B15FF">
        <w:t xml:space="preserve"> model is created 1000 times, and the resulting data is </w:t>
      </w:r>
      <w:r w:rsidR="006F07E7">
        <w:t xml:space="preserve">used to compute the test </w:t>
      </w:r>
      <w:r w:rsidR="006F07E7" w:rsidRPr="003F0A4E">
        <w:rPr>
          <w:color w:val="000000" w:themeColor="text1"/>
        </w:rPr>
        <w:t>statistics</w:t>
      </w:r>
      <w:r w:rsidR="006F07E7">
        <w:t xml:space="preserve"> for th</w:t>
      </w:r>
      <w:r w:rsidR="00892C30">
        <w:t xml:space="preserve">e data set </w:t>
      </w:r>
      <w:r w:rsidR="00CD6931">
        <w:t>created (</w:t>
      </w:r>
      <w:r w:rsidR="00892C30">
        <w:t>from the shuffled dataset)</w:t>
      </w:r>
      <w:r w:rsidR="0005500B">
        <w:t>. The p-value</w:t>
      </w:r>
      <w:r w:rsidR="0074662B">
        <w:t xml:space="preserve"> </w:t>
      </w:r>
      <w:r w:rsidR="0005500B">
        <w:t>is then</w:t>
      </w:r>
      <w:r w:rsidR="0074662B">
        <w:t xml:space="preserve"> </w:t>
      </w:r>
      <w:r w:rsidR="00CF194C">
        <w:t xml:space="preserve">the sum of </w:t>
      </w:r>
      <w:r w:rsidR="004D7255">
        <w:t xml:space="preserve">all the </w:t>
      </w:r>
      <w:r w:rsidR="00B37B9C">
        <w:t>mean differences</w:t>
      </w:r>
      <w:r w:rsidR="0005500B">
        <w:t xml:space="preserve"> </w:t>
      </w:r>
      <w:proofErr w:type="spellStart"/>
      <w:r w:rsidR="00CD6931" w:rsidRPr="00080B5E">
        <w:rPr>
          <w:color w:val="DFDFDF" w:themeColor="background2" w:themeShade="E6"/>
          <w:highlight w:val="black"/>
        </w:rPr>
        <w:t>test_stat</w:t>
      </w:r>
      <w:proofErr w:type="spellEnd"/>
      <w:r w:rsidR="00CD6931" w:rsidRPr="00080B5E">
        <w:rPr>
          <w:color w:val="DFDFDF" w:themeColor="background2" w:themeShade="E6"/>
          <w:highlight w:val="black"/>
        </w:rPr>
        <w:t xml:space="preserve"> = </w:t>
      </w:r>
      <w:proofErr w:type="gramStart"/>
      <w:r w:rsidR="00CD6931" w:rsidRPr="00080B5E">
        <w:rPr>
          <w:color w:val="DFDFDF" w:themeColor="background2" w:themeShade="E6"/>
          <w:highlight w:val="black"/>
        </w:rPr>
        <w:t>abs(</w:t>
      </w:r>
      <w:proofErr w:type="gramEnd"/>
      <w:r w:rsidR="00CD6931" w:rsidRPr="00080B5E">
        <w:rPr>
          <w:color w:val="DFDFDF" w:themeColor="background2" w:themeShade="E6"/>
          <w:highlight w:val="black"/>
        </w:rPr>
        <w:t>group1.mean() - group2.mean())</w:t>
      </w:r>
      <w:r w:rsidR="00080B5E">
        <w:rPr>
          <w:color w:val="DFDFDF" w:themeColor="background2" w:themeShade="E6"/>
        </w:rPr>
        <w:t xml:space="preserve"> </w:t>
      </w:r>
      <w:r w:rsidR="003F0A4E" w:rsidRPr="003F0A4E">
        <w:rPr>
          <w:color w:val="000000" w:themeColor="text1"/>
        </w:rPr>
        <w:t>divided by number of iterations</w:t>
      </w:r>
      <w:r w:rsidR="004724ED">
        <w:rPr>
          <w:color w:val="000000" w:themeColor="text1"/>
        </w:rPr>
        <w:t xml:space="preserve">.  </w:t>
      </w:r>
      <w:r w:rsidR="00BC7E67">
        <w:rPr>
          <w:color w:val="000000" w:themeColor="text1"/>
        </w:rPr>
        <w:t xml:space="preserve">This value shows the probability that the null hypothesis is true. If it is low, it </w:t>
      </w:r>
      <w:r w:rsidR="001550B4">
        <w:rPr>
          <w:color w:val="000000" w:themeColor="text1"/>
        </w:rPr>
        <w:t>means</w:t>
      </w:r>
      <w:r w:rsidR="00BC7E67">
        <w:rPr>
          <w:color w:val="000000" w:themeColor="text1"/>
        </w:rPr>
        <w:t xml:space="preserve"> null hypothesis is false and our original hypothesis is true. By convention</w:t>
      </w:r>
      <w:r w:rsidR="001550B4">
        <w:rPr>
          <w:color w:val="000000" w:themeColor="text1"/>
        </w:rPr>
        <w:t xml:space="preserve">, </w:t>
      </w:r>
      <w:r w:rsidR="00497152">
        <w:rPr>
          <w:color w:val="000000" w:themeColor="text1"/>
        </w:rPr>
        <w:t xml:space="preserve">statistical </w:t>
      </w:r>
      <w:r w:rsidR="001550B4">
        <w:rPr>
          <w:color w:val="000000" w:themeColor="text1"/>
        </w:rPr>
        <w:t>sign</w:t>
      </w:r>
      <w:r w:rsidR="00497152">
        <w:rPr>
          <w:color w:val="000000" w:themeColor="text1"/>
        </w:rPr>
        <w:t xml:space="preserve">ificance </w:t>
      </w:r>
      <w:r w:rsidR="00497152">
        <w:rPr>
          <w:color w:val="000000" w:themeColor="text1"/>
        </w:rPr>
        <w:lastRenderedPageBreak/>
        <w:t xml:space="preserve">is strong when the p-value is below </w:t>
      </w:r>
      <w:r w:rsidR="00877EDC">
        <w:rPr>
          <w:color w:val="000000" w:themeColor="text1"/>
        </w:rPr>
        <w:t>1</w:t>
      </w:r>
      <w:r w:rsidR="00497152">
        <w:rPr>
          <w:color w:val="000000" w:themeColor="text1"/>
        </w:rPr>
        <w:t>%, tolerable</w:t>
      </w:r>
      <w:r w:rsidR="00CA2FEB">
        <w:rPr>
          <w:color w:val="000000" w:themeColor="text1"/>
        </w:rPr>
        <w:t xml:space="preserve"> below 10%</w:t>
      </w:r>
      <w:r w:rsidR="00FB5B08">
        <w:rPr>
          <w:color w:val="000000" w:themeColor="text1"/>
        </w:rPr>
        <w:t>, and not acceptable above 10%</w:t>
      </w:r>
      <w:r w:rsidR="00C40442">
        <w:rPr>
          <w:color w:val="000000" w:themeColor="text1"/>
        </w:rPr>
        <w:t xml:space="preserve">. p-value can change depending on the </w:t>
      </w:r>
      <w:r w:rsidR="003942B1">
        <w:rPr>
          <w:color w:val="000000" w:themeColor="text1"/>
        </w:rPr>
        <w:t>hypothesis</w:t>
      </w:r>
      <w:r w:rsidR="00BB14D2">
        <w:rPr>
          <w:color w:val="000000" w:themeColor="text1"/>
        </w:rPr>
        <w:t>, the null hypothesis</w:t>
      </w:r>
      <w:r w:rsidR="002B1222">
        <w:rPr>
          <w:color w:val="000000" w:themeColor="text1"/>
        </w:rPr>
        <w:t xml:space="preserve">, </w:t>
      </w:r>
      <w:r w:rsidR="00C40442">
        <w:rPr>
          <w:color w:val="000000" w:themeColor="text1"/>
        </w:rPr>
        <w:t>test statistic</w:t>
      </w:r>
      <w:r w:rsidR="001D0277">
        <w:rPr>
          <w:color w:val="000000" w:themeColor="text1"/>
        </w:rPr>
        <w:t>, the choice of modeling</w:t>
      </w:r>
      <w:r w:rsidR="00333E99">
        <w:rPr>
          <w:color w:val="000000" w:themeColor="text1"/>
        </w:rPr>
        <w:t xml:space="preserve"> of the null hypothesis.</w:t>
      </w:r>
      <w:r w:rsidR="00520F27">
        <w:rPr>
          <w:color w:val="000000" w:themeColor="text1"/>
        </w:rPr>
        <w:t xml:space="preserve"> For </w:t>
      </w:r>
      <w:r w:rsidR="006D7219">
        <w:rPr>
          <w:color w:val="000000" w:themeColor="text1"/>
        </w:rPr>
        <w:t>example,</w:t>
      </w:r>
      <w:r w:rsidR="00520F27">
        <w:rPr>
          <w:color w:val="000000" w:themeColor="text1"/>
        </w:rPr>
        <w:t xml:space="preserve"> if the hypothesis were that </w:t>
      </w:r>
      <w:r w:rsidR="006D7219">
        <w:rPr>
          <w:color w:val="000000" w:themeColor="text1"/>
        </w:rPr>
        <w:t>t</w:t>
      </w:r>
      <w:r w:rsidR="00520F27">
        <w:rPr>
          <w:color w:val="000000" w:themeColor="text1"/>
        </w:rPr>
        <w:t xml:space="preserve">he </w:t>
      </w:r>
      <w:r w:rsidR="009B2AB7">
        <w:rPr>
          <w:color w:val="000000" w:themeColor="text1"/>
        </w:rPr>
        <w:t>first-born</w:t>
      </w:r>
      <w:r w:rsidR="002B1222">
        <w:rPr>
          <w:color w:val="000000" w:themeColor="text1"/>
        </w:rPr>
        <w:t>s</w:t>
      </w:r>
      <w:r w:rsidR="009B2AB7">
        <w:rPr>
          <w:color w:val="000000" w:themeColor="text1"/>
        </w:rPr>
        <w:t xml:space="preserve"> </w:t>
      </w:r>
      <w:r w:rsidR="00371357">
        <w:rPr>
          <w:color w:val="000000" w:themeColor="text1"/>
        </w:rPr>
        <w:t>are late</w:t>
      </w:r>
      <w:r w:rsidR="00C87BF4">
        <w:rPr>
          <w:color w:val="000000" w:themeColor="text1"/>
        </w:rPr>
        <w:t xml:space="preserve">, </w:t>
      </w:r>
      <w:r w:rsidR="00850882">
        <w:rPr>
          <w:color w:val="000000" w:themeColor="text1"/>
        </w:rPr>
        <w:t xml:space="preserve">regardless of what </w:t>
      </w:r>
      <w:r w:rsidR="00C87BF4">
        <w:rPr>
          <w:color w:val="000000" w:themeColor="text1"/>
        </w:rPr>
        <w:t>the null hypothesis</w:t>
      </w:r>
      <w:proofErr w:type="gramStart"/>
      <w:r w:rsidR="00850882">
        <w:rPr>
          <w:color w:val="000000" w:themeColor="text1"/>
        </w:rPr>
        <w:t>, the</w:t>
      </w:r>
      <w:proofErr w:type="gramEnd"/>
      <w:r w:rsidR="00850882">
        <w:rPr>
          <w:color w:val="000000" w:themeColor="text1"/>
        </w:rPr>
        <w:t xml:space="preserve"> distribution is </w:t>
      </w:r>
      <w:r w:rsidR="00CC035C">
        <w:rPr>
          <w:color w:val="000000" w:themeColor="text1"/>
        </w:rPr>
        <w:t>limited to only first-borns because we want to prove something in a single group.</w:t>
      </w:r>
      <w:r w:rsidR="00F92E14">
        <w:rPr>
          <w:color w:val="000000" w:themeColor="text1"/>
        </w:rPr>
        <w:t xml:space="preserve"> In this case, the test is called a one-sided test</w:t>
      </w:r>
      <w:r w:rsidR="00D438C5">
        <w:rPr>
          <w:color w:val="000000" w:themeColor="text1"/>
        </w:rPr>
        <w:t xml:space="preserve"> and </w:t>
      </w:r>
      <w:r w:rsidR="00F92E14">
        <w:rPr>
          <w:color w:val="000000" w:themeColor="text1"/>
        </w:rPr>
        <w:t>the p-value</w:t>
      </w:r>
      <w:r w:rsidR="00D438C5">
        <w:rPr>
          <w:color w:val="000000" w:themeColor="text1"/>
        </w:rPr>
        <w:t xml:space="preserve"> is less than </w:t>
      </w:r>
      <w:r w:rsidR="00030E18">
        <w:rPr>
          <w:color w:val="000000" w:themeColor="text1"/>
        </w:rPr>
        <w:t>its</w:t>
      </w:r>
      <w:r w:rsidR="00D438C5">
        <w:rPr>
          <w:color w:val="000000" w:themeColor="text1"/>
        </w:rPr>
        <w:t xml:space="preserve"> two-sided </w:t>
      </w:r>
      <w:r w:rsidR="002D4A83">
        <w:rPr>
          <w:color w:val="000000" w:themeColor="text1"/>
        </w:rPr>
        <w:t>version (</w:t>
      </w:r>
      <w:r w:rsidR="00D12C38">
        <w:rPr>
          <w:color w:val="000000" w:themeColor="text1"/>
        </w:rPr>
        <w:t xml:space="preserve">first-borns </w:t>
      </w:r>
      <w:r w:rsidR="005E7366">
        <w:rPr>
          <w:color w:val="000000" w:themeColor="text1"/>
        </w:rPr>
        <w:t>arrive</w:t>
      </w:r>
      <w:r w:rsidR="00D12C38">
        <w:rPr>
          <w:color w:val="000000" w:themeColor="text1"/>
        </w:rPr>
        <w:t xml:space="preserve"> later than </w:t>
      </w:r>
      <w:r w:rsidR="003222F6">
        <w:rPr>
          <w:color w:val="000000" w:themeColor="text1"/>
        </w:rPr>
        <w:t>non-first-borns</w:t>
      </w:r>
      <w:r w:rsidR="005E7366">
        <w:rPr>
          <w:color w:val="000000" w:themeColor="text1"/>
        </w:rPr>
        <w:t>).</w:t>
      </w:r>
      <w:r w:rsidR="00030E18">
        <w:rPr>
          <w:color w:val="000000" w:themeColor="text1"/>
        </w:rPr>
        <w:t xml:space="preserve"> </w:t>
      </w:r>
    </w:p>
    <w:p w14:paraId="43CAD4DC" w14:textId="60042574" w:rsidR="00030E18" w:rsidRDefault="00030E18" w:rsidP="00CD6931">
      <w:pPr>
        <w:rPr>
          <w:color w:val="000000" w:themeColor="text1"/>
        </w:rPr>
      </w:pPr>
      <w:r>
        <w:rPr>
          <w:color w:val="000000" w:themeColor="text1"/>
        </w:rPr>
        <w:t xml:space="preserve">While p-value </w:t>
      </w:r>
      <w:r w:rsidR="00E31521">
        <w:rPr>
          <w:color w:val="000000" w:themeColor="text1"/>
        </w:rPr>
        <w:t>is</w:t>
      </w:r>
      <w:r>
        <w:rPr>
          <w:color w:val="000000" w:themeColor="text1"/>
        </w:rPr>
        <w:t xml:space="preserve"> not the only indication that the hypothesis is </w:t>
      </w:r>
      <w:r w:rsidR="006722D0">
        <w:rPr>
          <w:color w:val="000000" w:themeColor="text1"/>
        </w:rPr>
        <w:t xml:space="preserve">correct, </w:t>
      </w:r>
      <w:r w:rsidR="003944A0">
        <w:rPr>
          <w:color w:val="000000" w:themeColor="text1"/>
        </w:rPr>
        <w:t>various ways of calculating it</w:t>
      </w:r>
      <w:r w:rsidR="00867E5F">
        <w:rPr>
          <w:color w:val="000000" w:themeColor="text1"/>
        </w:rPr>
        <w:t xml:space="preserve"> gives us more </w:t>
      </w:r>
      <w:r w:rsidR="007C73F7">
        <w:rPr>
          <w:color w:val="000000" w:themeColor="text1"/>
        </w:rPr>
        <w:t>choices depending on our use case</w:t>
      </w:r>
      <w:r w:rsidR="00634C4F">
        <w:rPr>
          <w:color w:val="000000" w:themeColor="text1"/>
        </w:rPr>
        <w:t xml:space="preserve">. For </w:t>
      </w:r>
      <w:r w:rsidR="002579C8">
        <w:rPr>
          <w:color w:val="000000" w:themeColor="text1"/>
        </w:rPr>
        <w:t>example</w:t>
      </w:r>
      <w:r w:rsidR="00C27D9B">
        <w:rPr>
          <w:color w:val="000000" w:themeColor="text1"/>
        </w:rPr>
        <w:t>, using z-score</w:t>
      </w:r>
      <w:r w:rsidR="00774AEA">
        <w:rPr>
          <w:color w:val="000000" w:themeColor="text1"/>
        </w:rPr>
        <w:t xml:space="preserve">, </w:t>
      </w:r>
      <w:r w:rsidR="005806CC">
        <w:rPr>
          <w:color w:val="000000" w:themeColor="text1"/>
        </w:rPr>
        <w:t xml:space="preserve">we can get an idea of how far the null hypothesis </w:t>
      </w:r>
      <w:proofErr w:type="gramStart"/>
      <w:r w:rsidR="00AA2739">
        <w:rPr>
          <w:color w:val="000000" w:themeColor="text1"/>
        </w:rPr>
        <w:t>by</w:t>
      </w:r>
      <w:proofErr w:type="gramEnd"/>
      <w:r w:rsidR="00AA2739">
        <w:rPr>
          <w:color w:val="000000" w:themeColor="text1"/>
        </w:rPr>
        <w:t xml:space="preserve"> comparing </w:t>
      </w:r>
      <w:r w:rsidR="0044587E">
        <w:rPr>
          <w:color w:val="000000" w:themeColor="text1"/>
        </w:rPr>
        <w:t xml:space="preserve">the test results to a normal </w:t>
      </w:r>
      <w:r w:rsidR="00830978">
        <w:rPr>
          <w:color w:val="000000" w:themeColor="text1"/>
        </w:rPr>
        <w:t>distribution. The</w:t>
      </w:r>
      <w:r w:rsidR="0008510E">
        <w:rPr>
          <w:color w:val="000000" w:themeColor="text1"/>
        </w:rPr>
        <w:t xml:space="preserve"> z-score for the </w:t>
      </w:r>
      <w:r w:rsidR="00770B52">
        <w:rPr>
          <w:color w:val="000000" w:themeColor="text1"/>
        </w:rPr>
        <w:t>sample data is calculated using the formula below:</w:t>
      </w:r>
    </w:p>
    <w:p w14:paraId="50AE7570" w14:textId="4FDC209B" w:rsidR="00770B52" w:rsidRDefault="00770B52" w:rsidP="00CD6931">
      <w:pPr>
        <w:rPr>
          <w:color w:val="000000" w:themeColor="text1"/>
        </w:rPr>
      </w:pPr>
    </w:p>
    <w:p w14:paraId="4ADBA8C2" w14:textId="682A4C03" w:rsidR="00770B52" w:rsidRPr="00830978" w:rsidRDefault="00FC3518" w:rsidP="00CD6931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Z = (x - μ)/(σ/√n)</m:t>
          </m:r>
        </m:oMath>
      </m:oMathPara>
    </w:p>
    <w:p w14:paraId="27834EE1" w14:textId="6E5059B3" w:rsidR="00A737D0" w:rsidRPr="00A737D0" w:rsidRDefault="000B1AE7" w:rsidP="00693D82">
      <w:pPr>
        <w:rPr>
          <w:color w:val="000000" w:themeColor="text1"/>
        </w:rPr>
      </w:pPr>
      <w:r>
        <w:rPr>
          <w:color w:val="000000" w:themeColor="text1"/>
        </w:rPr>
        <w:t>Where x is the sample mean</w:t>
      </w:r>
      <w:r w:rsidR="00F4774B">
        <w:rPr>
          <w:color w:val="000000" w:themeColor="text1"/>
        </w:rPr>
        <w:t>,</w:t>
      </w:r>
      <w:r w:rsidR="00B83A62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μ</m:t>
        </m:r>
      </m:oMath>
      <w:r w:rsidR="00F4774B">
        <w:rPr>
          <w:color w:val="000000" w:themeColor="text1"/>
        </w:rPr>
        <w:t xml:space="preserve"> </w:t>
      </w:r>
      <w:r w:rsidR="0060052A">
        <w:rPr>
          <w:color w:val="000000" w:themeColor="text1"/>
        </w:rPr>
        <w:t>is the population mean</w:t>
      </w:r>
      <w:r w:rsidR="00482129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σ</m:t>
        </m:r>
      </m:oMath>
      <w:r w:rsidR="00482129">
        <w:rPr>
          <w:color w:val="000000" w:themeColor="text1"/>
        </w:rPr>
        <w:t xml:space="preserve"> is the </w:t>
      </w:r>
      <w:r w:rsidR="00FB7ABD">
        <w:rPr>
          <w:color w:val="000000" w:themeColor="text1"/>
        </w:rPr>
        <w:t xml:space="preserve">sample </w:t>
      </w:r>
      <w:r w:rsidR="00482129">
        <w:rPr>
          <w:color w:val="000000" w:themeColor="text1"/>
        </w:rPr>
        <w:t xml:space="preserve">standard </w:t>
      </w:r>
      <w:r w:rsidR="00FB7ABD">
        <w:rPr>
          <w:color w:val="000000" w:themeColor="text1"/>
        </w:rPr>
        <w:t>deviation, and is the number of</w:t>
      </w:r>
      <w:r w:rsidR="007E7BF2">
        <w:rPr>
          <w:color w:val="000000" w:themeColor="text1"/>
        </w:rPr>
        <w:t xml:space="preserve"> </w:t>
      </w:r>
      <w:r w:rsidR="00551707">
        <w:rPr>
          <w:color w:val="000000" w:themeColor="text1"/>
        </w:rPr>
        <w:t>records in the sample.</w:t>
      </w:r>
      <w:r w:rsidR="00E30D72">
        <w:rPr>
          <w:color w:val="000000" w:themeColor="text1"/>
        </w:rPr>
        <w:t xml:space="preserve"> </w:t>
      </w:r>
    </w:p>
    <w:p w14:paraId="0039E295" w14:textId="6F76E7E5" w:rsidR="00830978" w:rsidRDefault="008734E5" w:rsidP="00CD6931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r w:rsidR="00001CA9">
        <w:rPr>
          <w:color w:val="000000" w:themeColor="text1"/>
        </w:rPr>
        <w:t>example,</w:t>
      </w:r>
      <w:r w:rsidR="0065413C">
        <w:rPr>
          <w:color w:val="000000" w:themeColor="text1"/>
        </w:rPr>
        <w:t xml:space="preserve"> we have the following problem statement:</w:t>
      </w:r>
    </w:p>
    <w:p w14:paraId="0340C435" w14:textId="0DE6ECAA" w:rsidR="0065413C" w:rsidRDefault="00001CA9" w:rsidP="00405D0E">
      <w:pPr>
        <w:jc w:val="center"/>
        <w:rPr>
          <w:b/>
          <w:bCs/>
          <w:color w:val="000000" w:themeColor="text1"/>
        </w:rPr>
      </w:pPr>
      <w:r w:rsidRPr="00B30EBA">
        <w:rPr>
          <w:b/>
          <w:bCs/>
          <w:i/>
          <w:iCs/>
          <w:color w:val="000000" w:themeColor="text1"/>
        </w:rPr>
        <w:t xml:space="preserve">The average weight of residents in a town is 168 lbs. A recent </w:t>
      </w:r>
      <w:r w:rsidR="00B0545E" w:rsidRPr="00B30EBA">
        <w:rPr>
          <w:b/>
          <w:bCs/>
          <w:i/>
          <w:iCs/>
          <w:color w:val="000000" w:themeColor="text1"/>
        </w:rPr>
        <w:t>survey of 36 individuals show</w:t>
      </w:r>
      <w:r w:rsidR="009726CB" w:rsidRPr="00B30EBA">
        <w:rPr>
          <w:b/>
          <w:bCs/>
          <w:i/>
          <w:iCs/>
          <w:color w:val="000000" w:themeColor="text1"/>
        </w:rPr>
        <w:t>ed the average weight is 169.5 lbs.</w:t>
      </w:r>
      <w:r w:rsidR="004B7618" w:rsidRPr="00B30EBA">
        <w:rPr>
          <w:b/>
          <w:bCs/>
          <w:i/>
          <w:iCs/>
          <w:color w:val="000000" w:themeColor="text1"/>
        </w:rPr>
        <w:t xml:space="preserve"> with a standard deviation of 3.9 lbs. At 95% confidence level</w:t>
      </w:r>
      <w:r w:rsidR="00B903C8" w:rsidRPr="00B30EBA">
        <w:rPr>
          <w:b/>
          <w:bCs/>
          <w:i/>
          <w:iCs/>
          <w:color w:val="000000" w:themeColor="text1"/>
        </w:rPr>
        <w:t xml:space="preserve">, can we conclude that the </w:t>
      </w:r>
      <w:r w:rsidR="001601CF" w:rsidRPr="00B30EBA">
        <w:rPr>
          <w:b/>
          <w:bCs/>
          <w:i/>
          <w:iCs/>
          <w:color w:val="000000" w:themeColor="text1"/>
        </w:rPr>
        <w:t xml:space="preserve">average weight is </w:t>
      </w:r>
      <w:r w:rsidR="00B8463C" w:rsidRPr="00B30EBA">
        <w:rPr>
          <w:b/>
          <w:bCs/>
          <w:i/>
          <w:iCs/>
          <w:color w:val="000000" w:themeColor="text1"/>
        </w:rPr>
        <w:t xml:space="preserve">168 </w:t>
      </w:r>
      <w:proofErr w:type="spellStart"/>
      <w:r w:rsidR="00B8463C" w:rsidRPr="00B30EBA">
        <w:rPr>
          <w:b/>
          <w:bCs/>
          <w:i/>
          <w:iCs/>
          <w:color w:val="000000" w:themeColor="text1"/>
        </w:rPr>
        <w:t>lbs</w:t>
      </w:r>
      <w:proofErr w:type="spellEnd"/>
      <w:r w:rsidR="00B8463C" w:rsidRPr="00B30EBA">
        <w:rPr>
          <w:b/>
          <w:bCs/>
          <w:i/>
          <w:iCs/>
          <w:color w:val="000000" w:themeColor="text1"/>
        </w:rPr>
        <w:t xml:space="preserve"> and not 169.5 lbs.</w:t>
      </w:r>
      <w:r w:rsidR="009B61DA" w:rsidRPr="00B30EBA">
        <w:rPr>
          <w:b/>
          <w:bCs/>
          <w:i/>
          <w:iCs/>
          <w:color w:val="000000" w:themeColor="text1"/>
        </w:rPr>
        <w:t xml:space="preserve"> to calculate Z</w:t>
      </w:r>
      <w:r w:rsidR="00A66D7F" w:rsidRPr="00B30EBA">
        <w:rPr>
          <w:b/>
          <w:bCs/>
          <w:color w:val="000000" w:themeColor="text1"/>
        </w:rPr>
        <w:t>:</w:t>
      </w:r>
    </w:p>
    <w:p w14:paraId="6F120062" w14:textId="371FEB57" w:rsidR="00AC3800" w:rsidRPr="00EB19B7" w:rsidRDefault="00EB19B7" w:rsidP="00EB19B7">
      <w:pPr>
        <w:rPr>
          <w:color w:val="000000" w:themeColor="text1"/>
        </w:rPr>
      </w:pPr>
      <w:r w:rsidRPr="00EB19B7">
        <w:rPr>
          <w:color w:val="000000" w:themeColor="text1"/>
        </w:rPr>
        <w:t>In</w:t>
      </w:r>
      <w:r>
        <w:rPr>
          <w:color w:val="000000" w:themeColor="text1"/>
        </w:rPr>
        <w:t xml:space="preserve"> this case, the null hypothesis is that the </w:t>
      </w:r>
      <w:r w:rsidR="00786586">
        <w:rPr>
          <w:color w:val="000000" w:themeColor="text1"/>
        </w:rPr>
        <w:t>average</w:t>
      </w:r>
      <w:r>
        <w:rPr>
          <w:color w:val="000000" w:themeColor="text1"/>
        </w:rPr>
        <w:t xml:space="preserve"> weight is 168 and the alternative hypothesis is </w:t>
      </w:r>
      <w:r w:rsidR="00ED3A28">
        <w:rPr>
          <w:color w:val="000000" w:themeColor="text1"/>
        </w:rPr>
        <w:t xml:space="preserve">the average weight is 169.5. </w:t>
      </w:r>
      <w:r w:rsidR="00786586">
        <w:rPr>
          <w:color w:val="000000" w:themeColor="text1"/>
        </w:rPr>
        <w:t>So,</w:t>
      </w:r>
      <w:r w:rsidR="007D78C0">
        <w:rPr>
          <w:color w:val="000000" w:themeColor="text1"/>
        </w:rPr>
        <w:t xml:space="preserve"> the numbers </w:t>
      </w:r>
      <w:r w:rsidR="00B54792">
        <w:rPr>
          <w:color w:val="000000" w:themeColor="text1"/>
        </w:rPr>
        <w:t>for the equation are as follows:</w:t>
      </w:r>
    </w:p>
    <w:p w14:paraId="6973866C" w14:textId="4A4D4989" w:rsidR="00A66D7F" w:rsidRDefault="00A66D7F" w:rsidP="00CD6931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μ = 168 , n=36,x= 169.5 , σ =3.9,n=36  </m:t>
          </m:r>
        </m:oMath>
      </m:oMathPara>
    </w:p>
    <w:p w14:paraId="2B5E9692" w14:textId="431D05E9" w:rsidR="00B877F4" w:rsidRDefault="009F139E" w:rsidP="00B877F4">
      <w:pPr>
        <w:rPr>
          <w:color w:val="000000" w:themeColor="text1"/>
        </w:rPr>
      </w:pPr>
      <w:r>
        <w:rPr>
          <w:color w:val="000000" w:themeColor="text1"/>
        </w:rPr>
        <w:lastRenderedPageBreak/>
        <w:t>And with 95% confidence</w:t>
      </w:r>
      <w:r w:rsidR="00630DF3">
        <w:rPr>
          <w:color w:val="000000" w:themeColor="text1"/>
        </w:rPr>
        <w:t xml:space="preserve"> requirement, the </w:t>
      </w:r>
      <w:r w:rsidR="001931A5">
        <w:rPr>
          <w:color w:val="000000" w:themeColor="text1"/>
        </w:rPr>
        <w:t xml:space="preserve">significance level </w:t>
      </w:r>
      <w:r w:rsidR="00F848F2">
        <w:rPr>
          <w:rFonts w:cstheme="minorHAnsi"/>
          <w:color w:val="000000" w:themeColor="text1"/>
        </w:rPr>
        <w:t>α</w:t>
      </w:r>
      <w:r w:rsidR="00F848F2">
        <w:rPr>
          <w:color w:val="000000" w:themeColor="text1"/>
        </w:rPr>
        <w:t xml:space="preserve">=1-.95 </w:t>
      </w:r>
      <w:r w:rsidR="00CE50A4">
        <w:rPr>
          <w:color w:val="000000" w:themeColor="text1"/>
        </w:rPr>
        <w:t xml:space="preserve">= </w:t>
      </w:r>
      <w:r w:rsidR="00756B65">
        <w:rPr>
          <w:color w:val="000000" w:themeColor="text1"/>
        </w:rPr>
        <w:t>0</w:t>
      </w:r>
      <w:r w:rsidR="00F848F2">
        <w:rPr>
          <w:color w:val="000000" w:themeColor="text1"/>
        </w:rPr>
        <w:t xml:space="preserve">.05. </w:t>
      </w:r>
      <w:r w:rsidR="000C754C">
        <w:rPr>
          <w:color w:val="000000" w:themeColor="text1"/>
        </w:rPr>
        <w:t xml:space="preserve">The p-value must be </w:t>
      </w:r>
      <w:r w:rsidR="00465EE1">
        <w:rPr>
          <w:color w:val="000000" w:themeColor="text1"/>
        </w:rPr>
        <w:t>greater</w:t>
      </w:r>
      <w:r w:rsidR="00137DDE">
        <w:rPr>
          <w:color w:val="000000" w:themeColor="text1"/>
        </w:rPr>
        <w:t xml:space="preserve"> than the significance level </w:t>
      </w:r>
      <w:proofErr w:type="gramStart"/>
      <w:r w:rsidR="00137DDE">
        <w:rPr>
          <w:color w:val="000000" w:themeColor="text1"/>
        </w:rPr>
        <w:t>in order to</w:t>
      </w:r>
      <w:proofErr w:type="gramEnd"/>
      <w:r w:rsidR="00137DDE">
        <w:rPr>
          <w:color w:val="000000" w:themeColor="text1"/>
        </w:rPr>
        <w:t xml:space="preserve"> accept the null hypothesis. </w:t>
      </w:r>
      <w:r w:rsidR="00B877F4">
        <w:rPr>
          <w:color w:val="000000" w:themeColor="text1"/>
        </w:rPr>
        <w:t>Plugging in the numbers</w:t>
      </w:r>
      <w:r w:rsidR="00B54792">
        <w:rPr>
          <w:color w:val="000000" w:themeColor="text1"/>
        </w:rPr>
        <w:t xml:space="preserve"> to calculate the Z</w:t>
      </w:r>
      <w:r w:rsidR="00E910FD">
        <w:rPr>
          <w:color w:val="000000" w:themeColor="text1"/>
        </w:rPr>
        <w:t xml:space="preserve"> value</w:t>
      </w:r>
      <w:r w:rsidR="00B877F4">
        <w:rPr>
          <w:color w:val="000000" w:themeColor="text1"/>
        </w:rPr>
        <w:t xml:space="preserve">, we </w:t>
      </w:r>
      <w:proofErr w:type="gramStart"/>
      <w:r w:rsidR="00B877F4">
        <w:rPr>
          <w:color w:val="000000" w:themeColor="text1"/>
        </w:rPr>
        <w:t>get</w:t>
      </w:r>
      <w:proofErr w:type="gramEnd"/>
    </w:p>
    <w:p w14:paraId="66C330EF" w14:textId="5BD020C4" w:rsidR="00B877F4" w:rsidRPr="00174724" w:rsidRDefault="00B877F4" w:rsidP="00B877F4">
      <w:pPr>
        <w:ind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169.5-168</m:t>
              </m:r>
            </m:e>
          </m:d>
          <m:r>
            <m:rPr>
              <m:lit/>
            </m:rPr>
            <w:rPr>
              <w:rFonts w:ascii="Cambria Math" w:hAnsi="Cambria Math"/>
              <w:color w:val="000000" w:themeColor="text1"/>
            </w:rPr>
            <m:t>/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3.9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 w:themeColor="text1"/>
                </w:rPr>
                <m:t>6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2.31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5A85D392" w14:textId="333A98CA" w:rsidR="00174724" w:rsidRDefault="00AD1738" w:rsidP="00B877F4">
      <w:pPr>
        <w:ind w:firstLine="0"/>
        <w:rPr>
          <w:color w:val="000000" w:themeColor="text1"/>
        </w:rPr>
      </w:pPr>
      <w:r>
        <w:rPr>
          <w:color w:val="000000" w:themeColor="text1"/>
        </w:rPr>
        <w:t>The z-</w:t>
      </w:r>
      <w:r w:rsidR="00756B65">
        <w:rPr>
          <w:color w:val="000000" w:themeColor="text1"/>
        </w:rPr>
        <w:t>score</w:t>
      </w:r>
      <w:r>
        <w:rPr>
          <w:color w:val="000000" w:themeColor="text1"/>
        </w:rPr>
        <w:t xml:space="preserve"> on the normal distribution</w:t>
      </w:r>
      <w:r w:rsidR="008F0F73">
        <w:rPr>
          <w:color w:val="000000" w:themeColor="text1"/>
        </w:rPr>
        <w:t xml:space="preserve"> looks like </w:t>
      </w:r>
      <w:r w:rsidR="00461E28">
        <w:rPr>
          <w:color w:val="000000" w:themeColor="text1"/>
        </w:rPr>
        <w:t>below</w:t>
      </w:r>
      <w:r w:rsidR="004F5578">
        <w:rPr>
          <w:color w:val="000000" w:themeColor="text1"/>
        </w:rPr>
        <w:t xml:space="preserve">. </w:t>
      </w:r>
      <w:r w:rsidR="00FC6D09">
        <w:rPr>
          <w:color w:val="000000" w:themeColor="text1"/>
        </w:rPr>
        <w:t>We are interested in the area</w:t>
      </w:r>
      <w:r w:rsidR="0092269C">
        <w:rPr>
          <w:color w:val="000000" w:themeColor="text1"/>
        </w:rPr>
        <w:t xml:space="preserve"> on the right side of 2.3</w:t>
      </w:r>
      <w:r w:rsidR="00936615">
        <w:rPr>
          <w:color w:val="000000" w:themeColor="text1"/>
        </w:rPr>
        <w:t>1</w:t>
      </w:r>
      <w:r w:rsidR="00E3126D">
        <w:rPr>
          <w:color w:val="000000" w:themeColor="text1"/>
        </w:rPr>
        <w:t>.</w:t>
      </w:r>
      <w:r w:rsidR="00936615">
        <w:rPr>
          <w:color w:val="000000" w:themeColor="text1"/>
        </w:rPr>
        <w:t xml:space="preserve"> To get this value we must</w:t>
      </w:r>
      <w:r w:rsidR="008D1039">
        <w:rPr>
          <w:color w:val="000000" w:themeColor="text1"/>
        </w:rPr>
        <w:t xml:space="preserve"> subtract the entire are</w:t>
      </w:r>
      <w:r w:rsidR="005E12B0">
        <w:rPr>
          <w:color w:val="000000" w:themeColor="text1"/>
        </w:rPr>
        <w:t>a</w:t>
      </w:r>
      <w:r w:rsidR="002B07DE">
        <w:rPr>
          <w:color w:val="000000" w:themeColor="text1"/>
        </w:rPr>
        <w:t xml:space="preserve"> to the left of 2.31</w:t>
      </w:r>
      <w:r w:rsidR="002F25B0">
        <w:rPr>
          <w:color w:val="000000" w:themeColor="text1"/>
        </w:rPr>
        <w:t xml:space="preserve"> </w:t>
      </w:r>
      <w:r w:rsidR="00EB54C3">
        <w:rPr>
          <w:color w:val="000000" w:themeColor="text1"/>
        </w:rPr>
        <w:t>from the total</w:t>
      </w:r>
      <w:r w:rsidR="00642C5F">
        <w:rPr>
          <w:color w:val="000000" w:themeColor="text1"/>
        </w:rPr>
        <w:t xml:space="preserve"> area</w:t>
      </w:r>
      <w:r w:rsidR="008D1039">
        <w:rPr>
          <w:color w:val="000000" w:themeColor="text1"/>
        </w:rPr>
        <w:t xml:space="preserve"> under the </w:t>
      </w:r>
      <w:r w:rsidR="00E45D5B">
        <w:rPr>
          <w:color w:val="000000" w:themeColor="text1"/>
        </w:rPr>
        <w:t>curve (</w:t>
      </w:r>
      <w:r w:rsidR="008D1039">
        <w:rPr>
          <w:color w:val="000000" w:themeColor="text1"/>
        </w:rPr>
        <w:t>which is 1)</w:t>
      </w:r>
      <w:r w:rsidR="00642C5F">
        <w:rPr>
          <w:color w:val="000000" w:themeColor="text1"/>
        </w:rPr>
        <w:t>. The area on the left is obtained from the z table shown below</w:t>
      </w:r>
      <w:r w:rsidR="00DB6276">
        <w:rPr>
          <w:color w:val="000000" w:themeColor="text1"/>
        </w:rPr>
        <w:t xml:space="preserve"> </w:t>
      </w:r>
      <w:proofErr w:type="gramStart"/>
      <w:r w:rsidR="00DB6276">
        <w:rPr>
          <w:color w:val="000000" w:themeColor="text1"/>
        </w:rPr>
        <w:t xml:space="preserve">and </w:t>
      </w:r>
      <w:r w:rsidR="00A80489">
        <w:rPr>
          <w:color w:val="000000" w:themeColor="text1"/>
        </w:rPr>
        <w:t>in the blue</w:t>
      </w:r>
      <w:proofErr w:type="gramEnd"/>
      <w:r w:rsidR="00A80489">
        <w:rPr>
          <w:color w:val="000000" w:themeColor="text1"/>
        </w:rPr>
        <w:t xml:space="preserve">-shaded area in the </w:t>
      </w:r>
      <w:r w:rsidR="00D13B39">
        <w:rPr>
          <w:color w:val="000000" w:themeColor="text1"/>
        </w:rPr>
        <w:t>graph.</w:t>
      </w:r>
      <w:r w:rsidR="00E45D5B">
        <w:rPr>
          <w:color w:val="000000" w:themeColor="text1"/>
        </w:rPr>
        <w:t xml:space="preserve"> This makes the area </w:t>
      </w:r>
      <w:r w:rsidR="00025041">
        <w:rPr>
          <w:color w:val="000000" w:themeColor="text1"/>
        </w:rPr>
        <w:t xml:space="preserve">we </w:t>
      </w:r>
      <w:proofErr w:type="gramStart"/>
      <w:r w:rsidR="00025041">
        <w:rPr>
          <w:color w:val="000000" w:themeColor="text1"/>
        </w:rPr>
        <w:t>seek to</w:t>
      </w:r>
      <w:proofErr w:type="gramEnd"/>
      <w:r w:rsidR="00025041">
        <w:rPr>
          <w:color w:val="000000" w:themeColor="text1"/>
        </w:rPr>
        <w:t xml:space="preserve"> 1-</w:t>
      </w:r>
      <w:r w:rsidR="00255721">
        <w:rPr>
          <w:color w:val="000000" w:themeColor="text1"/>
        </w:rPr>
        <w:t xml:space="preserve">.98956 = </w:t>
      </w:r>
      <w:r w:rsidR="001259F1">
        <w:rPr>
          <w:color w:val="000000" w:themeColor="text1"/>
        </w:rPr>
        <w:t>0.01044</w:t>
      </w:r>
      <w:r w:rsidR="00EA7EEF">
        <w:rPr>
          <w:color w:val="000000" w:themeColor="text1"/>
        </w:rPr>
        <w:t xml:space="preserve"> as shown in the graph below</w:t>
      </w:r>
      <w:r w:rsidR="008777CC">
        <w:rPr>
          <w:color w:val="000000" w:themeColor="text1"/>
        </w:rPr>
        <w:t>.</w:t>
      </w:r>
      <w:r w:rsidR="00AA4C00">
        <w:rPr>
          <w:color w:val="000000" w:themeColor="text1"/>
        </w:rPr>
        <w:t xml:space="preserve"> </w:t>
      </w:r>
      <w:r w:rsidR="008777CC">
        <w:rPr>
          <w:color w:val="000000" w:themeColor="text1"/>
        </w:rPr>
        <w:t xml:space="preserve">The p-value is the sum </w:t>
      </w:r>
      <w:r w:rsidR="002C3ABE">
        <w:rPr>
          <w:color w:val="000000" w:themeColor="text1"/>
        </w:rPr>
        <w:t>of the areas</w:t>
      </w:r>
      <w:r w:rsidR="008A2801">
        <w:rPr>
          <w:color w:val="000000" w:themeColor="text1"/>
        </w:rPr>
        <w:t xml:space="preserve"> on the right and left side of the </w:t>
      </w:r>
      <w:r w:rsidR="00EF3374">
        <w:rPr>
          <w:color w:val="000000" w:themeColor="text1"/>
        </w:rPr>
        <w:t xml:space="preserve">distribution. </w:t>
      </w:r>
      <w:r w:rsidR="00240E68">
        <w:rPr>
          <w:color w:val="000000" w:themeColor="text1"/>
        </w:rPr>
        <w:t>So,</w:t>
      </w:r>
      <w:r w:rsidR="00264D6A">
        <w:rPr>
          <w:color w:val="000000" w:themeColor="text1"/>
        </w:rPr>
        <w:t xml:space="preserve"> the p-value = </w:t>
      </w:r>
      <w:r w:rsidR="00436DBE">
        <w:rPr>
          <w:color w:val="000000" w:themeColor="text1"/>
        </w:rPr>
        <w:t xml:space="preserve">0.01044 * 2 = </w:t>
      </w:r>
      <w:r w:rsidR="006F2337">
        <w:rPr>
          <w:color w:val="000000" w:themeColor="text1"/>
        </w:rPr>
        <w:t xml:space="preserve">0.2088. With </w:t>
      </w:r>
      <w:r w:rsidR="006F2337">
        <w:rPr>
          <w:rFonts w:cstheme="minorHAnsi"/>
          <w:color w:val="000000" w:themeColor="text1"/>
        </w:rPr>
        <w:t>α</w:t>
      </w:r>
      <w:r w:rsidR="006F2337">
        <w:rPr>
          <w:color w:val="000000" w:themeColor="text1"/>
        </w:rPr>
        <w:t>=</w:t>
      </w:r>
      <w:r w:rsidR="00FE7805">
        <w:rPr>
          <w:color w:val="000000" w:themeColor="text1"/>
        </w:rPr>
        <w:t xml:space="preserve">0.05, we can conclude that </w:t>
      </w:r>
      <w:r w:rsidR="00386D4E">
        <w:rPr>
          <w:color w:val="000000" w:themeColor="text1"/>
        </w:rPr>
        <w:t>the null hypothesis is false and can be rejected</w:t>
      </w:r>
      <w:r w:rsidR="003B5262">
        <w:rPr>
          <w:color w:val="000000" w:themeColor="text1"/>
        </w:rPr>
        <w:t>.</w:t>
      </w:r>
    </w:p>
    <w:p w14:paraId="0FF45A53" w14:textId="25F1361B" w:rsidR="00461E28" w:rsidRPr="00A737D0" w:rsidRDefault="007D123F" w:rsidP="00B877F4">
      <w:pPr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31B57869" wp14:editId="1271CFB9">
                <wp:extent cx="5486400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Straight Connector 5"/>
                        <wps:cNvCnPr/>
                        <wps:spPr>
                          <a:xfrm flipV="1">
                            <a:off x="609600" y="2343150"/>
                            <a:ext cx="4286250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571500" y="588472"/>
                            <a:ext cx="4219575" cy="1659428"/>
                          </a:xfrm>
                          <a:custGeom>
                            <a:avLst/>
                            <a:gdLst>
                              <a:gd name="connsiteX0" fmla="*/ 0 w 4219575"/>
                              <a:gd name="connsiteY0" fmla="*/ 1659428 h 1659428"/>
                              <a:gd name="connsiteX1" fmla="*/ 200025 w 4219575"/>
                              <a:gd name="connsiteY1" fmla="*/ 1630853 h 1659428"/>
                              <a:gd name="connsiteX2" fmla="*/ 266700 w 4219575"/>
                              <a:gd name="connsiteY2" fmla="*/ 1621328 h 1659428"/>
                              <a:gd name="connsiteX3" fmla="*/ 304800 w 4219575"/>
                              <a:gd name="connsiteY3" fmla="*/ 1611803 h 1659428"/>
                              <a:gd name="connsiteX4" fmla="*/ 361950 w 4219575"/>
                              <a:gd name="connsiteY4" fmla="*/ 1592753 h 1659428"/>
                              <a:gd name="connsiteX5" fmla="*/ 390525 w 4219575"/>
                              <a:gd name="connsiteY5" fmla="*/ 1583228 h 1659428"/>
                              <a:gd name="connsiteX6" fmla="*/ 428625 w 4219575"/>
                              <a:gd name="connsiteY6" fmla="*/ 1573703 h 1659428"/>
                              <a:gd name="connsiteX7" fmla="*/ 457200 w 4219575"/>
                              <a:gd name="connsiteY7" fmla="*/ 1554653 h 1659428"/>
                              <a:gd name="connsiteX8" fmla="*/ 523875 w 4219575"/>
                              <a:gd name="connsiteY8" fmla="*/ 1535603 h 1659428"/>
                              <a:gd name="connsiteX9" fmla="*/ 552450 w 4219575"/>
                              <a:gd name="connsiteY9" fmla="*/ 1526078 h 1659428"/>
                              <a:gd name="connsiteX10" fmla="*/ 590550 w 4219575"/>
                              <a:gd name="connsiteY10" fmla="*/ 1516553 h 1659428"/>
                              <a:gd name="connsiteX11" fmla="*/ 647700 w 4219575"/>
                              <a:gd name="connsiteY11" fmla="*/ 1497503 h 1659428"/>
                              <a:gd name="connsiteX12" fmla="*/ 762000 w 4219575"/>
                              <a:gd name="connsiteY12" fmla="*/ 1468928 h 1659428"/>
                              <a:gd name="connsiteX13" fmla="*/ 800100 w 4219575"/>
                              <a:gd name="connsiteY13" fmla="*/ 1459403 h 1659428"/>
                              <a:gd name="connsiteX14" fmla="*/ 828675 w 4219575"/>
                              <a:gd name="connsiteY14" fmla="*/ 1440353 h 1659428"/>
                              <a:gd name="connsiteX15" fmla="*/ 904875 w 4219575"/>
                              <a:gd name="connsiteY15" fmla="*/ 1421303 h 1659428"/>
                              <a:gd name="connsiteX16" fmla="*/ 1000125 w 4219575"/>
                              <a:gd name="connsiteY16" fmla="*/ 1364153 h 1659428"/>
                              <a:gd name="connsiteX17" fmla="*/ 1028700 w 4219575"/>
                              <a:gd name="connsiteY17" fmla="*/ 1345103 h 1659428"/>
                              <a:gd name="connsiteX18" fmla="*/ 1114425 w 4219575"/>
                              <a:gd name="connsiteY18" fmla="*/ 1297478 h 1659428"/>
                              <a:gd name="connsiteX19" fmla="*/ 1200150 w 4219575"/>
                              <a:gd name="connsiteY19" fmla="*/ 1230803 h 1659428"/>
                              <a:gd name="connsiteX20" fmla="*/ 1228725 w 4219575"/>
                              <a:gd name="connsiteY20" fmla="*/ 1211753 h 1659428"/>
                              <a:gd name="connsiteX21" fmla="*/ 1247775 w 4219575"/>
                              <a:gd name="connsiteY21" fmla="*/ 1183178 h 1659428"/>
                              <a:gd name="connsiteX22" fmla="*/ 1314450 w 4219575"/>
                              <a:gd name="connsiteY22" fmla="*/ 1126028 h 1659428"/>
                              <a:gd name="connsiteX23" fmla="*/ 1352550 w 4219575"/>
                              <a:gd name="connsiteY23" fmla="*/ 1068878 h 1659428"/>
                              <a:gd name="connsiteX24" fmla="*/ 1381125 w 4219575"/>
                              <a:gd name="connsiteY24" fmla="*/ 1030778 h 1659428"/>
                              <a:gd name="connsiteX25" fmla="*/ 1419225 w 4219575"/>
                              <a:gd name="connsiteY25" fmla="*/ 973628 h 1659428"/>
                              <a:gd name="connsiteX26" fmla="*/ 1476375 w 4219575"/>
                              <a:gd name="connsiteY26" fmla="*/ 887903 h 1659428"/>
                              <a:gd name="connsiteX27" fmla="*/ 1514475 w 4219575"/>
                              <a:gd name="connsiteY27" fmla="*/ 830753 h 1659428"/>
                              <a:gd name="connsiteX28" fmla="*/ 1533525 w 4219575"/>
                              <a:gd name="connsiteY28" fmla="*/ 802178 h 1659428"/>
                              <a:gd name="connsiteX29" fmla="*/ 1543050 w 4219575"/>
                              <a:gd name="connsiteY29" fmla="*/ 773603 h 1659428"/>
                              <a:gd name="connsiteX30" fmla="*/ 1581150 w 4219575"/>
                              <a:gd name="connsiteY30" fmla="*/ 716453 h 1659428"/>
                              <a:gd name="connsiteX31" fmla="*/ 1600200 w 4219575"/>
                              <a:gd name="connsiteY31" fmla="*/ 687878 h 1659428"/>
                              <a:gd name="connsiteX32" fmla="*/ 1609725 w 4219575"/>
                              <a:gd name="connsiteY32" fmla="*/ 649778 h 1659428"/>
                              <a:gd name="connsiteX33" fmla="*/ 1628775 w 4219575"/>
                              <a:gd name="connsiteY33" fmla="*/ 621203 h 1659428"/>
                              <a:gd name="connsiteX34" fmla="*/ 1647825 w 4219575"/>
                              <a:gd name="connsiteY34" fmla="*/ 583103 h 1659428"/>
                              <a:gd name="connsiteX35" fmla="*/ 1666875 w 4219575"/>
                              <a:gd name="connsiteY35" fmla="*/ 554528 h 1659428"/>
                              <a:gd name="connsiteX36" fmla="*/ 1676400 w 4219575"/>
                              <a:gd name="connsiteY36" fmla="*/ 525953 h 1659428"/>
                              <a:gd name="connsiteX37" fmla="*/ 1695450 w 4219575"/>
                              <a:gd name="connsiteY37" fmla="*/ 497378 h 1659428"/>
                              <a:gd name="connsiteX38" fmla="*/ 1704975 w 4219575"/>
                              <a:gd name="connsiteY38" fmla="*/ 468803 h 1659428"/>
                              <a:gd name="connsiteX39" fmla="*/ 1743075 w 4219575"/>
                              <a:gd name="connsiteY39" fmla="*/ 411653 h 1659428"/>
                              <a:gd name="connsiteX40" fmla="*/ 1781175 w 4219575"/>
                              <a:gd name="connsiteY40" fmla="*/ 354503 h 1659428"/>
                              <a:gd name="connsiteX41" fmla="*/ 1800225 w 4219575"/>
                              <a:gd name="connsiteY41" fmla="*/ 325928 h 1659428"/>
                              <a:gd name="connsiteX42" fmla="*/ 1819275 w 4219575"/>
                              <a:gd name="connsiteY42" fmla="*/ 297353 h 1659428"/>
                              <a:gd name="connsiteX43" fmla="*/ 1847850 w 4219575"/>
                              <a:gd name="connsiteY43" fmla="*/ 268778 h 1659428"/>
                              <a:gd name="connsiteX44" fmla="*/ 1885950 w 4219575"/>
                              <a:gd name="connsiteY44" fmla="*/ 211628 h 1659428"/>
                              <a:gd name="connsiteX45" fmla="*/ 1905000 w 4219575"/>
                              <a:gd name="connsiteY45" fmla="*/ 183053 h 1659428"/>
                              <a:gd name="connsiteX46" fmla="*/ 1933575 w 4219575"/>
                              <a:gd name="connsiteY46" fmla="*/ 154478 h 1659428"/>
                              <a:gd name="connsiteX47" fmla="*/ 1971675 w 4219575"/>
                              <a:gd name="connsiteY47" fmla="*/ 97328 h 1659428"/>
                              <a:gd name="connsiteX48" fmla="*/ 1981200 w 4219575"/>
                              <a:gd name="connsiteY48" fmla="*/ 68753 h 1659428"/>
                              <a:gd name="connsiteX49" fmla="*/ 2009775 w 4219575"/>
                              <a:gd name="connsiteY49" fmla="*/ 49703 h 1659428"/>
                              <a:gd name="connsiteX50" fmla="*/ 2028825 w 4219575"/>
                              <a:gd name="connsiteY50" fmla="*/ 21128 h 1659428"/>
                              <a:gd name="connsiteX51" fmla="*/ 2133600 w 4219575"/>
                              <a:gd name="connsiteY51" fmla="*/ 11603 h 1659428"/>
                              <a:gd name="connsiteX52" fmla="*/ 2209800 w 4219575"/>
                              <a:gd name="connsiteY52" fmla="*/ 30653 h 1659428"/>
                              <a:gd name="connsiteX53" fmla="*/ 2266950 w 4219575"/>
                              <a:gd name="connsiteY53" fmla="*/ 68753 h 1659428"/>
                              <a:gd name="connsiteX54" fmla="*/ 2276475 w 4219575"/>
                              <a:gd name="connsiteY54" fmla="*/ 97328 h 1659428"/>
                              <a:gd name="connsiteX55" fmla="*/ 2333625 w 4219575"/>
                              <a:gd name="connsiteY55" fmla="*/ 144953 h 1659428"/>
                              <a:gd name="connsiteX56" fmla="*/ 2343150 w 4219575"/>
                              <a:gd name="connsiteY56" fmla="*/ 173528 h 1659428"/>
                              <a:gd name="connsiteX57" fmla="*/ 2381250 w 4219575"/>
                              <a:gd name="connsiteY57" fmla="*/ 230678 h 1659428"/>
                              <a:gd name="connsiteX58" fmla="*/ 2409825 w 4219575"/>
                              <a:gd name="connsiteY58" fmla="*/ 287828 h 1659428"/>
                              <a:gd name="connsiteX59" fmla="*/ 2438400 w 4219575"/>
                              <a:gd name="connsiteY59" fmla="*/ 373553 h 1659428"/>
                              <a:gd name="connsiteX60" fmla="*/ 2466975 w 4219575"/>
                              <a:gd name="connsiteY60" fmla="*/ 459278 h 1659428"/>
                              <a:gd name="connsiteX61" fmla="*/ 2486025 w 4219575"/>
                              <a:gd name="connsiteY61" fmla="*/ 525953 h 1659428"/>
                              <a:gd name="connsiteX62" fmla="*/ 2495550 w 4219575"/>
                              <a:gd name="connsiteY62" fmla="*/ 583103 h 1659428"/>
                              <a:gd name="connsiteX63" fmla="*/ 2524125 w 4219575"/>
                              <a:gd name="connsiteY63" fmla="*/ 678353 h 1659428"/>
                              <a:gd name="connsiteX64" fmla="*/ 2533650 w 4219575"/>
                              <a:gd name="connsiteY64" fmla="*/ 706928 h 1659428"/>
                              <a:gd name="connsiteX65" fmla="*/ 2552700 w 4219575"/>
                              <a:gd name="connsiteY65" fmla="*/ 735503 h 1659428"/>
                              <a:gd name="connsiteX66" fmla="*/ 2562225 w 4219575"/>
                              <a:gd name="connsiteY66" fmla="*/ 764078 h 1659428"/>
                              <a:gd name="connsiteX67" fmla="*/ 2600325 w 4219575"/>
                              <a:gd name="connsiteY67" fmla="*/ 821228 h 1659428"/>
                              <a:gd name="connsiteX68" fmla="*/ 2619375 w 4219575"/>
                              <a:gd name="connsiteY68" fmla="*/ 849803 h 1659428"/>
                              <a:gd name="connsiteX69" fmla="*/ 2647950 w 4219575"/>
                              <a:gd name="connsiteY69" fmla="*/ 878378 h 1659428"/>
                              <a:gd name="connsiteX70" fmla="*/ 2695575 w 4219575"/>
                              <a:gd name="connsiteY70" fmla="*/ 926003 h 1659428"/>
                              <a:gd name="connsiteX71" fmla="*/ 2752725 w 4219575"/>
                              <a:gd name="connsiteY71" fmla="*/ 992678 h 1659428"/>
                              <a:gd name="connsiteX72" fmla="*/ 2781300 w 4219575"/>
                              <a:gd name="connsiteY72" fmla="*/ 1011728 h 1659428"/>
                              <a:gd name="connsiteX73" fmla="*/ 2828925 w 4219575"/>
                              <a:gd name="connsiteY73" fmla="*/ 1059353 h 1659428"/>
                              <a:gd name="connsiteX74" fmla="*/ 2876550 w 4219575"/>
                              <a:gd name="connsiteY74" fmla="*/ 1106978 h 1659428"/>
                              <a:gd name="connsiteX75" fmla="*/ 2895600 w 4219575"/>
                              <a:gd name="connsiteY75" fmla="*/ 1135553 h 1659428"/>
                              <a:gd name="connsiteX76" fmla="*/ 2952750 w 4219575"/>
                              <a:gd name="connsiteY76" fmla="*/ 1164128 h 1659428"/>
                              <a:gd name="connsiteX77" fmla="*/ 2981325 w 4219575"/>
                              <a:gd name="connsiteY77" fmla="*/ 1192703 h 1659428"/>
                              <a:gd name="connsiteX78" fmla="*/ 3000375 w 4219575"/>
                              <a:gd name="connsiteY78" fmla="*/ 1221278 h 1659428"/>
                              <a:gd name="connsiteX79" fmla="*/ 3038475 w 4219575"/>
                              <a:gd name="connsiteY79" fmla="*/ 1230803 h 1659428"/>
                              <a:gd name="connsiteX80" fmla="*/ 3067050 w 4219575"/>
                              <a:gd name="connsiteY80" fmla="*/ 1259378 h 1659428"/>
                              <a:gd name="connsiteX81" fmla="*/ 3152775 w 4219575"/>
                              <a:gd name="connsiteY81" fmla="*/ 1297478 h 1659428"/>
                              <a:gd name="connsiteX82" fmla="*/ 3181350 w 4219575"/>
                              <a:gd name="connsiteY82" fmla="*/ 1326053 h 1659428"/>
                              <a:gd name="connsiteX83" fmla="*/ 3276600 w 4219575"/>
                              <a:gd name="connsiteY83" fmla="*/ 1383203 h 1659428"/>
                              <a:gd name="connsiteX84" fmla="*/ 3352800 w 4219575"/>
                              <a:gd name="connsiteY84" fmla="*/ 1421303 h 1659428"/>
                              <a:gd name="connsiteX85" fmla="*/ 3438525 w 4219575"/>
                              <a:gd name="connsiteY85" fmla="*/ 1468928 h 1659428"/>
                              <a:gd name="connsiteX86" fmla="*/ 3476625 w 4219575"/>
                              <a:gd name="connsiteY86" fmla="*/ 1487978 h 1659428"/>
                              <a:gd name="connsiteX87" fmla="*/ 3552825 w 4219575"/>
                              <a:gd name="connsiteY87" fmla="*/ 1507028 h 1659428"/>
                              <a:gd name="connsiteX88" fmla="*/ 3609975 w 4219575"/>
                              <a:gd name="connsiteY88" fmla="*/ 1526078 h 1659428"/>
                              <a:gd name="connsiteX89" fmla="*/ 3667125 w 4219575"/>
                              <a:gd name="connsiteY89" fmla="*/ 1545128 h 1659428"/>
                              <a:gd name="connsiteX90" fmla="*/ 3724275 w 4219575"/>
                              <a:gd name="connsiteY90" fmla="*/ 1554653 h 1659428"/>
                              <a:gd name="connsiteX91" fmla="*/ 3752850 w 4219575"/>
                              <a:gd name="connsiteY91" fmla="*/ 1564178 h 1659428"/>
                              <a:gd name="connsiteX92" fmla="*/ 3819525 w 4219575"/>
                              <a:gd name="connsiteY92" fmla="*/ 1583228 h 1659428"/>
                              <a:gd name="connsiteX93" fmla="*/ 3857625 w 4219575"/>
                              <a:gd name="connsiteY93" fmla="*/ 1602278 h 1659428"/>
                              <a:gd name="connsiteX94" fmla="*/ 3962400 w 4219575"/>
                              <a:gd name="connsiteY94" fmla="*/ 1630853 h 1659428"/>
                              <a:gd name="connsiteX95" fmla="*/ 4219575 w 4219575"/>
                              <a:gd name="connsiteY95" fmla="*/ 1621328 h 1659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</a:cxnLst>
                            <a:rect l="l" t="t" r="r" b="b"/>
                            <a:pathLst>
                              <a:path w="4219575" h="1659428">
                                <a:moveTo>
                                  <a:pt x="0" y="1659428"/>
                                </a:moveTo>
                                <a:lnTo>
                                  <a:pt x="200025" y="1630853"/>
                                </a:lnTo>
                                <a:cubicBezTo>
                                  <a:pt x="222250" y="1627678"/>
                                  <a:pt x="244920" y="1626773"/>
                                  <a:pt x="266700" y="1621328"/>
                                </a:cubicBezTo>
                                <a:cubicBezTo>
                                  <a:pt x="279400" y="1618153"/>
                                  <a:pt x="292261" y="1615565"/>
                                  <a:pt x="304800" y="1611803"/>
                                </a:cubicBezTo>
                                <a:cubicBezTo>
                                  <a:pt x="324034" y="1606033"/>
                                  <a:pt x="342900" y="1599103"/>
                                  <a:pt x="361950" y="1592753"/>
                                </a:cubicBezTo>
                                <a:cubicBezTo>
                                  <a:pt x="371475" y="1589578"/>
                                  <a:pt x="380785" y="1585663"/>
                                  <a:pt x="390525" y="1583228"/>
                                </a:cubicBezTo>
                                <a:lnTo>
                                  <a:pt x="428625" y="1573703"/>
                                </a:lnTo>
                                <a:cubicBezTo>
                                  <a:pt x="438150" y="1567353"/>
                                  <a:pt x="446961" y="1559773"/>
                                  <a:pt x="457200" y="1554653"/>
                                </a:cubicBezTo>
                                <a:cubicBezTo>
                                  <a:pt x="472425" y="1547040"/>
                                  <a:pt x="509633" y="1539672"/>
                                  <a:pt x="523875" y="1535603"/>
                                </a:cubicBezTo>
                                <a:cubicBezTo>
                                  <a:pt x="533529" y="1532845"/>
                                  <a:pt x="542796" y="1528836"/>
                                  <a:pt x="552450" y="1526078"/>
                                </a:cubicBezTo>
                                <a:cubicBezTo>
                                  <a:pt x="565037" y="1522482"/>
                                  <a:pt x="578011" y="1520315"/>
                                  <a:pt x="590550" y="1516553"/>
                                </a:cubicBezTo>
                                <a:cubicBezTo>
                                  <a:pt x="609784" y="1510783"/>
                                  <a:pt x="628219" y="1502373"/>
                                  <a:pt x="647700" y="1497503"/>
                                </a:cubicBezTo>
                                <a:lnTo>
                                  <a:pt x="762000" y="1468928"/>
                                </a:lnTo>
                                <a:lnTo>
                                  <a:pt x="800100" y="1459403"/>
                                </a:lnTo>
                                <a:cubicBezTo>
                                  <a:pt x="809625" y="1453053"/>
                                  <a:pt x="817917" y="1444265"/>
                                  <a:pt x="828675" y="1440353"/>
                                </a:cubicBezTo>
                                <a:cubicBezTo>
                                  <a:pt x="853280" y="1431406"/>
                                  <a:pt x="881457" y="1433012"/>
                                  <a:pt x="904875" y="1421303"/>
                                </a:cubicBezTo>
                                <a:cubicBezTo>
                                  <a:pt x="963453" y="1392014"/>
                                  <a:pt x="931161" y="1410129"/>
                                  <a:pt x="1000125" y="1364153"/>
                                </a:cubicBezTo>
                                <a:cubicBezTo>
                                  <a:pt x="1009650" y="1357803"/>
                                  <a:pt x="1017840" y="1348723"/>
                                  <a:pt x="1028700" y="1345103"/>
                                </a:cubicBezTo>
                                <a:cubicBezTo>
                                  <a:pt x="1064633" y="1333125"/>
                                  <a:pt x="1081673" y="1330230"/>
                                  <a:pt x="1114425" y="1297478"/>
                                </a:cubicBezTo>
                                <a:cubicBezTo>
                                  <a:pt x="1159189" y="1252714"/>
                                  <a:pt x="1131792" y="1276375"/>
                                  <a:pt x="1200150" y="1230803"/>
                                </a:cubicBezTo>
                                <a:lnTo>
                                  <a:pt x="1228725" y="1211753"/>
                                </a:lnTo>
                                <a:cubicBezTo>
                                  <a:pt x="1235075" y="1202228"/>
                                  <a:pt x="1239680" y="1191273"/>
                                  <a:pt x="1247775" y="1183178"/>
                                </a:cubicBezTo>
                                <a:cubicBezTo>
                                  <a:pt x="1292513" y="1138440"/>
                                  <a:pt x="1278161" y="1172685"/>
                                  <a:pt x="1314450" y="1126028"/>
                                </a:cubicBezTo>
                                <a:cubicBezTo>
                                  <a:pt x="1328506" y="1107956"/>
                                  <a:pt x="1338813" y="1087194"/>
                                  <a:pt x="1352550" y="1068878"/>
                                </a:cubicBezTo>
                                <a:cubicBezTo>
                                  <a:pt x="1362075" y="1056178"/>
                                  <a:pt x="1372021" y="1043783"/>
                                  <a:pt x="1381125" y="1030778"/>
                                </a:cubicBezTo>
                                <a:cubicBezTo>
                                  <a:pt x="1394255" y="1012021"/>
                                  <a:pt x="1406525" y="992678"/>
                                  <a:pt x="1419225" y="973628"/>
                                </a:cubicBezTo>
                                <a:lnTo>
                                  <a:pt x="1476375" y="887903"/>
                                </a:lnTo>
                                <a:lnTo>
                                  <a:pt x="1514475" y="830753"/>
                                </a:lnTo>
                                <a:cubicBezTo>
                                  <a:pt x="1520825" y="821228"/>
                                  <a:pt x="1529905" y="813038"/>
                                  <a:pt x="1533525" y="802178"/>
                                </a:cubicBezTo>
                                <a:cubicBezTo>
                                  <a:pt x="1536700" y="792653"/>
                                  <a:pt x="1538174" y="782380"/>
                                  <a:pt x="1543050" y="773603"/>
                                </a:cubicBezTo>
                                <a:cubicBezTo>
                                  <a:pt x="1554169" y="753589"/>
                                  <a:pt x="1568450" y="735503"/>
                                  <a:pt x="1581150" y="716453"/>
                                </a:cubicBezTo>
                                <a:lnTo>
                                  <a:pt x="1600200" y="687878"/>
                                </a:lnTo>
                                <a:cubicBezTo>
                                  <a:pt x="1603375" y="675178"/>
                                  <a:pt x="1604568" y="661810"/>
                                  <a:pt x="1609725" y="649778"/>
                                </a:cubicBezTo>
                                <a:cubicBezTo>
                                  <a:pt x="1614234" y="639256"/>
                                  <a:pt x="1623095" y="631142"/>
                                  <a:pt x="1628775" y="621203"/>
                                </a:cubicBezTo>
                                <a:cubicBezTo>
                                  <a:pt x="1635820" y="608875"/>
                                  <a:pt x="1640780" y="595431"/>
                                  <a:pt x="1647825" y="583103"/>
                                </a:cubicBezTo>
                                <a:cubicBezTo>
                                  <a:pt x="1653505" y="573164"/>
                                  <a:pt x="1661755" y="564767"/>
                                  <a:pt x="1666875" y="554528"/>
                                </a:cubicBezTo>
                                <a:cubicBezTo>
                                  <a:pt x="1671365" y="545548"/>
                                  <a:pt x="1671910" y="534933"/>
                                  <a:pt x="1676400" y="525953"/>
                                </a:cubicBezTo>
                                <a:cubicBezTo>
                                  <a:pt x="1681520" y="515714"/>
                                  <a:pt x="1690330" y="507617"/>
                                  <a:pt x="1695450" y="497378"/>
                                </a:cubicBezTo>
                                <a:cubicBezTo>
                                  <a:pt x="1699940" y="488398"/>
                                  <a:pt x="1700099" y="477580"/>
                                  <a:pt x="1704975" y="468803"/>
                                </a:cubicBezTo>
                                <a:cubicBezTo>
                                  <a:pt x="1716094" y="448789"/>
                                  <a:pt x="1730375" y="430703"/>
                                  <a:pt x="1743075" y="411653"/>
                                </a:cubicBezTo>
                                <a:lnTo>
                                  <a:pt x="1781175" y="354503"/>
                                </a:lnTo>
                                <a:lnTo>
                                  <a:pt x="1800225" y="325928"/>
                                </a:lnTo>
                                <a:cubicBezTo>
                                  <a:pt x="1806575" y="316403"/>
                                  <a:pt x="1811180" y="305448"/>
                                  <a:pt x="1819275" y="297353"/>
                                </a:cubicBezTo>
                                <a:cubicBezTo>
                                  <a:pt x="1828800" y="287828"/>
                                  <a:pt x="1839580" y="279411"/>
                                  <a:pt x="1847850" y="268778"/>
                                </a:cubicBezTo>
                                <a:cubicBezTo>
                                  <a:pt x="1861906" y="250706"/>
                                  <a:pt x="1873250" y="230678"/>
                                  <a:pt x="1885950" y="211628"/>
                                </a:cubicBezTo>
                                <a:cubicBezTo>
                                  <a:pt x="1892300" y="202103"/>
                                  <a:pt x="1896905" y="191148"/>
                                  <a:pt x="1905000" y="183053"/>
                                </a:cubicBezTo>
                                <a:cubicBezTo>
                                  <a:pt x="1914525" y="173528"/>
                                  <a:pt x="1925305" y="165111"/>
                                  <a:pt x="1933575" y="154478"/>
                                </a:cubicBezTo>
                                <a:cubicBezTo>
                                  <a:pt x="1947631" y="136406"/>
                                  <a:pt x="1964435" y="119048"/>
                                  <a:pt x="1971675" y="97328"/>
                                </a:cubicBezTo>
                                <a:cubicBezTo>
                                  <a:pt x="1974850" y="87803"/>
                                  <a:pt x="1974928" y="76593"/>
                                  <a:pt x="1981200" y="68753"/>
                                </a:cubicBezTo>
                                <a:cubicBezTo>
                                  <a:pt x="1988351" y="59814"/>
                                  <a:pt x="2000250" y="56053"/>
                                  <a:pt x="2009775" y="49703"/>
                                </a:cubicBezTo>
                                <a:cubicBezTo>
                                  <a:pt x="2016125" y="40178"/>
                                  <a:pt x="2020730" y="29223"/>
                                  <a:pt x="2028825" y="21128"/>
                                </a:cubicBezTo>
                                <a:cubicBezTo>
                                  <a:pt x="2062638" y="-12685"/>
                                  <a:pt x="2081953" y="1919"/>
                                  <a:pt x="2133600" y="11603"/>
                                </a:cubicBezTo>
                                <a:cubicBezTo>
                                  <a:pt x="2159333" y="16428"/>
                                  <a:pt x="2209800" y="30653"/>
                                  <a:pt x="2209800" y="30653"/>
                                </a:cubicBezTo>
                                <a:cubicBezTo>
                                  <a:pt x="2269920" y="120833"/>
                                  <a:pt x="2179082" y="-1541"/>
                                  <a:pt x="2266950" y="68753"/>
                                </a:cubicBezTo>
                                <a:cubicBezTo>
                                  <a:pt x="2274790" y="75025"/>
                                  <a:pt x="2270906" y="88974"/>
                                  <a:pt x="2276475" y="97328"/>
                                </a:cubicBezTo>
                                <a:cubicBezTo>
                                  <a:pt x="2291143" y="119330"/>
                                  <a:pt x="2312540" y="130896"/>
                                  <a:pt x="2333625" y="144953"/>
                                </a:cubicBezTo>
                                <a:cubicBezTo>
                                  <a:pt x="2336800" y="154478"/>
                                  <a:pt x="2338274" y="164751"/>
                                  <a:pt x="2343150" y="173528"/>
                                </a:cubicBezTo>
                                <a:cubicBezTo>
                                  <a:pt x="2354269" y="193542"/>
                                  <a:pt x="2374010" y="208958"/>
                                  <a:pt x="2381250" y="230678"/>
                                </a:cubicBezTo>
                                <a:cubicBezTo>
                                  <a:pt x="2415988" y="334891"/>
                                  <a:pt x="2360586" y="177041"/>
                                  <a:pt x="2409825" y="287828"/>
                                </a:cubicBezTo>
                                <a:lnTo>
                                  <a:pt x="2438400" y="373553"/>
                                </a:lnTo>
                                <a:lnTo>
                                  <a:pt x="2466975" y="459278"/>
                                </a:lnTo>
                                <a:cubicBezTo>
                                  <a:pt x="2476053" y="486513"/>
                                  <a:pt x="2480045" y="496053"/>
                                  <a:pt x="2486025" y="525953"/>
                                </a:cubicBezTo>
                                <a:cubicBezTo>
                                  <a:pt x="2489813" y="544891"/>
                                  <a:pt x="2491762" y="564165"/>
                                  <a:pt x="2495550" y="583103"/>
                                </a:cubicBezTo>
                                <a:cubicBezTo>
                                  <a:pt x="2502748" y="619091"/>
                                  <a:pt x="2511976" y="641906"/>
                                  <a:pt x="2524125" y="678353"/>
                                </a:cubicBezTo>
                                <a:cubicBezTo>
                                  <a:pt x="2527300" y="687878"/>
                                  <a:pt x="2528081" y="698574"/>
                                  <a:pt x="2533650" y="706928"/>
                                </a:cubicBezTo>
                                <a:cubicBezTo>
                                  <a:pt x="2540000" y="716453"/>
                                  <a:pt x="2547580" y="725264"/>
                                  <a:pt x="2552700" y="735503"/>
                                </a:cubicBezTo>
                                <a:cubicBezTo>
                                  <a:pt x="2557190" y="744483"/>
                                  <a:pt x="2557349" y="755301"/>
                                  <a:pt x="2562225" y="764078"/>
                                </a:cubicBezTo>
                                <a:cubicBezTo>
                                  <a:pt x="2573344" y="784092"/>
                                  <a:pt x="2587625" y="802178"/>
                                  <a:pt x="2600325" y="821228"/>
                                </a:cubicBezTo>
                                <a:cubicBezTo>
                                  <a:pt x="2606675" y="830753"/>
                                  <a:pt x="2611280" y="841708"/>
                                  <a:pt x="2619375" y="849803"/>
                                </a:cubicBezTo>
                                <a:cubicBezTo>
                                  <a:pt x="2628900" y="859328"/>
                                  <a:pt x="2639326" y="868030"/>
                                  <a:pt x="2647950" y="878378"/>
                                </a:cubicBezTo>
                                <a:cubicBezTo>
                                  <a:pt x="2687638" y="926003"/>
                                  <a:pt x="2643188" y="891078"/>
                                  <a:pt x="2695575" y="926003"/>
                                </a:cubicBezTo>
                                <a:cubicBezTo>
                                  <a:pt x="2718045" y="959708"/>
                                  <a:pt x="2716796" y="961882"/>
                                  <a:pt x="2752725" y="992678"/>
                                </a:cubicBezTo>
                                <a:cubicBezTo>
                                  <a:pt x="2761417" y="1000128"/>
                                  <a:pt x="2771775" y="1005378"/>
                                  <a:pt x="2781300" y="1011728"/>
                                </a:cubicBezTo>
                                <a:cubicBezTo>
                                  <a:pt x="2832100" y="1087928"/>
                                  <a:pt x="2765425" y="995853"/>
                                  <a:pt x="2828925" y="1059353"/>
                                </a:cubicBezTo>
                                <a:cubicBezTo>
                                  <a:pt x="2892425" y="1122853"/>
                                  <a:pt x="2800350" y="1056178"/>
                                  <a:pt x="2876550" y="1106978"/>
                                </a:cubicBezTo>
                                <a:cubicBezTo>
                                  <a:pt x="2882900" y="1116503"/>
                                  <a:pt x="2887505" y="1127458"/>
                                  <a:pt x="2895600" y="1135553"/>
                                </a:cubicBezTo>
                                <a:cubicBezTo>
                                  <a:pt x="2914064" y="1154017"/>
                                  <a:pt x="2929509" y="1156381"/>
                                  <a:pt x="2952750" y="1164128"/>
                                </a:cubicBezTo>
                                <a:cubicBezTo>
                                  <a:pt x="2962275" y="1173653"/>
                                  <a:pt x="2972701" y="1182355"/>
                                  <a:pt x="2981325" y="1192703"/>
                                </a:cubicBezTo>
                                <a:cubicBezTo>
                                  <a:pt x="2988654" y="1201497"/>
                                  <a:pt x="2990850" y="1214928"/>
                                  <a:pt x="3000375" y="1221278"/>
                                </a:cubicBezTo>
                                <a:cubicBezTo>
                                  <a:pt x="3011267" y="1228540"/>
                                  <a:pt x="3025775" y="1227628"/>
                                  <a:pt x="3038475" y="1230803"/>
                                </a:cubicBezTo>
                                <a:cubicBezTo>
                                  <a:pt x="3048000" y="1240328"/>
                                  <a:pt x="3055275" y="1252836"/>
                                  <a:pt x="3067050" y="1259378"/>
                                </a:cubicBezTo>
                                <a:cubicBezTo>
                                  <a:pt x="3141809" y="1300911"/>
                                  <a:pt x="3103644" y="1256536"/>
                                  <a:pt x="3152775" y="1297478"/>
                                </a:cubicBezTo>
                                <a:cubicBezTo>
                                  <a:pt x="3163123" y="1306102"/>
                                  <a:pt x="3170717" y="1317783"/>
                                  <a:pt x="3181350" y="1326053"/>
                                </a:cubicBezTo>
                                <a:cubicBezTo>
                                  <a:pt x="3277439" y="1400789"/>
                                  <a:pt x="3201200" y="1336078"/>
                                  <a:pt x="3276600" y="1383203"/>
                                </a:cubicBezTo>
                                <a:cubicBezTo>
                                  <a:pt x="3341364" y="1423680"/>
                                  <a:pt x="3285948" y="1404590"/>
                                  <a:pt x="3352800" y="1421303"/>
                                </a:cubicBezTo>
                                <a:cubicBezTo>
                                  <a:pt x="3464180" y="1495557"/>
                                  <a:pt x="3368112" y="1438751"/>
                                  <a:pt x="3438525" y="1468928"/>
                                </a:cubicBezTo>
                                <a:cubicBezTo>
                                  <a:pt x="3451576" y="1474521"/>
                                  <a:pt x="3463155" y="1483488"/>
                                  <a:pt x="3476625" y="1487978"/>
                                </a:cubicBezTo>
                                <a:cubicBezTo>
                                  <a:pt x="3501463" y="1496257"/>
                                  <a:pt x="3527987" y="1498749"/>
                                  <a:pt x="3552825" y="1507028"/>
                                </a:cubicBezTo>
                                <a:lnTo>
                                  <a:pt x="3609975" y="1526078"/>
                                </a:lnTo>
                                <a:cubicBezTo>
                                  <a:pt x="3629025" y="1532428"/>
                                  <a:pt x="3647318" y="1541827"/>
                                  <a:pt x="3667125" y="1545128"/>
                                </a:cubicBezTo>
                                <a:cubicBezTo>
                                  <a:pt x="3686175" y="1548303"/>
                                  <a:pt x="3705422" y="1550463"/>
                                  <a:pt x="3724275" y="1554653"/>
                                </a:cubicBezTo>
                                <a:cubicBezTo>
                                  <a:pt x="3734076" y="1556831"/>
                                  <a:pt x="3743196" y="1561420"/>
                                  <a:pt x="3752850" y="1564178"/>
                                </a:cubicBezTo>
                                <a:cubicBezTo>
                                  <a:pt x="3777017" y="1571083"/>
                                  <a:pt x="3796687" y="1573440"/>
                                  <a:pt x="3819525" y="1583228"/>
                                </a:cubicBezTo>
                                <a:cubicBezTo>
                                  <a:pt x="3832576" y="1588821"/>
                                  <a:pt x="3844442" y="1597005"/>
                                  <a:pt x="3857625" y="1602278"/>
                                </a:cubicBezTo>
                                <a:cubicBezTo>
                                  <a:pt x="3905964" y="1621614"/>
                                  <a:pt x="3914571" y="1621287"/>
                                  <a:pt x="3962400" y="1630853"/>
                                </a:cubicBezTo>
                                <a:cubicBezTo>
                                  <a:pt x="4104925" y="1615017"/>
                                  <a:pt x="4019374" y="1621328"/>
                                  <a:pt x="4219575" y="1621328"/>
                                </a:cubicBezTo>
                              </a:path>
                            </a:pathLst>
                          </a:cu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685800" y="2076451"/>
                            <a:ext cx="742950" cy="304800"/>
                          </a:xfrm>
                          <a:custGeom>
                            <a:avLst/>
                            <a:gdLst>
                              <a:gd name="connsiteX0" fmla="*/ 0 w 628650"/>
                              <a:gd name="connsiteY0" fmla="*/ 114300 h 257175"/>
                              <a:gd name="connsiteX1" fmla="*/ 38100 w 628650"/>
                              <a:gd name="connsiteY1" fmla="*/ 161925 h 257175"/>
                              <a:gd name="connsiteX2" fmla="*/ 76200 w 628650"/>
                              <a:gd name="connsiteY2" fmla="*/ 219075 h 257175"/>
                              <a:gd name="connsiteX3" fmla="*/ 171450 w 628650"/>
                              <a:gd name="connsiteY3" fmla="*/ 238125 h 257175"/>
                              <a:gd name="connsiteX4" fmla="*/ 247650 w 628650"/>
                              <a:gd name="connsiteY4" fmla="*/ 257175 h 257175"/>
                              <a:gd name="connsiteX5" fmla="*/ 342900 w 628650"/>
                              <a:gd name="connsiteY5" fmla="*/ 247650 h 257175"/>
                              <a:gd name="connsiteX6" fmla="*/ 361950 w 628650"/>
                              <a:gd name="connsiteY6" fmla="*/ 219075 h 257175"/>
                              <a:gd name="connsiteX7" fmla="*/ 409575 w 628650"/>
                              <a:gd name="connsiteY7" fmla="*/ 209550 h 257175"/>
                              <a:gd name="connsiteX8" fmla="*/ 447675 w 628650"/>
                              <a:gd name="connsiteY8" fmla="*/ 219075 h 257175"/>
                              <a:gd name="connsiteX9" fmla="*/ 495300 w 628650"/>
                              <a:gd name="connsiteY9" fmla="*/ 209550 h 257175"/>
                              <a:gd name="connsiteX10" fmla="*/ 571500 w 628650"/>
                              <a:gd name="connsiteY10" fmla="*/ 200025 h 257175"/>
                              <a:gd name="connsiteX11" fmla="*/ 600075 w 628650"/>
                              <a:gd name="connsiteY11" fmla="*/ 190500 h 257175"/>
                              <a:gd name="connsiteX12" fmla="*/ 628650 w 628650"/>
                              <a:gd name="connsiteY12" fmla="*/ 133350 h 257175"/>
                              <a:gd name="connsiteX13" fmla="*/ 619125 w 628650"/>
                              <a:gd name="connsiteY13" fmla="*/ 47625 h 257175"/>
                              <a:gd name="connsiteX14" fmla="*/ 609600 w 628650"/>
                              <a:gd name="connsiteY14" fmla="*/ 19050 h 257175"/>
                              <a:gd name="connsiteX15" fmla="*/ 581025 w 628650"/>
                              <a:gd name="connsiteY15" fmla="*/ 0 h 257175"/>
                              <a:gd name="connsiteX16" fmla="*/ 457200 w 628650"/>
                              <a:gd name="connsiteY16" fmla="*/ 9525 h 257175"/>
                              <a:gd name="connsiteX17" fmla="*/ 428625 w 628650"/>
                              <a:gd name="connsiteY17" fmla="*/ 19050 h 257175"/>
                              <a:gd name="connsiteX18" fmla="*/ 371475 w 628650"/>
                              <a:gd name="connsiteY18" fmla="*/ 57150 h 257175"/>
                              <a:gd name="connsiteX19" fmla="*/ 180975 w 628650"/>
                              <a:gd name="connsiteY19" fmla="*/ 66675 h 257175"/>
                              <a:gd name="connsiteX20" fmla="*/ 142875 w 628650"/>
                              <a:gd name="connsiteY20" fmla="*/ 76200 h 257175"/>
                              <a:gd name="connsiteX21" fmla="*/ 57150 w 628650"/>
                              <a:gd name="connsiteY21" fmla="*/ 104775 h 257175"/>
                              <a:gd name="connsiteX22" fmla="*/ 28575 w 628650"/>
                              <a:gd name="connsiteY22" fmla="*/ 114300 h 257175"/>
                              <a:gd name="connsiteX23" fmla="*/ 0 w 628650"/>
                              <a:gd name="connsiteY23" fmla="*/ 123825 h 257175"/>
                              <a:gd name="connsiteX24" fmla="*/ 0 w 628650"/>
                              <a:gd name="connsiteY24" fmla="*/ 114300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628650" h="257175">
                                <a:moveTo>
                                  <a:pt x="0" y="114300"/>
                                </a:moveTo>
                                <a:cubicBezTo>
                                  <a:pt x="12700" y="130175"/>
                                  <a:pt x="26143" y="145483"/>
                                  <a:pt x="38100" y="161925"/>
                                </a:cubicBezTo>
                                <a:cubicBezTo>
                                  <a:pt x="51566" y="180441"/>
                                  <a:pt x="54480" y="211835"/>
                                  <a:pt x="76200" y="219075"/>
                                </a:cubicBezTo>
                                <a:cubicBezTo>
                                  <a:pt x="130968" y="237331"/>
                                  <a:pt x="83891" y="223532"/>
                                  <a:pt x="171450" y="238125"/>
                                </a:cubicBezTo>
                                <a:cubicBezTo>
                                  <a:pt x="217426" y="245788"/>
                                  <a:pt x="210845" y="244907"/>
                                  <a:pt x="247650" y="257175"/>
                                </a:cubicBezTo>
                                <a:cubicBezTo>
                                  <a:pt x="279400" y="254000"/>
                                  <a:pt x="312629" y="257740"/>
                                  <a:pt x="342900" y="247650"/>
                                </a:cubicBezTo>
                                <a:cubicBezTo>
                                  <a:pt x="353760" y="244030"/>
                                  <a:pt x="352011" y="224755"/>
                                  <a:pt x="361950" y="219075"/>
                                </a:cubicBezTo>
                                <a:cubicBezTo>
                                  <a:pt x="376006" y="211043"/>
                                  <a:pt x="393700" y="212725"/>
                                  <a:pt x="409575" y="209550"/>
                                </a:cubicBezTo>
                                <a:cubicBezTo>
                                  <a:pt x="422275" y="212725"/>
                                  <a:pt x="434584" y="219075"/>
                                  <a:pt x="447675" y="219075"/>
                                </a:cubicBezTo>
                                <a:cubicBezTo>
                                  <a:pt x="463864" y="219075"/>
                                  <a:pt x="479299" y="212012"/>
                                  <a:pt x="495300" y="209550"/>
                                </a:cubicBezTo>
                                <a:cubicBezTo>
                                  <a:pt x="520600" y="205658"/>
                                  <a:pt x="546100" y="203200"/>
                                  <a:pt x="571500" y="200025"/>
                                </a:cubicBezTo>
                                <a:cubicBezTo>
                                  <a:pt x="581025" y="196850"/>
                                  <a:pt x="592235" y="196772"/>
                                  <a:pt x="600075" y="190500"/>
                                </a:cubicBezTo>
                                <a:cubicBezTo>
                                  <a:pt x="616861" y="177071"/>
                                  <a:pt x="622375" y="152174"/>
                                  <a:pt x="628650" y="133350"/>
                                </a:cubicBezTo>
                                <a:cubicBezTo>
                                  <a:pt x="625475" y="104775"/>
                                  <a:pt x="623852" y="75985"/>
                                  <a:pt x="619125" y="47625"/>
                                </a:cubicBezTo>
                                <a:cubicBezTo>
                                  <a:pt x="617474" y="37721"/>
                                  <a:pt x="615872" y="26890"/>
                                  <a:pt x="609600" y="19050"/>
                                </a:cubicBezTo>
                                <a:cubicBezTo>
                                  <a:pt x="602449" y="10111"/>
                                  <a:pt x="590550" y="6350"/>
                                  <a:pt x="581025" y="0"/>
                                </a:cubicBezTo>
                                <a:cubicBezTo>
                                  <a:pt x="539750" y="3175"/>
                                  <a:pt x="498277" y="4390"/>
                                  <a:pt x="457200" y="9525"/>
                                </a:cubicBezTo>
                                <a:cubicBezTo>
                                  <a:pt x="447237" y="10770"/>
                                  <a:pt x="436979" y="13481"/>
                                  <a:pt x="428625" y="19050"/>
                                </a:cubicBezTo>
                                <a:cubicBezTo>
                                  <a:pt x="396018" y="40788"/>
                                  <a:pt x="410543" y="53753"/>
                                  <a:pt x="371475" y="57150"/>
                                </a:cubicBezTo>
                                <a:cubicBezTo>
                                  <a:pt x="308135" y="62658"/>
                                  <a:pt x="244475" y="63500"/>
                                  <a:pt x="180975" y="66675"/>
                                </a:cubicBezTo>
                                <a:cubicBezTo>
                                  <a:pt x="168275" y="69850"/>
                                  <a:pt x="155414" y="72438"/>
                                  <a:pt x="142875" y="76200"/>
                                </a:cubicBezTo>
                                <a:lnTo>
                                  <a:pt x="57150" y="104775"/>
                                </a:lnTo>
                                <a:lnTo>
                                  <a:pt x="28575" y="114300"/>
                                </a:lnTo>
                                <a:cubicBezTo>
                                  <a:pt x="19050" y="117475"/>
                                  <a:pt x="8980" y="119335"/>
                                  <a:pt x="0" y="123825"/>
                                </a:cubicBez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 rot="11125676">
                            <a:off x="4009050" y="2110907"/>
                            <a:ext cx="742950" cy="304800"/>
                          </a:xfrm>
                          <a:custGeom>
                            <a:avLst/>
                            <a:gdLst>
                              <a:gd name="connsiteX0" fmla="*/ 0 w 628650"/>
                              <a:gd name="connsiteY0" fmla="*/ 114300 h 257175"/>
                              <a:gd name="connsiteX1" fmla="*/ 38100 w 628650"/>
                              <a:gd name="connsiteY1" fmla="*/ 161925 h 257175"/>
                              <a:gd name="connsiteX2" fmla="*/ 76200 w 628650"/>
                              <a:gd name="connsiteY2" fmla="*/ 219075 h 257175"/>
                              <a:gd name="connsiteX3" fmla="*/ 171450 w 628650"/>
                              <a:gd name="connsiteY3" fmla="*/ 238125 h 257175"/>
                              <a:gd name="connsiteX4" fmla="*/ 247650 w 628650"/>
                              <a:gd name="connsiteY4" fmla="*/ 257175 h 257175"/>
                              <a:gd name="connsiteX5" fmla="*/ 342900 w 628650"/>
                              <a:gd name="connsiteY5" fmla="*/ 247650 h 257175"/>
                              <a:gd name="connsiteX6" fmla="*/ 361950 w 628650"/>
                              <a:gd name="connsiteY6" fmla="*/ 219075 h 257175"/>
                              <a:gd name="connsiteX7" fmla="*/ 409575 w 628650"/>
                              <a:gd name="connsiteY7" fmla="*/ 209550 h 257175"/>
                              <a:gd name="connsiteX8" fmla="*/ 447675 w 628650"/>
                              <a:gd name="connsiteY8" fmla="*/ 219075 h 257175"/>
                              <a:gd name="connsiteX9" fmla="*/ 495300 w 628650"/>
                              <a:gd name="connsiteY9" fmla="*/ 209550 h 257175"/>
                              <a:gd name="connsiteX10" fmla="*/ 571500 w 628650"/>
                              <a:gd name="connsiteY10" fmla="*/ 200025 h 257175"/>
                              <a:gd name="connsiteX11" fmla="*/ 600075 w 628650"/>
                              <a:gd name="connsiteY11" fmla="*/ 190500 h 257175"/>
                              <a:gd name="connsiteX12" fmla="*/ 628650 w 628650"/>
                              <a:gd name="connsiteY12" fmla="*/ 133350 h 257175"/>
                              <a:gd name="connsiteX13" fmla="*/ 619125 w 628650"/>
                              <a:gd name="connsiteY13" fmla="*/ 47625 h 257175"/>
                              <a:gd name="connsiteX14" fmla="*/ 609600 w 628650"/>
                              <a:gd name="connsiteY14" fmla="*/ 19050 h 257175"/>
                              <a:gd name="connsiteX15" fmla="*/ 581025 w 628650"/>
                              <a:gd name="connsiteY15" fmla="*/ 0 h 257175"/>
                              <a:gd name="connsiteX16" fmla="*/ 457200 w 628650"/>
                              <a:gd name="connsiteY16" fmla="*/ 9525 h 257175"/>
                              <a:gd name="connsiteX17" fmla="*/ 428625 w 628650"/>
                              <a:gd name="connsiteY17" fmla="*/ 19050 h 257175"/>
                              <a:gd name="connsiteX18" fmla="*/ 371475 w 628650"/>
                              <a:gd name="connsiteY18" fmla="*/ 57150 h 257175"/>
                              <a:gd name="connsiteX19" fmla="*/ 180975 w 628650"/>
                              <a:gd name="connsiteY19" fmla="*/ 66675 h 257175"/>
                              <a:gd name="connsiteX20" fmla="*/ 142875 w 628650"/>
                              <a:gd name="connsiteY20" fmla="*/ 76200 h 257175"/>
                              <a:gd name="connsiteX21" fmla="*/ 57150 w 628650"/>
                              <a:gd name="connsiteY21" fmla="*/ 104775 h 257175"/>
                              <a:gd name="connsiteX22" fmla="*/ 28575 w 628650"/>
                              <a:gd name="connsiteY22" fmla="*/ 114300 h 257175"/>
                              <a:gd name="connsiteX23" fmla="*/ 0 w 628650"/>
                              <a:gd name="connsiteY23" fmla="*/ 123825 h 257175"/>
                              <a:gd name="connsiteX24" fmla="*/ 0 w 628650"/>
                              <a:gd name="connsiteY24" fmla="*/ 114300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628650" h="257175">
                                <a:moveTo>
                                  <a:pt x="0" y="114300"/>
                                </a:moveTo>
                                <a:cubicBezTo>
                                  <a:pt x="12700" y="130175"/>
                                  <a:pt x="26143" y="145483"/>
                                  <a:pt x="38100" y="161925"/>
                                </a:cubicBezTo>
                                <a:cubicBezTo>
                                  <a:pt x="51566" y="180441"/>
                                  <a:pt x="54480" y="211835"/>
                                  <a:pt x="76200" y="219075"/>
                                </a:cubicBezTo>
                                <a:cubicBezTo>
                                  <a:pt x="130968" y="237331"/>
                                  <a:pt x="83891" y="223532"/>
                                  <a:pt x="171450" y="238125"/>
                                </a:cubicBezTo>
                                <a:cubicBezTo>
                                  <a:pt x="217426" y="245788"/>
                                  <a:pt x="210845" y="244907"/>
                                  <a:pt x="247650" y="257175"/>
                                </a:cubicBezTo>
                                <a:cubicBezTo>
                                  <a:pt x="279400" y="254000"/>
                                  <a:pt x="312629" y="257740"/>
                                  <a:pt x="342900" y="247650"/>
                                </a:cubicBezTo>
                                <a:cubicBezTo>
                                  <a:pt x="353760" y="244030"/>
                                  <a:pt x="352011" y="224755"/>
                                  <a:pt x="361950" y="219075"/>
                                </a:cubicBezTo>
                                <a:cubicBezTo>
                                  <a:pt x="376006" y="211043"/>
                                  <a:pt x="393700" y="212725"/>
                                  <a:pt x="409575" y="209550"/>
                                </a:cubicBezTo>
                                <a:cubicBezTo>
                                  <a:pt x="422275" y="212725"/>
                                  <a:pt x="434584" y="219075"/>
                                  <a:pt x="447675" y="219075"/>
                                </a:cubicBezTo>
                                <a:cubicBezTo>
                                  <a:pt x="463864" y="219075"/>
                                  <a:pt x="479299" y="212012"/>
                                  <a:pt x="495300" y="209550"/>
                                </a:cubicBezTo>
                                <a:cubicBezTo>
                                  <a:pt x="520600" y="205658"/>
                                  <a:pt x="546100" y="203200"/>
                                  <a:pt x="571500" y="200025"/>
                                </a:cubicBezTo>
                                <a:cubicBezTo>
                                  <a:pt x="581025" y="196850"/>
                                  <a:pt x="592235" y="196772"/>
                                  <a:pt x="600075" y="190500"/>
                                </a:cubicBezTo>
                                <a:cubicBezTo>
                                  <a:pt x="616861" y="177071"/>
                                  <a:pt x="622375" y="152174"/>
                                  <a:pt x="628650" y="133350"/>
                                </a:cubicBezTo>
                                <a:cubicBezTo>
                                  <a:pt x="625475" y="104775"/>
                                  <a:pt x="623852" y="75985"/>
                                  <a:pt x="619125" y="47625"/>
                                </a:cubicBezTo>
                                <a:cubicBezTo>
                                  <a:pt x="617474" y="37721"/>
                                  <a:pt x="615872" y="26890"/>
                                  <a:pt x="609600" y="19050"/>
                                </a:cubicBezTo>
                                <a:cubicBezTo>
                                  <a:pt x="602449" y="10111"/>
                                  <a:pt x="590550" y="6350"/>
                                  <a:pt x="581025" y="0"/>
                                </a:cubicBezTo>
                                <a:cubicBezTo>
                                  <a:pt x="539750" y="3175"/>
                                  <a:pt x="498277" y="4390"/>
                                  <a:pt x="457200" y="9525"/>
                                </a:cubicBezTo>
                                <a:cubicBezTo>
                                  <a:pt x="447237" y="10770"/>
                                  <a:pt x="436979" y="13481"/>
                                  <a:pt x="428625" y="19050"/>
                                </a:cubicBezTo>
                                <a:cubicBezTo>
                                  <a:pt x="396018" y="40788"/>
                                  <a:pt x="410543" y="53753"/>
                                  <a:pt x="371475" y="57150"/>
                                </a:cubicBezTo>
                                <a:cubicBezTo>
                                  <a:pt x="308135" y="62658"/>
                                  <a:pt x="244475" y="63500"/>
                                  <a:pt x="180975" y="66675"/>
                                </a:cubicBezTo>
                                <a:cubicBezTo>
                                  <a:pt x="168275" y="69850"/>
                                  <a:pt x="155414" y="72438"/>
                                  <a:pt x="142875" y="76200"/>
                                </a:cubicBezTo>
                                <a:lnTo>
                                  <a:pt x="57150" y="104775"/>
                                </a:lnTo>
                                <a:lnTo>
                                  <a:pt x="28575" y="114300"/>
                                </a:lnTo>
                                <a:cubicBezTo>
                                  <a:pt x="19050" y="117475"/>
                                  <a:pt x="8980" y="119335"/>
                                  <a:pt x="0" y="123825"/>
                                </a:cubicBez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00100" y="2495550"/>
                            <a:ext cx="6477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03D7EF" w14:textId="7457BBB3" w:rsidR="001E3255" w:rsidRDefault="006D2DA6" w:rsidP="001E3255">
                              <w:pPr>
                                <w:ind w:firstLine="0"/>
                              </w:pPr>
                              <w:r>
                                <w:t>-</w:t>
                              </w:r>
                              <w:r w:rsidR="001E3255">
                                <w:t>2.31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4018575" y="2466000"/>
                            <a:ext cx="6477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01BACC" w14:textId="73837C42" w:rsidR="006D2DA6" w:rsidRDefault="006D2DA6" w:rsidP="006D2DA6">
                              <w:pPr>
                                <w:ind w:firstLine="0"/>
                              </w:pPr>
                              <w:r>
                                <w:rPr>
                                  <w:rFonts w:eastAsia="SimSun"/>
                                </w:rPr>
                                <w:t>+2.31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551475" y="1218225"/>
                            <a:ext cx="7915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4A22B4" w14:textId="0C82FF0F" w:rsidR="00EA7EEF" w:rsidRDefault="000572A4" w:rsidP="00EA7EEF">
                              <w:pPr>
                                <w:ind w:firstLine="0"/>
                              </w:pPr>
                              <w:r>
                                <w:rPr>
                                  <w:rFonts w:eastAsia="SimSun"/>
                                </w:rPr>
                                <w:t>0.01</w:t>
                              </w:r>
                              <w:r w:rsidR="00173891">
                                <w:rPr>
                                  <w:rFonts w:eastAsia="SimSun"/>
                                </w:rPr>
                                <w:t>044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5"/>
                        <wps:cNvSpPr txBox="1"/>
                        <wps:spPr>
                          <a:xfrm>
                            <a:off x="4237650" y="1380150"/>
                            <a:ext cx="7915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7B1F8A" w14:textId="77777777" w:rsidR="00173891" w:rsidRDefault="00173891" w:rsidP="00173891">
                              <w:pPr>
                                <w:ind w:firstLine="0"/>
                              </w:pPr>
                              <w:r>
                                <w:rPr>
                                  <w:rFonts w:eastAsia="SimSun"/>
                                </w:rPr>
                                <w:t>0.01044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23925" y="1562100"/>
                            <a:ext cx="142875" cy="5334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4410075" y="1704975"/>
                            <a:ext cx="284775" cy="37147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466850" y="2047875"/>
                            <a:ext cx="9525" cy="4286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985799" y="1962150"/>
                            <a:ext cx="0" cy="4752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8" idx="83"/>
                        </wps:cNvCnPr>
                        <wps:spPr>
                          <a:xfrm flipH="1">
                            <a:off x="3600450" y="1971675"/>
                            <a:ext cx="247650" cy="3619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3286125" y="1846875"/>
                            <a:ext cx="314325" cy="4772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980350" y="1685925"/>
                            <a:ext cx="428625" cy="628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2676525" y="1503975"/>
                            <a:ext cx="551475" cy="8106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2276475" y="1237275"/>
                            <a:ext cx="808650" cy="1086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809750" y="932475"/>
                            <a:ext cx="1170600" cy="14106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1381125" y="675300"/>
                            <a:ext cx="1465875" cy="16583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12" idx="5"/>
                        </wps:cNvCnPr>
                        <wps:spPr>
                          <a:xfrm flipH="1">
                            <a:off x="1091045" y="2065950"/>
                            <a:ext cx="251980" cy="30401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endCxn id="12" idx="3"/>
                        </wps:cNvCnPr>
                        <wps:spPr>
                          <a:xfrm flipH="1">
                            <a:off x="888423" y="2161200"/>
                            <a:ext cx="91678" cy="1974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3790950" y="2037375"/>
                            <a:ext cx="180000" cy="3212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314575" y="599100"/>
                            <a:ext cx="399075" cy="4772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15"/>
                        <wps:cNvSpPr txBox="1"/>
                        <wps:spPr>
                          <a:xfrm>
                            <a:off x="180000" y="180000"/>
                            <a:ext cx="21060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6B307C" w14:textId="4F6C8D33" w:rsidR="00FA749C" w:rsidRDefault="00FA749C" w:rsidP="00FA749C">
                              <w:pPr>
                                <w:ind w:firstLine="0"/>
                              </w:pPr>
                              <w:r>
                                <w:rPr>
                                  <w:rFonts w:eastAsia="SimSun"/>
                                </w:rPr>
                                <w:t>0.98</w:t>
                              </w:r>
                              <w:r w:rsidR="00EA38C2">
                                <w:rPr>
                                  <w:rFonts w:eastAsia="SimSun"/>
                                </w:rPr>
                                <w:t>956</w:t>
                              </w:r>
                              <w:r w:rsidR="002B07D4">
                                <w:rPr>
                                  <w:rFonts w:eastAsia="SimSun"/>
                                </w:rPr>
                                <w:t xml:space="preserve"> from the z-score</w:t>
                              </w:r>
                              <w:r w:rsidR="003B5262">
                                <w:rPr>
                                  <w:rFonts w:eastAsia="SimSun"/>
                                </w:rPr>
                                <w:t xml:space="preserve"> </w:t>
                              </w:r>
                              <w:r w:rsidR="002B07D4">
                                <w:rPr>
                                  <w:rFonts w:eastAsia="SimSun"/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847725" y="533400"/>
                            <a:ext cx="1523025" cy="9420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669835" y="2095500"/>
                            <a:ext cx="0" cy="4749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15"/>
                        <wps:cNvSpPr txBox="1"/>
                        <wps:spPr>
                          <a:xfrm>
                            <a:off x="2475525" y="2569505"/>
                            <a:ext cx="4677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77BFD6" w14:textId="7B81DEFF" w:rsidR="008A2D0B" w:rsidRDefault="008A2D0B" w:rsidP="008A2D0B">
                              <w:pPr>
                                <w:ind w:firstLine="0"/>
                              </w:pPr>
                              <w:r>
                                <w:rPr>
                                  <w:rFonts w:eastAsia="SimSun"/>
                                </w:rPr>
                                <w:t>0.0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B57869" id="Canvas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Straight Connector 5" o:spid="_x0000_s1028" style="position:absolute;flip:y;visibility:visible;mso-wrap-style:square" from="6096,23431" to="48958,2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<v:stroke joinstyle="miter"/>
                </v:line>
                <v:shape id="Freeform: Shape 8" o:spid="_x0000_s1029" style="position:absolute;left:5715;top:5884;width:42195;height:16595;visibility:visible;mso-wrap-style:square;v-text-anchor:middle" coordsize="4219575,165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" path="m,1659428r200025,-28575c222250,1627678,244920,1626773,266700,1621328v12700,-3175,25561,-5763,38100,-9525c324034,1606033,342900,1599103,361950,1592753v9525,-3175,18835,-7090,28575,-9525l428625,1573703v9525,-6350,18336,-13930,28575,-19050c472425,1547040,509633,1539672,523875,1535603v9654,-2758,18921,-6767,28575,-9525c565037,1522482,578011,1520315,590550,1516553v19234,-5770,37669,-14180,57150,-19050l762000,1468928r38100,-9525c809625,1453053,817917,1444265,828675,1440353v24605,-8947,52782,-7341,76200,-19050c963453,1392014,931161,1410129,1000125,1364153v9525,-6350,17715,-15430,28575,-19050c1064633,1333125,1081673,1330230,1114425,1297478v44764,-44764,17367,-21103,85725,-66675l1228725,1211753v6350,-9525,10955,-20480,19050,-28575c1292513,1138440,1278161,1172685,1314450,1126028v14056,-18072,24363,-38834,38100,-57150c1362075,1056178,1372021,1043783,1381125,1030778v13130,-18757,25400,-38100,38100,-57150l1476375,887903r38100,-57150c1520825,821228,1529905,813038,1533525,802178v3175,-9525,4649,-19798,9525,-28575c1554169,753589,1568450,735503,1581150,716453r19050,-28575c1603375,675178,1604568,661810,1609725,649778v4509,-10522,13370,-18636,19050,-28575c1635820,608875,1640780,595431,1647825,583103v5680,-9939,13930,-18336,19050,-28575c1671365,545548,1671910,534933,1676400,525953v5120,-10239,13930,-18336,19050,-28575c1699940,488398,1700099,477580,1704975,468803v11119,-20014,25400,-38100,38100,-57150l1781175,354503r19050,-28575c1806575,316403,1811180,305448,1819275,297353v9525,-9525,20305,-17942,28575,-28575c1861906,250706,1873250,230678,1885950,211628v6350,-9525,10955,-20480,19050,-28575c1914525,173528,1925305,165111,1933575,154478v14056,-18072,30860,-35430,38100,-57150c1974850,87803,1974928,76593,1981200,68753v7151,-8939,19050,-12700,28575,-19050c2016125,40178,2020730,29223,2028825,21128v33813,-33813,53128,-19209,104775,-9525c2159333,16428,2209800,30653,2209800,30653v60120,90180,-30718,-32194,57150,38100c2274790,75025,2270906,88974,2276475,97328v14668,22002,36065,33568,57150,47625c2336800,154478,2338274,164751,2343150,173528v11119,20014,30860,35430,38100,57150c2415988,334891,2360586,177041,2409825,287828r28575,85725l2466975,459278v9078,27235,13070,36775,19050,66675c2489813,544891,2491762,564165,2495550,583103v7198,35988,16426,58803,28575,95250c2527300,687878,2528081,698574,2533650,706928v6350,9525,13930,18336,19050,28575c2557190,744483,2557349,755301,2562225,764078v11119,20014,25400,38100,38100,57150c2606675,830753,2611280,841708,2619375,849803v9525,9525,19951,18227,28575,28575c2687638,926003,2643188,891078,2695575,926003v22470,33705,21221,35879,57150,66675c2761417,1000128,2771775,1005378,2781300,1011728v50800,76200,-15875,-15875,47625,47625c2892425,1122853,2800350,1056178,2876550,1106978v6350,9525,10955,20480,19050,28575c2914064,1154017,2929509,1156381,2952750,1164128v9525,9525,19951,18227,28575,28575c2988654,1201497,2990850,1214928,3000375,1221278v10892,7262,25400,6350,38100,9525c3048000,1240328,3055275,1252836,3067050,1259378v74759,41533,36594,-2842,85725,38100c3163123,1306102,3170717,1317783,3181350,1326053v96089,74736,19850,10025,95250,57150c3341364,1423680,3285948,1404590,3352800,1421303v111380,74254,15312,17448,85725,47625c3451576,1474521,3463155,1483488,3476625,1487978v24838,8279,51362,10771,76200,19050l3609975,1526078v19050,6350,37343,15749,57150,19050c3686175,1548303,3705422,1550463,3724275,1554653v9801,2178,18921,6767,28575,9525c3777017,1571083,3796687,1573440,3819525,1583228v13051,5593,24917,13777,38100,19050c3905964,1621614,3914571,1621287,3962400,1630853v142525,-15836,56974,-9525,257175,-9525e" filled="f" strokecolor="#6e6e6e [1604]" strokeweight="2.25pt">
                  <v:stroke joinstyle="miter"/>
                  <v:path arrowok="t" o:connecttype="custom" o:connectlocs="0,1659428;200025,1630853;266700,1621328;304800,1611803;361950,1592753;390525,1583228;428625,1573703;457200,1554653;523875,1535603;552450,1526078;590550,1516553;647700,1497503;762000,1468928;800100,1459403;828675,1440353;904875,1421303;1000125,1364153;1028700,1345103;1114425,1297478;1200150,1230803;1228725,1211753;1247775,1183178;1314450,1126028;1352550,1068878;1381125,1030778;1419225,973628;1476375,887903;1514475,830753;1533525,802178;1543050,773603;1581150,716453;1600200,687878;1609725,649778;1628775,621203;1647825,583103;1666875,554528;1676400,525953;1695450,497378;1704975,468803;1743075,411653;1781175,354503;1800225,325928;1819275,297353;1847850,268778;1885950,211628;1905000,183053;1933575,154478;1971675,97328;1981200,68753;2009775,49703;2028825,21128;2133600,11603;2209800,30653;2266950,68753;2276475,97328;2333625,144953;2343150,173528;2381250,230678;2409825,287828;2438400,373553;2466975,459278;2486025,525953;2495550,583103;2524125,678353;2533650,706928;2552700,735503;2562225,764078;2600325,821228;2619375,849803;2647950,878378;2695575,926003;2752725,992678;2781300,1011728;2828925,1059353;2876550,1106978;2895600,1135553;2952750,1164128;2981325,1192703;3000375,1221278;3038475,1230803;3067050,1259378;3152775,1297478;3181350,1326053;3276600,1383203;3352800,1421303;3438525,1468928;3476625,1487978;3552825,1507028;3609975,1526078;3667125,1545128;3724275,1554653;3752850,1564178;3819525,1583228;3857625,1602278;3962400,1630853;4219575,1621328" o:connectangles="0,0,0,0,0,0,0,0,0,0,0,0,0,0,0,0,0,0,0,0,0,0,0,0,0,0,0,0,0,0,0,0,0,0,0,0,0,0,0,0,0,0,0,0,0,0,0,0,0,0,0,0,0,0,0,0,0,0,0,0,0,0,0,0,0,0,0,0,0,0,0,0,0,0,0,0,0,0,0,0,0,0,0,0,0,0,0,0,0,0,0,0,0,0,0,0"/>
                </v:shape>
                <v:shape id="Freeform: Shape 12" o:spid="_x0000_s1030" style="position:absolute;left:6858;top:20764;width:7429;height:3048;visibility:visible;mso-wrap-style:square;v-text-anchor:middle" coordsize="6286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" path="m,114300v12700,15875,26143,31183,38100,47625c51566,180441,54480,211835,76200,219075v54768,18256,7691,4457,95250,19050c217426,245788,210845,244907,247650,257175v31750,-3175,64979,565,95250,-9525c353760,244030,352011,224755,361950,219075v14056,-8032,31750,-6350,47625,-9525c422275,212725,434584,219075,447675,219075v16189,,31624,-7063,47625,-9525c520600,205658,546100,203200,571500,200025v9525,-3175,20735,-3253,28575,-9525c616861,177071,622375,152174,628650,133350v-3175,-28575,-4798,-57365,-9525,-85725c617474,37721,615872,26890,609600,19050,602449,10111,590550,6350,581025,,539750,3175,498277,4390,457200,9525v-9963,1245,-20221,3956,-28575,9525c396018,40788,410543,53753,371475,57150v-63340,5508,-127000,6350,-190500,9525c168275,69850,155414,72438,142875,76200l57150,104775r-28575,9525c19050,117475,8980,119335,,123825r,-9525xe" fillcolor="red" strokecolor="#6e6e6e [1604]" strokeweight="1pt">
                  <v:stroke joinstyle="miter"/>
                  <v:path arrowok="t" o:connecttype="custom" o:connectlocs="0,135467;45027,191911;90055,259644;202623,282222;292677,304800;405245,293511;427759,259644;484043,248356;529070,259644;585355,248356;675409,237067;709180,225778;742950,158044;731693,56444;720436,22578;686666,0;540327,11289;506557,22578;439016,67733;213880,79022;168852,90311;67541,124178;33770,135467;0,146756;0,135467" o:connectangles="0,0,0,0,0,0,0,0,0,0,0,0,0,0,0,0,0,0,0,0,0,0,0,0,0"/>
                </v:shape>
                <v:shape id="Freeform: Shape 14" o:spid="_x0000_s1031" style="position:absolute;left:40090;top:21109;width:7430;height:3048;rotation:-11440755fd;visibility:visible;mso-wrap-style:square;v-text-anchor:middle" coordsize="6286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" path="m,114300v12700,15875,26143,31183,38100,47625c51566,180441,54480,211835,76200,219075v54768,18256,7691,4457,95250,19050c217426,245788,210845,244907,247650,257175v31750,-3175,64979,565,95250,-9525c353760,244030,352011,224755,361950,219075v14056,-8032,31750,-6350,47625,-9525c422275,212725,434584,219075,447675,219075v16189,,31624,-7063,47625,-9525c520600,205658,546100,203200,571500,200025v9525,-3175,20735,-3253,28575,-9525c616861,177071,622375,152174,628650,133350v-3175,-28575,-4798,-57365,-9525,-85725c617474,37721,615872,26890,609600,19050,602449,10111,590550,6350,581025,,539750,3175,498277,4390,457200,9525v-9963,1245,-20221,3956,-28575,9525c396018,40788,410543,53753,371475,57150v-63340,5508,-127000,6350,-190500,9525c168275,69850,155414,72438,142875,76200l57150,104775r-28575,9525c19050,117475,8980,119335,,123825r,-9525xe" fillcolor="red" strokecolor="#6e6e6e [1604]" strokeweight="1pt">
                  <v:stroke joinstyle="miter"/>
                  <v:path arrowok="t" o:connecttype="custom" o:connectlocs="0,135467;45027,191911;90055,259644;202623,282222;292677,304800;405245,293511;427759,259644;484043,248356;529070,259644;585355,248356;675409,237067;709180,225778;742950,158044;731693,56444;720436,22578;686666,0;540327,11289;506557,22578;439016,67733;213880,79022;168852,90311;67541,124178;33770,135467;0,146756;0,135467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8001;top:24955;width:647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203D7EF" w14:textId="7457BBB3" w:rsidR="001E3255" w:rsidRDefault="006D2DA6" w:rsidP="001E3255">
                        <w:pPr>
                          <w:ind w:firstLine="0"/>
                        </w:pPr>
                        <w:r>
                          <w:t>-</w:t>
                        </w:r>
                        <w:r w:rsidR="001E3255">
                          <w:t>2.31</w:t>
                        </w:r>
                      </w:p>
                    </w:txbxContent>
                  </v:textbox>
                </v:shape>
                <v:shape id="Text Box 15" o:spid="_x0000_s1033" type="#_x0000_t202" style="position:absolute;left:40185;top:24660;width:647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1701BACC" w14:textId="73837C42" w:rsidR="006D2DA6" w:rsidRDefault="006D2DA6" w:rsidP="006D2DA6">
                        <w:pPr>
                          <w:ind w:firstLine="0"/>
                        </w:pPr>
                        <w:r>
                          <w:rPr>
                            <w:rFonts w:eastAsia="SimSun"/>
                          </w:rPr>
                          <w:t>+2.31</w:t>
                        </w:r>
                      </w:p>
                    </w:txbxContent>
                  </v:textbox>
                </v:shape>
                <v:shape id="Text Box 15" o:spid="_x0000_s1034" type="#_x0000_t202" style="position:absolute;left:5514;top:12182;width:791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1C4A22B4" w14:textId="0C82FF0F" w:rsidR="00EA7EEF" w:rsidRDefault="000572A4" w:rsidP="00EA7EEF">
                        <w:pPr>
                          <w:ind w:firstLine="0"/>
                        </w:pPr>
                        <w:r>
                          <w:rPr>
                            <w:rFonts w:eastAsia="SimSun"/>
                          </w:rPr>
                          <w:t>0.01</w:t>
                        </w:r>
                        <w:r w:rsidR="00173891">
                          <w:rPr>
                            <w:rFonts w:eastAsia="SimSun"/>
                          </w:rPr>
                          <w:t>044</w:t>
                        </w:r>
                      </w:p>
                    </w:txbxContent>
                  </v:textbox>
                </v:shape>
                <v:shape id="Text Box 15" o:spid="_x0000_s1035" type="#_x0000_t202" style="position:absolute;left:42376;top:13801;width:791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177B1F8A" w14:textId="77777777" w:rsidR="00173891" w:rsidRDefault="00173891" w:rsidP="00173891">
                        <w:pPr>
                          <w:ind w:firstLine="0"/>
                        </w:pPr>
                        <w:r>
                          <w:rPr>
                            <w:rFonts w:eastAsia="SimSun"/>
                          </w:rPr>
                          <w:t>0.01044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6" type="#_x0000_t32" style="position:absolute;left:9239;top:15621;width:1429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" strokecolor="black [3213]" strokeweight="2.25pt">
                  <v:stroke endarrow="block" joinstyle="miter"/>
                </v:shape>
                <v:shape id="Straight Arrow Connector 23" o:spid="_x0000_s1037" type="#_x0000_t32" style="position:absolute;left:44100;top:17049;width:2848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" strokecolor="black [3213]" strokeweight="2.25pt">
                  <v:stroke endarrow="block" joinstyle="miter"/>
                </v:shape>
                <v:line id="Straight Connector 22" o:spid="_x0000_s1038" style="position:absolute;visibility:visible;mso-wrap-style:square" from="14668,20478" to="14763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" strokecolor="black [3213]" strokeweight="2.25pt">
                  <v:stroke joinstyle="miter"/>
                </v:line>
                <v:line id="Straight Connector 25" o:spid="_x0000_s1039" style="position:absolute;visibility:visible;mso-wrap-style:square" from="39857,19621" to="39857,2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" strokecolor="black [3213]" strokeweight="2.25pt">
                  <v:stroke joinstyle="miter"/>
                </v:line>
                <v:line id="Straight Connector 24" o:spid="_x0000_s1040" style="position:absolute;flip:x;visibility:visible;mso-wrap-style:square" from="36004,19716" to="38481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" strokecolor="#00b0f0" strokeweight="3pt">
                  <v:stroke joinstyle="miter"/>
                </v:line>
                <v:line id="Straight Connector 27" o:spid="_x0000_s1041" style="position:absolute;flip:x;visibility:visible;mso-wrap-style:square" from="32861,18468" to="36004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" strokecolor="#00b0f0" strokeweight="3pt">
                  <v:stroke joinstyle="miter"/>
                </v:line>
                <v:line id="Straight Connector 28" o:spid="_x0000_s1042" style="position:absolute;flip:x;visibility:visible;mso-wrap-style:square" from="29803,16859" to="34089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" strokecolor="#00b0f0" strokeweight="3pt">
                  <v:stroke joinstyle="miter"/>
                </v:line>
                <v:line id="Straight Connector 29" o:spid="_x0000_s1043" style="position:absolute;flip:x;visibility:visible;mso-wrap-style:square" from="26765,15039" to="32280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" strokecolor="#00b0f0" strokeweight="3pt">
                  <v:stroke joinstyle="miter"/>
                </v:line>
                <v:line id="Straight Connector 30" o:spid="_x0000_s1044" style="position:absolute;flip:x;visibility:visible;mso-wrap-style:square" from="22764,12372" to="30851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" strokecolor="#00b0f0" strokeweight="3pt">
                  <v:stroke joinstyle="miter"/>
                </v:line>
                <v:line id="Straight Connector 31" o:spid="_x0000_s1045" style="position:absolute;flip:x;visibility:visible;mso-wrap-style:square" from="18097,9324" to="29803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" strokecolor="#00b0f0" strokeweight="3pt">
                  <v:stroke joinstyle="miter"/>
                </v:line>
                <v:line id="Straight Connector 32" o:spid="_x0000_s1046" style="position:absolute;flip:x;visibility:visible;mso-wrap-style:square" from="13811,6753" to="28470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" strokecolor="#00b0f0" strokeweight="3pt">
                  <v:stroke joinstyle="miter"/>
                </v:line>
                <v:line id="Straight Connector 33" o:spid="_x0000_s1047" style="position:absolute;flip:x;visibility:visible;mso-wrap-style:square" from="10910,20659" to="13430,2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" strokecolor="#00b0f0" strokeweight="3pt">
                  <v:stroke joinstyle="miter"/>
                </v:line>
                <v:line id="Straight Connector 34" o:spid="_x0000_s1048" style="position:absolute;flip:x;visibility:visible;mso-wrap-style:square" from="8884,21612" to="9801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" strokecolor="#00b0f0" strokeweight="3pt">
                  <v:stroke joinstyle="miter"/>
                </v:line>
                <v:line id="Straight Connector 36" o:spid="_x0000_s1049" style="position:absolute;flip:x;visibility:visible;mso-wrap-style:square" from="37909,20373" to="39709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" strokecolor="#00b0f0" strokeweight="3pt">
                  <v:stroke joinstyle="miter"/>
                </v:line>
                <v:line id="Straight Connector 37" o:spid="_x0000_s1050" style="position:absolute;flip:x;visibility:visible;mso-wrap-style:square" from="23145,5991" to="27136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" strokecolor="#00b0f0" strokeweight="3pt">
                  <v:stroke joinstyle="miter"/>
                </v:line>
                <v:shape id="Text Box 15" o:spid="_x0000_s1051" type="#_x0000_t202" style="position:absolute;left:1800;top:1800;width:2106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1A6B307C" w14:textId="4F6C8D33" w:rsidR="00FA749C" w:rsidRDefault="00FA749C" w:rsidP="00FA749C">
                        <w:pPr>
                          <w:ind w:firstLine="0"/>
                        </w:pPr>
                        <w:r>
                          <w:rPr>
                            <w:rFonts w:eastAsia="SimSun"/>
                          </w:rPr>
                          <w:t>0.98</w:t>
                        </w:r>
                        <w:r w:rsidR="00EA38C2">
                          <w:rPr>
                            <w:rFonts w:eastAsia="SimSun"/>
                          </w:rPr>
                          <w:t>956</w:t>
                        </w:r>
                        <w:r w:rsidR="002B07D4">
                          <w:rPr>
                            <w:rFonts w:eastAsia="SimSun"/>
                          </w:rPr>
                          <w:t xml:space="preserve"> from the z-score</w:t>
                        </w:r>
                        <w:r w:rsidR="003B5262">
                          <w:rPr>
                            <w:rFonts w:eastAsia="SimSun"/>
                          </w:rPr>
                          <w:t xml:space="preserve"> </w:t>
                        </w:r>
                        <w:r w:rsidR="002B07D4">
                          <w:rPr>
                            <w:rFonts w:eastAsia="SimSun"/>
                          </w:rPr>
                          <w:t xml:space="preserve"> table</w:t>
                        </w:r>
                      </w:p>
                    </w:txbxContent>
                  </v:textbox>
                </v:shape>
                <v:shape id="Straight Arrow Connector 39" o:spid="_x0000_s1052" type="#_x0000_t32" style="position:absolute;left:8477;top:5334;width:15230;height:9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" strokecolor="black [3213]" strokeweight="2.25pt">
                  <v:stroke endarrow="block" joinstyle="miter"/>
                </v:shape>
                <v:line id="Straight Connector 40" o:spid="_x0000_s1053" style="position:absolute;visibility:visible;mso-wrap-style:square" from="26698,20955" to="26698,2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" strokecolor="black [3213]" strokeweight="2.25pt">
                  <v:stroke joinstyle="miter"/>
                </v:line>
                <v:shape id="Text Box 15" o:spid="_x0000_s1054" type="#_x0000_t202" style="position:absolute;left:24755;top:25695;width:467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277BFD6" w14:textId="7B81DEFF" w:rsidR="008A2D0B" w:rsidRDefault="008A2D0B" w:rsidP="008A2D0B">
                        <w:pPr>
                          <w:ind w:firstLine="0"/>
                        </w:pPr>
                        <w:r>
                          <w:rPr>
                            <w:rFonts w:eastAsia="SimSun"/>
                          </w:rPr>
                          <w:t>0.0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392F1E" w14:textId="17CDDA08" w:rsidR="00B877F4" w:rsidRDefault="00B877F4" w:rsidP="00B877F4">
      <w:pPr>
        <w:ind w:firstLine="0"/>
        <w:rPr>
          <w:color w:val="000000" w:themeColor="text1"/>
        </w:rPr>
      </w:pPr>
    </w:p>
    <w:p w14:paraId="5D65399F" w14:textId="4E8BDBFD" w:rsidR="00E30471" w:rsidRPr="00A737D0" w:rsidRDefault="00E30471" w:rsidP="00B877F4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6834EED" wp14:editId="5677C804">
            <wp:extent cx="5323809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0253" w14:textId="2466DC34" w:rsidR="004238A2" w:rsidRDefault="004238A2" w:rsidP="004238A2">
      <w:pPr>
        <w:pStyle w:val="Heading1"/>
      </w:pPr>
      <w:r>
        <w:t>Conclusion</w:t>
      </w:r>
    </w:p>
    <w:p w14:paraId="191A8292" w14:textId="23EC33F0" w:rsidR="00A32BF2" w:rsidRPr="00A32BF2" w:rsidRDefault="00A32BF2" w:rsidP="00A32BF2">
      <w:r>
        <w:t>Hypothesis testing is an essential part of data exploration</w:t>
      </w:r>
      <w:r w:rsidR="00080E97">
        <w:t xml:space="preserve">. There are many statistical methods and BKMs that can only be learned by </w:t>
      </w:r>
      <w:r w:rsidR="008E31FE">
        <w:t xml:space="preserve">doing more research. More specifically, the use cases govern which methods to use, but at the core of it, hypothesis testing involves creating a null hypothesis, then create an </w:t>
      </w:r>
      <w:proofErr w:type="gramStart"/>
      <w:r w:rsidR="008E31FE">
        <w:t>appropriate(</w:t>
      </w:r>
      <w:proofErr w:type="gramEnd"/>
      <w:r w:rsidR="008E31FE">
        <w:t>use-case</w:t>
      </w:r>
      <w:r w:rsidR="0037371D">
        <w:t xml:space="preserve"> specific) statistical test</w:t>
      </w:r>
      <w:r w:rsidR="00852591">
        <w:t>, then evaluate the result to decide whether to accept or reject the null hypothesis.</w:t>
      </w:r>
      <w:r w:rsidR="004439DD">
        <w:t xml:space="preserve"> Easier said </w:t>
      </w:r>
      <w:proofErr w:type="spellStart"/>
      <w:r w:rsidR="004439DD">
        <w:t>that</w:t>
      </w:r>
      <w:proofErr w:type="spellEnd"/>
      <w:r w:rsidR="004439DD">
        <w:t xml:space="preserve"> done!</w:t>
      </w:r>
    </w:p>
    <w:p w14:paraId="0EE050F5" w14:textId="77777777" w:rsidR="009229C7" w:rsidRDefault="009229C7"/>
    <w:p w14:paraId="4A487A81" w14:textId="77777777" w:rsidR="009229C7" w:rsidRDefault="009229C7"/>
    <w:p w14:paraId="163EFB3B" w14:textId="77777777" w:rsidR="009229C7" w:rsidRDefault="009229C7"/>
    <w:p w14:paraId="07E40698" w14:textId="5A688214" w:rsidR="009229C7" w:rsidRDefault="009229C7" w:rsidP="009229C7">
      <w:pPr>
        <w:pStyle w:val="Heading1"/>
      </w:pPr>
      <w:r>
        <w:lastRenderedPageBreak/>
        <w:t>Refere</w:t>
      </w:r>
      <w:r w:rsidR="007E6A43">
        <w:t>nces</w:t>
      </w:r>
    </w:p>
    <w:p w14:paraId="62A535C5" w14:textId="77777777" w:rsidR="009229C7" w:rsidRDefault="009229C7"/>
    <w:p w14:paraId="60E60974" w14:textId="177D83B1" w:rsidR="00E81978" w:rsidRDefault="009229C7">
      <w:r>
        <w:t xml:space="preserve">Downey, Allen </w:t>
      </w:r>
      <w:proofErr w:type="gramStart"/>
      <w:r>
        <w:t>B..</w:t>
      </w:r>
      <w:proofErr w:type="gramEnd"/>
      <w:r>
        <w:t xml:space="preserve"> Think Stats: Exploratory Data </w:t>
      </w:r>
      <w:proofErr w:type="gramStart"/>
      <w:r>
        <w:t>Analysis .</w:t>
      </w:r>
      <w:proofErr w:type="gramEnd"/>
      <w:r>
        <w:t xml:space="preserve"> O'Reilly Media. Kindle Edition.</w:t>
      </w:r>
    </w:p>
    <w:p w14:paraId="4531ED8D" w14:textId="4A6E30F7" w:rsidR="00576E9C" w:rsidRDefault="0029292B">
      <w:r w:rsidRPr="0029292B">
        <w:t>Intro to Hypothesis Testing in Statistics - Hypothesis Testing Statistics Problems &amp; Examples</w:t>
      </w:r>
      <w:r w:rsidR="00295294">
        <w:t>-</w:t>
      </w:r>
      <w:r w:rsidR="00295294" w:rsidRPr="00295294">
        <w:t xml:space="preserve"> </w:t>
      </w:r>
      <w:hyperlink r:id="rId10" w:history="1">
        <w:r w:rsidR="00295294">
          <w:rPr>
            <w:rStyle w:val="Hyperlink"/>
          </w:rPr>
          <w:t>https://www.youtube.com/watch?v=VK-rnA3-41c&amp;list=TLPQMzAwMTIwMjB6n0F8Yhb1gw&amp;index=1</w:t>
        </w:r>
      </w:hyperlink>
    </w:p>
    <w:p w14:paraId="7B38E4E6" w14:textId="7DBC497C" w:rsidR="005554C1" w:rsidRDefault="005554C1">
      <w:r w:rsidRPr="005554C1">
        <w:t>Calculate the P-Value in Statistics - Formula to Find the P-Value in Hypothesis Testing</w:t>
      </w:r>
      <w:r w:rsidR="00CF3EE9">
        <w:t xml:space="preserve"> </w:t>
      </w:r>
      <w:hyperlink r:id="rId11" w:history="1">
        <w:r w:rsidR="00CF3EE9">
          <w:rPr>
            <w:rStyle w:val="Hyperlink"/>
          </w:rPr>
          <w:t>https://www.youtube.com/watch?v=KLnGOL_AUgA&amp;list=TLPQMzAwMTIwMjB6n0F8Yhb1gw&amp;index=3</w:t>
        </w:r>
      </w:hyperlink>
    </w:p>
    <w:p w14:paraId="0951DE90" w14:textId="4D35C6BF" w:rsidR="00A1010A" w:rsidRDefault="008A282B">
      <w:r w:rsidRPr="008A282B">
        <w:t xml:space="preserve">P-Value Method </w:t>
      </w:r>
      <w:proofErr w:type="gramStart"/>
      <w:r w:rsidRPr="008A282B">
        <w:t>For</w:t>
      </w:r>
      <w:proofErr w:type="gramEnd"/>
      <w:r w:rsidRPr="008A282B">
        <w:t xml:space="preserve"> Hypothesis Testing</w:t>
      </w:r>
      <w:r w:rsidR="00DD1857">
        <w:t>-</w:t>
      </w:r>
      <w:hyperlink r:id="rId12" w:history="1">
        <w:r w:rsidR="002579C8" w:rsidRPr="00864213">
          <w:rPr>
            <w:rStyle w:val="Hyperlink"/>
          </w:rPr>
          <w:t>https://www.youtube.com/watch?v=8Aw45HN5lnA&amp;t=224s</w:t>
        </w:r>
      </w:hyperlink>
    </w:p>
    <w:p w14:paraId="23165D0A" w14:textId="36E6836A" w:rsidR="00F26CFF" w:rsidRDefault="00250A12">
      <w:r w:rsidRPr="00250A12">
        <w:t>Z-Score: Definition, Formula and Calculation</w:t>
      </w:r>
      <w:r>
        <w:t xml:space="preserve"> - </w:t>
      </w:r>
      <w:hyperlink r:id="rId13" w:history="1">
        <w:r w:rsidR="00347DEB" w:rsidRPr="00864213">
          <w:rPr>
            <w:rStyle w:val="Hyperlink"/>
          </w:rPr>
          <w:t>https://www.statisticshowto.datasciencecentral.com/probability-and-statistics/z-score/</w:t>
        </w:r>
      </w:hyperlink>
    </w:p>
    <w:sectPr w:rsidR="00F26CFF" w:rsidSect="00B66C5E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34A0" w14:textId="77777777" w:rsidR="00F71F99" w:rsidRDefault="00F71F99">
      <w:pPr>
        <w:spacing w:line="240" w:lineRule="auto"/>
      </w:pPr>
      <w:r>
        <w:separator/>
      </w:r>
    </w:p>
    <w:p w14:paraId="07D6C96D" w14:textId="77777777" w:rsidR="00F71F99" w:rsidRDefault="00F71F99"/>
  </w:endnote>
  <w:endnote w:type="continuationSeparator" w:id="0">
    <w:p w14:paraId="759BB954" w14:textId="77777777" w:rsidR="00F71F99" w:rsidRDefault="00F71F99">
      <w:pPr>
        <w:spacing w:line="240" w:lineRule="auto"/>
      </w:pPr>
      <w:r>
        <w:continuationSeparator/>
      </w:r>
    </w:p>
    <w:p w14:paraId="7221CAAB" w14:textId="77777777" w:rsidR="00F71F99" w:rsidRDefault="00F71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E9D1" w14:textId="77777777" w:rsidR="00F71F99" w:rsidRDefault="00F71F99">
      <w:pPr>
        <w:spacing w:line="240" w:lineRule="auto"/>
      </w:pPr>
      <w:r>
        <w:separator/>
      </w:r>
    </w:p>
    <w:p w14:paraId="58BBFCF9" w14:textId="77777777" w:rsidR="00F71F99" w:rsidRDefault="00F71F99"/>
  </w:footnote>
  <w:footnote w:type="continuationSeparator" w:id="0">
    <w:p w14:paraId="66F31620" w14:textId="77777777" w:rsidR="00F71F99" w:rsidRDefault="00F71F99">
      <w:pPr>
        <w:spacing w:line="240" w:lineRule="auto"/>
      </w:pPr>
      <w:r>
        <w:continuationSeparator/>
      </w:r>
    </w:p>
    <w:p w14:paraId="16A4B0F4" w14:textId="77777777" w:rsidR="00F71F99" w:rsidRDefault="00F71F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29C48D4C" w:rsidR="00E81978" w:rsidRDefault="00232D4A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6D15">
          <w:rPr>
            <w:rStyle w:val="Strong"/>
          </w:rPr>
          <w:t>what Hypothesis testing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2A98F41B" w:rsidR="00E81978" w:rsidRDefault="00232D4A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 xml:space="preserve">what </w:t>
        </w:r>
        <w:r w:rsidR="00A26D15">
          <w:rPr>
            <w:rStyle w:val="Strong"/>
          </w:rPr>
          <w:t>Hypothesis testing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8806186">
    <w:abstractNumId w:val="9"/>
  </w:num>
  <w:num w:numId="2" w16cid:durableId="1187596886">
    <w:abstractNumId w:val="7"/>
  </w:num>
  <w:num w:numId="3" w16cid:durableId="2019499848">
    <w:abstractNumId w:val="6"/>
  </w:num>
  <w:num w:numId="4" w16cid:durableId="1694645131">
    <w:abstractNumId w:val="5"/>
  </w:num>
  <w:num w:numId="5" w16cid:durableId="64184633">
    <w:abstractNumId w:val="4"/>
  </w:num>
  <w:num w:numId="6" w16cid:durableId="675309346">
    <w:abstractNumId w:val="8"/>
  </w:num>
  <w:num w:numId="7" w16cid:durableId="784886854">
    <w:abstractNumId w:val="3"/>
  </w:num>
  <w:num w:numId="8" w16cid:durableId="1636063390">
    <w:abstractNumId w:val="2"/>
  </w:num>
  <w:num w:numId="9" w16cid:durableId="1155686828">
    <w:abstractNumId w:val="1"/>
  </w:num>
  <w:num w:numId="10" w16cid:durableId="827015613">
    <w:abstractNumId w:val="0"/>
  </w:num>
  <w:num w:numId="11" w16cid:durableId="1016079880">
    <w:abstractNumId w:val="9"/>
    <w:lvlOverride w:ilvl="0">
      <w:startOverride w:val="1"/>
    </w:lvlOverride>
  </w:num>
  <w:num w:numId="12" w16cid:durableId="1833639192">
    <w:abstractNumId w:val="14"/>
  </w:num>
  <w:num w:numId="13" w16cid:durableId="1427653890">
    <w:abstractNumId w:val="12"/>
  </w:num>
  <w:num w:numId="14" w16cid:durableId="1910843144">
    <w:abstractNumId w:val="11"/>
  </w:num>
  <w:num w:numId="15" w16cid:durableId="1458915220">
    <w:abstractNumId w:val="13"/>
  </w:num>
  <w:num w:numId="16" w16cid:durableId="168524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1CA9"/>
    <w:rsid w:val="00005E2B"/>
    <w:rsid w:val="00017736"/>
    <w:rsid w:val="00017E6B"/>
    <w:rsid w:val="0002189D"/>
    <w:rsid w:val="00025041"/>
    <w:rsid w:val="00026871"/>
    <w:rsid w:val="00030E18"/>
    <w:rsid w:val="00041064"/>
    <w:rsid w:val="00042C87"/>
    <w:rsid w:val="00052B40"/>
    <w:rsid w:val="00054687"/>
    <w:rsid w:val="0005500B"/>
    <w:rsid w:val="000572A4"/>
    <w:rsid w:val="00080B5E"/>
    <w:rsid w:val="00080CF2"/>
    <w:rsid w:val="00080E97"/>
    <w:rsid w:val="0008510E"/>
    <w:rsid w:val="000A4197"/>
    <w:rsid w:val="000B0E58"/>
    <w:rsid w:val="000B1AE7"/>
    <w:rsid w:val="000B562A"/>
    <w:rsid w:val="000C09F8"/>
    <w:rsid w:val="000C754C"/>
    <w:rsid w:val="000D3F41"/>
    <w:rsid w:val="000D72F5"/>
    <w:rsid w:val="000E52D1"/>
    <w:rsid w:val="000F3C3B"/>
    <w:rsid w:val="000F44AA"/>
    <w:rsid w:val="0011065C"/>
    <w:rsid w:val="00121BDA"/>
    <w:rsid w:val="001259F1"/>
    <w:rsid w:val="001322E3"/>
    <w:rsid w:val="00137DDE"/>
    <w:rsid w:val="00140BF0"/>
    <w:rsid w:val="00143390"/>
    <w:rsid w:val="001436AF"/>
    <w:rsid w:val="00147C09"/>
    <w:rsid w:val="00151D51"/>
    <w:rsid w:val="00152A47"/>
    <w:rsid w:val="001550B4"/>
    <w:rsid w:val="001601CF"/>
    <w:rsid w:val="0016029B"/>
    <w:rsid w:val="00160C32"/>
    <w:rsid w:val="00173891"/>
    <w:rsid w:val="00174724"/>
    <w:rsid w:val="00175CAD"/>
    <w:rsid w:val="0018134A"/>
    <w:rsid w:val="001931A5"/>
    <w:rsid w:val="001955BC"/>
    <w:rsid w:val="001B283F"/>
    <w:rsid w:val="001B752D"/>
    <w:rsid w:val="001C015B"/>
    <w:rsid w:val="001C2A73"/>
    <w:rsid w:val="001C6F0C"/>
    <w:rsid w:val="001D0277"/>
    <w:rsid w:val="001D17BA"/>
    <w:rsid w:val="001D27B4"/>
    <w:rsid w:val="001E3255"/>
    <w:rsid w:val="001E3A9F"/>
    <w:rsid w:val="001F19D7"/>
    <w:rsid w:val="001F5528"/>
    <w:rsid w:val="00202D68"/>
    <w:rsid w:val="002208FF"/>
    <w:rsid w:val="00222E8E"/>
    <w:rsid w:val="00227370"/>
    <w:rsid w:val="00232481"/>
    <w:rsid w:val="00232D4A"/>
    <w:rsid w:val="00240E68"/>
    <w:rsid w:val="00250A12"/>
    <w:rsid w:val="002527AE"/>
    <w:rsid w:val="00255721"/>
    <w:rsid w:val="00255DF3"/>
    <w:rsid w:val="002579C8"/>
    <w:rsid w:val="00262252"/>
    <w:rsid w:val="00264D6A"/>
    <w:rsid w:val="0027671B"/>
    <w:rsid w:val="002808A9"/>
    <w:rsid w:val="00284D7D"/>
    <w:rsid w:val="0029243D"/>
    <w:rsid w:val="0029292B"/>
    <w:rsid w:val="00295294"/>
    <w:rsid w:val="002A2AFC"/>
    <w:rsid w:val="002B07D4"/>
    <w:rsid w:val="002B07DE"/>
    <w:rsid w:val="002B1222"/>
    <w:rsid w:val="002C3ABE"/>
    <w:rsid w:val="002D4A83"/>
    <w:rsid w:val="002E78A8"/>
    <w:rsid w:val="002E79D1"/>
    <w:rsid w:val="002F25B0"/>
    <w:rsid w:val="002F6DDC"/>
    <w:rsid w:val="00311876"/>
    <w:rsid w:val="003222F6"/>
    <w:rsid w:val="0032688D"/>
    <w:rsid w:val="003314ED"/>
    <w:rsid w:val="00333E99"/>
    <w:rsid w:val="00334E0B"/>
    <w:rsid w:val="00341FDF"/>
    <w:rsid w:val="00347DEB"/>
    <w:rsid w:val="00355DCA"/>
    <w:rsid w:val="003664A4"/>
    <w:rsid w:val="00371357"/>
    <w:rsid w:val="00373561"/>
    <w:rsid w:val="0037371D"/>
    <w:rsid w:val="0037588F"/>
    <w:rsid w:val="00375BAC"/>
    <w:rsid w:val="00377E41"/>
    <w:rsid w:val="00386D4E"/>
    <w:rsid w:val="003942B1"/>
    <w:rsid w:val="003944A0"/>
    <w:rsid w:val="003A6610"/>
    <w:rsid w:val="003B4C13"/>
    <w:rsid w:val="003B5262"/>
    <w:rsid w:val="003B5ACB"/>
    <w:rsid w:val="003C4492"/>
    <w:rsid w:val="003C7F72"/>
    <w:rsid w:val="003E5CC8"/>
    <w:rsid w:val="003F0A4E"/>
    <w:rsid w:val="00402973"/>
    <w:rsid w:val="00405D0E"/>
    <w:rsid w:val="00417E5F"/>
    <w:rsid w:val="004238A2"/>
    <w:rsid w:val="00430526"/>
    <w:rsid w:val="004330C6"/>
    <w:rsid w:val="00436DBE"/>
    <w:rsid w:val="00441D28"/>
    <w:rsid w:val="004439DD"/>
    <w:rsid w:val="00445506"/>
    <w:rsid w:val="0044587E"/>
    <w:rsid w:val="00447D54"/>
    <w:rsid w:val="004550AA"/>
    <w:rsid w:val="00461E28"/>
    <w:rsid w:val="00465EE1"/>
    <w:rsid w:val="004724ED"/>
    <w:rsid w:val="004753DC"/>
    <w:rsid w:val="00482129"/>
    <w:rsid w:val="00497152"/>
    <w:rsid w:val="004A4F6B"/>
    <w:rsid w:val="004B15FF"/>
    <w:rsid w:val="004B4E10"/>
    <w:rsid w:val="004B7618"/>
    <w:rsid w:val="004C448A"/>
    <w:rsid w:val="004D0F93"/>
    <w:rsid w:val="004D3E33"/>
    <w:rsid w:val="004D6048"/>
    <w:rsid w:val="004D7255"/>
    <w:rsid w:val="004E29EB"/>
    <w:rsid w:val="004F5578"/>
    <w:rsid w:val="004F6B40"/>
    <w:rsid w:val="0050341F"/>
    <w:rsid w:val="00520F27"/>
    <w:rsid w:val="00531CE1"/>
    <w:rsid w:val="00532EBC"/>
    <w:rsid w:val="0054110B"/>
    <w:rsid w:val="00551707"/>
    <w:rsid w:val="00551A02"/>
    <w:rsid w:val="005534FA"/>
    <w:rsid w:val="005544F2"/>
    <w:rsid w:val="005554C1"/>
    <w:rsid w:val="00563F60"/>
    <w:rsid w:val="00566D6F"/>
    <w:rsid w:val="00576E9C"/>
    <w:rsid w:val="005806CC"/>
    <w:rsid w:val="00585736"/>
    <w:rsid w:val="005A7011"/>
    <w:rsid w:val="005B4E02"/>
    <w:rsid w:val="005C4D4D"/>
    <w:rsid w:val="005C699F"/>
    <w:rsid w:val="005D3A03"/>
    <w:rsid w:val="005E12B0"/>
    <w:rsid w:val="005E3D12"/>
    <w:rsid w:val="005E7366"/>
    <w:rsid w:val="0060052A"/>
    <w:rsid w:val="00630DF3"/>
    <w:rsid w:val="006310D6"/>
    <w:rsid w:val="00632EF4"/>
    <w:rsid w:val="00634C4F"/>
    <w:rsid w:val="00641A30"/>
    <w:rsid w:val="00641E5C"/>
    <w:rsid w:val="00642C5F"/>
    <w:rsid w:val="006504D6"/>
    <w:rsid w:val="0065413C"/>
    <w:rsid w:val="006620BF"/>
    <w:rsid w:val="0066215A"/>
    <w:rsid w:val="00666C5B"/>
    <w:rsid w:val="0067093C"/>
    <w:rsid w:val="006722D0"/>
    <w:rsid w:val="0067521F"/>
    <w:rsid w:val="00683808"/>
    <w:rsid w:val="00693D82"/>
    <w:rsid w:val="006A6803"/>
    <w:rsid w:val="006B2D6E"/>
    <w:rsid w:val="006B427C"/>
    <w:rsid w:val="006B5AD8"/>
    <w:rsid w:val="006C24F1"/>
    <w:rsid w:val="006D2DA6"/>
    <w:rsid w:val="006D4E1C"/>
    <w:rsid w:val="006D7219"/>
    <w:rsid w:val="006F07E7"/>
    <w:rsid w:val="006F2337"/>
    <w:rsid w:val="006F5325"/>
    <w:rsid w:val="00714F56"/>
    <w:rsid w:val="0074662B"/>
    <w:rsid w:val="00753F44"/>
    <w:rsid w:val="00754ADF"/>
    <w:rsid w:val="00756B65"/>
    <w:rsid w:val="0076276A"/>
    <w:rsid w:val="00766B15"/>
    <w:rsid w:val="00770B52"/>
    <w:rsid w:val="00774AEA"/>
    <w:rsid w:val="00780681"/>
    <w:rsid w:val="00786586"/>
    <w:rsid w:val="007B5831"/>
    <w:rsid w:val="007B5FBC"/>
    <w:rsid w:val="007B7031"/>
    <w:rsid w:val="007C73F7"/>
    <w:rsid w:val="007D123F"/>
    <w:rsid w:val="007D6273"/>
    <w:rsid w:val="007D78C0"/>
    <w:rsid w:val="007E025C"/>
    <w:rsid w:val="007E6A43"/>
    <w:rsid w:val="007E7BF2"/>
    <w:rsid w:val="007F0EBD"/>
    <w:rsid w:val="007F1A7A"/>
    <w:rsid w:val="008002C0"/>
    <w:rsid w:val="008179B0"/>
    <w:rsid w:val="00820878"/>
    <w:rsid w:val="0082190E"/>
    <w:rsid w:val="008232A0"/>
    <w:rsid w:val="008267A6"/>
    <w:rsid w:val="00830978"/>
    <w:rsid w:val="00832A54"/>
    <w:rsid w:val="00850882"/>
    <w:rsid w:val="008510A0"/>
    <w:rsid w:val="00851253"/>
    <w:rsid w:val="00852591"/>
    <w:rsid w:val="008601EA"/>
    <w:rsid w:val="00867E5F"/>
    <w:rsid w:val="00871328"/>
    <w:rsid w:val="00872EC0"/>
    <w:rsid w:val="008734E5"/>
    <w:rsid w:val="008777CC"/>
    <w:rsid w:val="00877EDC"/>
    <w:rsid w:val="00883B57"/>
    <w:rsid w:val="00890FD2"/>
    <w:rsid w:val="00892C30"/>
    <w:rsid w:val="008A2801"/>
    <w:rsid w:val="008A282B"/>
    <w:rsid w:val="008A2D0B"/>
    <w:rsid w:val="008B65DD"/>
    <w:rsid w:val="008C5323"/>
    <w:rsid w:val="008D1039"/>
    <w:rsid w:val="008D3F6A"/>
    <w:rsid w:val="008E0AE0"/>
    <w:rsid w:val="008E0E08"/>
    <w:rsid w:val="008E31FE"/>
    <w:rsid w:val="008E40A7"/>
    <w:rsid w:val="008F0F73"/>
    <w:rsid w:val="0090736F"/>
    <w:rsid w:val="009158B5"/>
    <w:rsid w:val="00916EF3"/>
    <w:rsid w:val="0092269C"/>
    <w:rsid w:val="009229C7"/>
    <w:rsid w:val="00930F1C"/>
    <w:rsid w:val="00931372"/>
    <w:rsid w:val="00936615"/>
    <w:rsid w:val="00936689"/>
    <w:rsid w:val="00942DA1"/>
    <w:rsid w:val="009513B8"/>
    <w:rsid w:val="00951477"/>
    <w:rsid w:val="009726CB"/>
    <w:rsid w:val="009879F2"/>
    <w:rsid w:val="009964DE"/>
    <w:rsid w:val="009A6A3B"/>
    <w:rsid w:val="009B2AB7"/>
    <w:rsid w:val="009B61DA"/>
    <w:rsid w:val="009C2BF7"/>
    <w:rsid w:val="009C4D87"/>
    <w:rsid w:val="009E1AF3"/>
    <w:rsid w:val="009E5BB2"/>
    <w:rsid w:val="009F139E"/>
    <w:rsid w:val="009F400D"/>
    <w:rsid w:val="009F4E4A"/>
    <w:rsid w:val="009F7176"/>
    <w:rsid w:val="00A03111"/>
    <w:rsid w:val="00A07D1B"/>
    <w:rsid w:val="00A1010A"/>
    <w:rsid w:val="00A13B2F"/>
    <w:rsid w:val="00A244FE"/>
    <w:rsid w:val="00A26D15"/>
    <w:rsid w:val="00A32BF2"/>
    <w:rsid w:val="00A46568"/>
    <w:rsid w:val="00A46AB7"/>
    <w:rsid w:val="00A62E64"/>
    <w:rsid w:val="00A6470C"/>
    <w:rsid w:val="00A66D7F"/>
    <w:rsid w:val="00A737D0"/>
    <w:rsid w:val="00A73841"/>
    <w:rsid w:val="00A76470"/>
    <w:rsid w:val="00A80489"/>
    <w:rsid w:val="00A85519"/>
    <w:rsid w:val="00A92331"/>
    <w:rsid w:val="00A92B78"/>
    <w:rsid w:val="00AA2739"/>
    <w:rsid w:val="00AA45F2"/>
    <w:rsid w:val="00AA4C00"/>
    <w:rsid w:val="00AA5EAA"/>
    <w:rsid w:val="00AA67E9"/>
    <w:rsid w:val="00AA71CF"/>
    <w:rsid w:val="00AC375D"/>
    <w:rsid w:val="00AC3800"/>
    <w:rsid w:val="00AD1738"/>
    <w:rsid w:val="00AE0279"/>
    <w:rsid w:val="00AF0586"/>
    <w:rsid w:val="00B030A0"/>
    <w:rsid w:val="00B04E23"/>
    <w:rsid w:val="00B0545E"/>
    <w:rsid w:val="00B12913"/>
    <w:rsid w:val="00B205B9"/>
    <w:rsid w:val="00B227EE"/>
    <w:rsid w:val="00B259CB"/>
    <w:rsid w:val="00B260AB"/>
    <w:rsid w:val="00B26345"/>
    <w:rsid w:val="00B27B11"/>
    <w:rsid w:val="00B30EBA"/>
    <w:rsid w:val="00B37B9C"/>
    <w:rsid w:val="00B427C2"/>
    <w:rsid w:val="00B51018"/>
    <w:rsid w:val="00B51C54"/>
    <w:rsid w:val="00B54792"/>
    <w:rsid w:val="00B61F8A"/>
    <w:rsid w:val="00B668F3"/>
    <w:rsid w:val="00B66C5E"/>
    <w:rsid w:val="00B76D0B"/>
    <w:rsid w:val="00B81DB5"/>
    <w:rsid w:val="00B823AA"/>
    <w:rsid w:val="00B83A62"/>
    <w:rsid w:val="00B844C7"/>
    <w:rsid w:val="00B8463C"/>
    <w:rsid w:val="00B877F4"/>
    <w:rsid w:val="00B903C8"/>
    <w:rsid w:val="00BA0B46"/>
    <w:rsid w:val="00BA0F4D"/>
    <w:rsid w:val="00BA4251"/>
    <w:rsid w:val="00BA45DB"/>
    <w:rsid w:val="00BB14D2"/>
    <w:rsid w:val="00BB3A07"/>
    <w:rsid w:val="00BC293D"/>
    <w:rsid w:val="00BC7E67"/>
    <w:rsid w:val="00BF303A"/>
    <w:rsid w:val="00BF4184"/>
    <w:rsid w:val="00C0035D"/>
    <w:rsid w:val="00C042B9"/>
    <w:rsid w:val="00C054D0"/>
    <w:rsid w:val="00C0601E"/>
    <w:rsid w:val="00C157DB"/>
    <w:rsid w:val="00C21CA7"/>
    <w:rsid w:val="00C27D9B"/>
    <w:rsid w:val="00C31D30"/>
    <w:rsid w:val="00C345D4"/>
    <w:rsid w:val="00C35304"/>
    <w:rsid w:val="00C40442"/>
    <w:rsid w:val="00C43AE1"/>
    <w:rsid w:val="00C44B2B"/>
    <w:rsid w:val="00C46497"/>
    <w:rsid w:val="00C52ED2"/>
    <w:rsid w:val="00C6184F"/>
    <w:rsid w:val="00C77A0C"/>
    <w:rsid w:val="00C85CC0"/>
    <w:rsid w:val="00C87BF4"/>
    <w:rsid w:val="00C9789C"/>
    <w:rsid w:val="00CA162C"/>
    <w:rsid w:val="00CA2FEB"/>
    <w:rsid w:val="00CB33A8"/>
    <w:rsid w:val="00CB6BF4"/>
    <w:rsid w:val="00CB7F10"/>
    <w:rsid w:val="00CC035C"/>
    <w:rsid w:val="00CD6931"/>
    <w:rsid w:val="00CD6E39"/>
    <w:rsid w:val="00CD7BEF"/>
    <w:rsid w:val="00CE50A4"/>
    <w:rsid w:val="00CF13DE"/>
    <w:rsid w:val="00CF194C"/>
    <w:rsid w:val="00CF3EE9"/>
    <w:rsid w:val="00CF53F8"/>
    <w:rsid w:val="00CF6E91"/>
    <w:rsid w:val="00D02080"/>
    <w:rsid w:val="00D043F9"/>
    <w:rsid w:val="00D10BE6"/>
    <w:rsid w:val="00D1235A"/>
    <w:rsid w:val="00D12C38"/>
    <w:rsid w:val="00D13B39"/>
    <w:rsid w:val="00D20864"/>
    <w:rsid w:val="00D27673"/>
    <w:rsid w:val="00D4083C"/>
    <w:rsid w:val="00D417E7"/>
    <w:rsid w:val="00D438C5"/>
    <w:rsid w:val="00D478D9"/>
    <w:rsid w:val="00D5007A"/>
    <w:rsid w:val="00D54E1A"/>
    <w:rsid w:val="00D80ABA"/>
    <w:rsid w:val="00D850CB"/>
    <w:rsid w:val="00D85B68"/>
    <w:rsid w:val="00D909FC"/>
    <w:rsid w:val="00DA2B66"/>
    <w:rsid w:val="00DB6276"/>
    <w:rsid w:val="00DC3253"/>
    <w:rsid w:val="00DC6B8A"/>
    <w:rsid w:val="00DD151C"/>
    <w:rsid w:val="00DD1857"/>
    <w:rsid w:val="00DD3AE7"/>
    <w:rsid w:val="00DD62B8"/>
    <w:rsid w:val="00DE2F18"/>
    <w:rsid w:val="00DE6A3E"/>
    <w:rsid w:val="00DF0E07"/>
    <w:rsid w:val="00DF69E8"/>
    <w:rsid w:val="00E076E8"/>
    <w:rsid w:val="00E14561"/>
    <w:rsid w:val="00E240D4"/>
    <w:rsid w:val="00E2543A"/>
    <w:rsid w:val="00E30471"/>
    <w:rsid w:val="00E3092A"/>
    <w:rsid w:val="00E30D72"/>
    <w:rsid w:val="00E3126D"/>
    <w:rsid w:val="00E31521"/>
    <w:rsid w:val="00E370A7"/>
    <w:rsid w:val="00E45D5B"/>
    <w:rsid w:val="00E547D5"/>
    <w:rsid w:val="00E6004D"/>
    <w:rsid w:val="00E67617"/>
    <w:rsid w:val="00E72126"/>
    <w:rsid w:val="00E81978"/>
    <w:rsid w:val="00E910FD"/>
    <w:rsid w:val="00E94444"/>
    <w:rsid w:val="00EA38C2"/>
    <w:rsid w:val="00EA7EEF"/>
    <w:rsid w:val="00EB19B7"/>
    <w:rsid w:val="00EB3EB1"/>
    <w:rsid w:val="00EB54C3"/>
    <w:rsid w:val="00EC372D"/>
    <w:rsid w:val="00EC5321"/>
    <w:rsid w:val="00ED2E08"/>
    <w:rsid w:val="00ED3A28"/>
    <w:rsid w:val="00EE1374"/>
    <w:rsid w:val="00EF1729"/>
    <w:rsid w:val="00EF1F17"/>
    <w:rsid w:val="00EF3374"/>
    <w:rsid w:val="00F0642D"/>
    <w:rsid w:val="00F15759"/>
    <w:rsid w:val="00F20E8F"/>
    <w:rsid w:val="00F24750"/>
    <w:rsid w:val="00F26CFF"/>
    <w:rsid w:val="00F32536"/>
    <w:rsid w:val="00F35B84"/>
    <w:rsid w:val="00F379B7"/>
    <w:rsid w:val="00F4774B"/>
    <w:rsid w:val="00F525FA"/>
    <w:rsid w:val="00F54042"/>
    <w:rsid w:val="00F644F2"/>
    <w:rsid w:val="00F70A80"/>
    <w:rsid w:val="00F71F99"/>
    <w:rsid w:val="00F754E0"/>
    <w:rsid w:val="00F83C24"/>
    <w:rsid w:val="00F848F2"/>
    <w:rsid w:val="00F84913"/>
    <w:rsid w:val="00F92E14"/>
    <w:rsid w:val="00FA232B"/>
    <w:rsid w:val="00FA749C"/>
    <w:rsid w:val="00FA7DF8"/>
    <w:rsid w:val="00FB0CBE"/>
    <w:rsid w:val="00FB2A88"/>
    <w:rsid w:val="00FB561C"/>
    <w:rsid w:val="00FB5B08"/>
    <w:rsid w:val="00FB7ABD"/>
    <w:rsid w:val="00FC3518"/>
    <w:rsid w:val="00FC6D09"/>
    <w:rsid w:val="00FD01FA"/>
    <w:rsid w:val="00FD0888"/>
    <w:rsid w:val="00FD64D9"/>
    <w:rsid w:val="00FE7805"/>
    <w:rsid w:val="00FF200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A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atisticshowto.datasciencecentral.com/probability-and-statistics/z-score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8Aw45HN5lnA&amp;t=224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KLnGOL_AUgA&amp;list=TLPQMzAwMTIwMjB6n0F8Yhb1gw&amp;index=3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VK-rnA3-41c&amp;list=TLPQMzAwMTIwMjB6n0F8Yhb1gw&amp;index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B82086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B82086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B82086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B82086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B82086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311E38"/>
    <w:rsid w:val="003440C2"/>
    <w:rsid w:val="00B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B82086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Hypothesis testing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595E4-90F4-436C-9D0A-21E88B7C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8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Hypothesis Testing</dc:title>
  <dc:subject/>
  <dc:creator>safar</dc:creator>
  <cp:keywords/>
  <dc:description/>
  <cp:lastModifiedBy>edris safari</cp:lastModifiedBy>
  <cp:revision>2</cp:revision>
  <cp:lastPrinted>2019-11-28T16:45:00Z</cp:lastPrinted>
  <dcterms:created xsi:type="dcterms:W3CDTF">2023-05-05T17:38:00Z</dcterms:created>
  <dcterms:modified xsi:type="dcterms:W3CDTF">2023-05-05T17:38:00Z</dcterms:modified>
</cp:coreProperties>
</file>