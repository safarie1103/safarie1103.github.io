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74AC4" w14:textId="11335A23" w:rsidR="002D1F70" w:rsidRDefault="00961948" w:rsidP="00E16516">
      <w:r>
        <w:t xml:space="preserve">In a broad term, </w:t>
      </w:r>
      <w:r w:rsidR="00653381">
        <w:t>p</w:t>
      </w:r>
      <w:r w:rsidR="008B7E4B">
        <w:t>attern m</w:t>
      </w:r>
      <w:r w:rsidR="00B64ABE">
        <w:t>atching, as the name implies, is to match patterns between two entities. In terms of data wrangling</w:t>
      </w:r>
      <w:r w:rsidR="00392225">
        <w:t xml:space="preserve"> and specifically when it comes to textual data, pattern matching is done not </w:t>
      </w:r>
      <w:r w:rsidR="00653381">
        <w:t xml:space="preserve">in a </w:t>
      </w:r>
      <w:r w:rsidR="00392225">
        <w:t>one-to-one</w:t>
      </w:r>
      <w:r w:rsidR="00653381">
        <w:t xml:space="preserve"> matching</w:t>
      </w:r>
      <w:r w:rsidR="00392225">
        <w:t xml:space="preserve">, but based on a given pattern. </w:t>
      </w:r>
      <w:r w:rsidR="00F86260">
        <w:t>The classical “beginswith”</w:t>
      </w:r>
      <w:r w:rsidR="00145272">
        <w:t>,” contains</w:t>
      </w:r>
      <w:r w:rsidR="00F86260">
        <w:t>”</w:t>
      </w:r>
      <w:r w:rsidR="00DC1704">
        <w:t xml:space="preserve">, and “endswith” patterns we nice, but </w:t>
      </w:r>
      <w:r w:rsidR="00A55E8A">
        <w:t xml:space="preserve">we need more capability than that when we want to </w:t>
      </w:r>
      <w:r w:rsidR="00F3579C">
        <w:t>do things like sentimental analysis with textual data.</w:t>
      </w:r>
      <w:r w:rsidR="008F5A32">
        <w:t xml:space="preserve"> Simple example is to remove special characters from a </w:t>
      </w:r>
      <w:r w:rsidR="008D2A7D">
        <w:t>string (</w:t>
      </w:r>
      <w:r w:rsidR="008F5A32">
        <w:t>i.e.</w:t>
      </w:r>
      <w:r w:rsidR="00FD38EE" w:rsidRPr="00FD38EE">
        <w:t xml:space="preserve"> </w:t>
      </w:r>
      <w:r w:rsidR="00FD38EE" w:rsidRPr="00FD38EE">
        <w:t>'&lt;/?.*?&gt;'</w:t>
      </w:r>
      <w:r w:rsidR="00FD38EE">
        <w:t xml:space="preserve">), to removing stop words such as ‘I’ </w:t>
      </w:r>
      <w:r w:rsidR="008D2A7D">
        <w:t xml:space="preserve">,’ You”, etc. </w:t>
      </w:r>
      <w:r w:rsidR="00E16516">
        <w:t>R</w:t>
      </w:r>
      <w:r w:rsidR="00263645">
        <w:t>egular expressions</w:t>
      </w:r>
      <w:r w:rsidR="00E16516">
        <w:t xml:space="preserve"> have evolved </w:t>
      </w:r>
      <w:r w:rsidR="0040091F">
        <w:t xml:space="preserve">to where can now use pattern matching to </w:t>
      </w:r>
      <w:r w:rsidR="00A961A7">
        <w:t>decipher and dissect text</w:t>
      </w:r>
      <w:r w:rsidR="00953984">
        <w:t>.</w:t>
      </w:r>
      <w:r w:rsidR="00FE069B">
        <w:t xml:space="preserve"> The tutorial </w:t>
      </w:r>
      <w:r w:rsidR="00185899">
        <w:t>in “</w:t>
      </w:r>
      <w:r w:rsidR="00185899">
        <w:t>Mastering quantifiers</w:t>
      </w:r>
      <w:r w:rsidR="00185899">
        <w:t>”</w:t>
      </w:r>
      <w:r w:rsidR="004015DE">
        <w:t xml:space="preserve"> offers </w:t>
      </w:r>
      <w:r w:rsidR="00F678A8">
        <w:t xml:space="preserve">a good description </w:t>
      </w:r>
      <w:r w:rsidR="00E40089">
        <w:t xml:space="preserve">of quantifiers </w:t>
      </w:r>
      <w:r w:rsidR="001946D3">
        <w:t xml:space="preserve">which can be </w:t>
      </w:r>
      <w:r w:rsidR="00F73159">
        <w:t xml:space="preserve">greedy </w:t>
      </w:r>
      <w:r w:rsidR="00FD2E76">
        <w:t>or</w:t>
      </w:r>
      <w:r w:rsidR="00F73159">
        <w:t xml:space="preserve"> lazy</w:t>
      </w:r>
      <w:r w:rsidR="00FD2E76">
        <w:t xml:space="preserve">. The article argues that quantifiers are more than just greedy </w:t>
      </w:r>
      <w:r w:rsidR="002A1567">
        <w:t>and “lazy”</w:t>
      </w:r>
      <w:r w:rsidR="00256F26">
        <w:t xml:space="preserve"> and that we must </w:t>
      </w:r>
      <w:r w:rsidR="002D1F70">
        <w:t>choose</w:t>
      </w:r>
      <w:r w:rsidR="00DD771A">
        <w:t xml:space="preserve"> quantifiers </w:t>
      </w:r>
      <w:r w:rsidR="002D1F70">
        <w:t>carefully, and having in mind the following:</w:t>
      </w:r>
    </w:p>
    <w:p w14:paraId="67105FAA" w14:textId="7A15AD54" w:rsidR="002D1F70" w:rsidRDefault="002D1F70" w:rsidP="00E16516"/>
    <w:p w14:paraId="2CA76DB2" w14:textId="327B6522" w:rsidR="002D1F70" w:rsidRDefault="00CF3B52" w:rsidP="00E16516">
      <w:r>
        <w:t xml:space="preserve">The greedy trap – The quantifiers may </w:t>
      </w:r>
      <w:r w:rsidR="00985DF9">
        <w:t>return more matches that expected</w:t>
      </w:r>
    </w:p>
    <w:p w14:paraId="11A22F57" w14:textId="143C442E" w:rsidR="00A42190" w:rsidRDefault="0040458C" w:rsidP="00E16516">
      <w:r>
        <w:t xml:space="preserve"> </w:t>
      </w:r>
    </w:p>
    <w:sdt>
      <w:sdtPr>
        <w:rPr>
          <w:rFonts w:asciiTheme="minorHAnsi" w:eastAsiaTheme="minorEastAsia" w:hAnsiTheme="minorHAnsi" w:cstheme="minorBidi"/>
        </w:rPr>
        <w:id w:val="62297111"/>
        <w:docPartObj>
          <w:docPartGallery w:val="Bibliographies"/>
          <w:docPartUnique/>
        </w:docPartObj>
      </w:sdtPr>
      <w:sdtEndPr>
        <w:rPr>
          <w:rFonts w:asciiTheme="majorHAnsi" w:eastAsiaTheme="majorEastAsia" w:hAnsiTheme="majorHAnsi" w:cstheme="majorBidi"/>
        </w:rPr>
      </w:sdtEndPr>
      <w:sdtContent>
        <w:p w14:paraId="58224E5F" w14:textId="77777777" w:rsidR="00145272" w:rsidRDefault="001850B1" w:rsidP="00145272">
          <w:pPr>
            <w:pStyle w:val="SectionTitle"/>
          </w:pPr>
          <w:r>
            <w:rPr>
              <w:rFonts w:asciiTheme="minorHAnsi" w:eastAsiaTheme="minorEastAsia" w:hAnsiTheme="minorHAnsi" w:cstheme="minorBidi"/>
            </w:rPr>
            <w:t xml:space="preserve">Pattern matching - </w:t>
          </w:r>
          <w:hyperlink r:id="rId9" w:history="1">
            <w:r w:rsidRPr="000A7394">
              <w:rPr>
                <w:rStyle w:val="Hyperlink"/>
              </w:rPr>
              <w:t>https://en.wikipedia.org/wiki/Pattern_matching</w:t>
            </w:r>
          </w:hyperlink>
        </w:p>
        <w:p w14:paraId="3E17DCB7" w14:textId="33FEFC50" w:rsidR="006E445C" w:rsidRDefault="00C84C53" w:rsidP="00145272">
          <w:pPr>
            <w:pStyle w:val="SectionTitle"/>
          </w:pPr>
          <w:r>
            <w:lastRenderedPageBreak/>
            <w:t xml:space="preserve">Mastering quantifiers - </w:t>
          </w:r>
          <w:hyperlink r:id="rId10" w:history="1">
            <w:r w:rsidRPr="000A7394">
              <w:rPr>
                <w:rStyle w:val="Hyperlink"/>
              </w:rPr>
              <w:t>https://www.rexegg.com/regex-quantifiers.html</w:t>
            </w:r>
          </w:hyperlink>
        </w:p>
        <w:p w14:paraId="3F2561C9" w14:textId="7AF299EB" w:rsidR="001850B1" w:rsidRDefault="001850B1" w:rsidP="00AD3092">
          <w:pPr>
            <w:pStyle w:val="SectionTitle"/>
          </w:pPr>
          <w:r>
            <w:lastRenderedPageBreak/>
            <w:t xml:space="preserve">Pattern matching - </w:t>
          </w:r>
          <w:hyperlink r:id="rId11" w:history="1">
            <w:r>
              <w:rPr>
                <w:rStyle w:val="Hyperlink"/>
              </w:rPr>
              <w:t>https://docs.scala-lang.org/tour/pattern-matching.html</w:t>
            </w:r>
          </w:hyperlink>
        </w:p>
        <w:p w14:paraId="06E7B28D" w14:textId="5003FD87" w:rsidR="00A42190" w:rsidRDefault="000B3922" w:rsidP="00AD3092">
          <w:pPr>
            <w:pStyle w:val="SectionTitle"/>
            <w:rPr>
              <w:noProof/>
            </w:rPr>
          </w:pPr>
        </w:p>
      </w:sdtContent>
    </w:sdt>
    <w:p w14:paraId="01B96E98" w14:textId="77777777" w:rsidR="00A42190" w:rsidRDefault="00A42190" w:rsidP="00A42190"/>
    <w:p w14:paraId="2BB70FE9" w14:textId="77777777" w:rsidR="00A42190" w:rsidRDefault="00A42190"/>
    <w:p w14:paraId="6DDA4C45" w14:textId="6AACE182" w:rsidR="00A42190" w:rsidRDefault="00A42190"/>
    <w:p w14:paraId="05542E8B" w14:textId="77777777" w:rsidR="00A42190" w:rsidRDefault="00A42190"/>
    <w:sectPr w:rsidR="00A42190" w:rsidSect="00126FC3">
      <w:headerReference w:type="default" r:id="rId12"/>
      <w:headerReference w:type="first" r:id="rId13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3BA5B5" w14:textId="77777777" w:rsidR="000B3922" w:rsidRDefault="000B3922">
      <w:pPr>
        <w:spacing w:line="240" w:lineRule="auto"/>
      </w:pPr>
      <w:r>
        <w:separator/>
      </w:r>
    </w:p>
    <w:p w14:paraId="5650E559" w14:textId="77777777" w:rsidR="000B3922" w:rsidRDefault="000B3922"/>
  </w:endnote>
  <w:endnote w:type="continuationSeparator" w:id="0">
    <w:p w14:paraId="30B601DF" w14:textId="77777777" w:rsidR="000B3922" w:rsidRDefault="000B3922">
      <w:pPr>
        <w:spacing w:line="240" w:lineRule="auto"/>
      </w:pPr>
      <w:r>
        <w:continuationSeparator/>
      </w:r>
    </w:p>
    <w:p w14:paraId="5172A273" w14:textId="77777777" w:rsidR="000B3922" w:rsidRDefault="000B39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E46EDB" w14:textId="77777777" w:rsidR="000B3922" w:rsidRDefault="000B3922">
      <w:pPr>
        <w:spacing w:line="240" w:lineRule="auto"/>
      </w:pPr>
      <w:r>
        <w:separator/>
      </w:r>
    </w:p>
    <w:p w14:paraId="3C7D94F6" w14:textId="77777777" w:rsidR="000B3922" w:rsidRDefault="000B3922"/>
  </w:footnote>
  <w:footnote w:type="continuationSeparator" w:id="0">
    <w:p w14:paraId="7C11EA1B" w14:textId="77777777" w:rsidR="000B3922" w:rsidRDefault="000B3922">
      <w:pPr>
        <w:spacing w:line="240" w:lineRule="auto"/>
      </w:pPr>
      <w:r>
        <w:continuationSeparator/>
      </w:r>
    </w:p>
    <w:p w14:paraId="564F10EF" w14:textId="77777777" w:rsidR="000B3922" w:rsidRDefault="000B39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256B80" w14:textId="43FBBD7E" w:rsidR="00E81978" w:rsidRDefault="000B3922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0EB70FFE4D4C44B8BDA65AA87BB3E55A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5E4A77">
          <w:rPr>
            <w:rStyle w:val="Strong"/>
          </w:rPr>
          <w:t>what is pattern matching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44184" w14:textId="71762B7A" w:rsidR="00E81978" w:rsidRDefault="000B3922">
    <w:pPr>
      <w:pStyle w:val="Header"/>
      <w:rPr>
        <w:rStyle w:val="Strong"/>
      </w:rPr>
    </w:pPr>
    <w:sdt>
      <w:sdtPr>
        <w:rPr>
          <w:rStyle w:val="Strong"/>
        </w:rPr>
        <w:alias w:val="Running head"/>
        <w:tag w:val=""/>
        <w:id w:val="-696842620"/>
        <w:placeholder>
          <w:docPart w:val="D084B6CFFA43482CB274262E4D8A93E4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5E4A77">
          <w:rPr>
            <w:rStyle w:val="Strong"/>
          </w:rPr>
          <w:t>what is pattern matching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6F40B0"/>
    <w:multiLevelType w:val="hybridMultilevel"/>
    <w:tmpl w:val="B6A2E512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1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8C0787B"/>
    <w:multiLevelType w:val="hybridMultilevel"/>
    <w:tmpl w:val="77A22448"/>
    <w:lvl w:ilvl="0" w:tplc="7D127A3A">
      <w:numFmt w:val="bullet"/>
      <w:lvlText w:val="-"/>
      <w:lvlJc w:val="left"/>
      <w:pPr>
        <w:ind w:left="4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5"/>
  </w:num>
  <w:num w:numId="13">
    <w:abstractNumId w:val="12"/>
  </w:num>
  <w:num w:numId="14">
    <w:abstractNumId w:val="11"/>
  </w:num>
  <w:num w:numId="15">
    <w:abstractNumId w:val="14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A9"/>
    <w:rsid w:val="0002189D"/>
    <w:rsid w:val="00025D3F"/>
    <w:rsid w:val="00042C87"/>
    <w:rsid w:val="00052B40"/>
    <w:rsid w:val="00054687"/>
    <w:rsid w:val="00080CF2"/>
    <w:rsid w:val="000B3922"/>
    <w:rsid w:val="000C09F8"/>
    <w:rsid w:val="000D3F41"/>
    <w:rsid w:val="000D72F5"/>
    <w:rsid w:val="000F3C3B"/>
    <w:rsid w:val="00106152"/>
    <w:rsid w:val="001075A5"/>
    <w:rsid w:val="0011065C"/>
    <w:rsid w:val="00121BDA"/>
    <w:rsid w:val="00126FC3"/>
    <w:rsid w:val="00143390"/>
    <w:rsid w:val="00145272"/>
    <w:rsid w:val="00147C09"/>
    <w:rsid w:val="0016029B"/>
    <w:rsid w:val="00160C32"/>
    <w:rsid w:val="0018134A"/>
    <w:rsid w:val="001850B1"/>
    <w:rsid w:val="00185899"/>
    <w:rsid w:val="001946D3"/>
    <w:rsid w:val="001B752D"/>
    <w:rsid w:val="001C2A73"/>
    <w:rsid w:val="001E3A9F"/>
    <w:rsid w:val="00222E8E"/>
    <w:rsid w:val="00256F26"/>
    <w:rsid w:val="00263645"/>
    <w:rsid w:val="002808A9"/>
    <w:rsid w:val="0029243D"/>
    <w:rsid w:val="002A1567"/>
    <w:rsid w:val="002A2AFC"/>
    <w:rsid w:val="002D1F70"/>
    <w:rsid w:val="00311876"/>
    <w:rsid w:val="0032688D"/>
    <w:rsid w:val="00355DCA"/>
    <w:rsid w:val="00373561"/>
    <w:rsid w:val="00377E41"/>
    <w:rsid w:val="00392225"/>
    <w:rsid w:val="003E5CC8"/>
    <w:rsid w:val="0040091F"/>
    <w:rsid w:val="004015DE"/>
    <w:rsid w:val="0040458C"/>
    <w:rsid w:val="00417E5F"/>
    <w:rsid w:val="004238A2"/>
    <w:rsid w:val="00445506"/>
    <w:rsid w:val="0045589B"/>
    <w:rsid w:val="004753DC"/>
    <w:rsid w:val="004A4F6B"/>
    <w:rsid w:val="004B4E10"/>
    <w:rsid w:val="004D0F93"/>
    <w:rsid w:val="004D58CC"/>
    <w:rsid w:val="00533CB8"/>
    <w:rsid w:val="00551A02"/>
    <w:rsid w:val="005534FA"/>
    <w:rsid w:val="00575821"/>
    <w:rsid w:val="0058051A"/>
    <w:rsid w:val="005C48B8"/>
    <w:rsid w:val="005D3A03"/>
    <w:rsid w:val="005E4A77"/>
    <w:rsid w:val="00621EBF"/>
    <w:rsid w:val="00632EF4"/>
    <w:rsid w:val="00653381"/>
    <w:rsid w:val="00665121"/>
    <w:rsid w:val="00676F50"/>
    <w:rsid w:val="00682E9B"/>
    <w:rsid w:val="006B3C2E"/>
    <w:rsid w:val="006B5AD8"/>
    <w:rsid w:val="006C063E"/>
    <w:rsid w:val="006C24F1"/>
    <w:rsid w:val="006D4E1C"/>
    <w:rsid w:val="006E445C"/>
    <w:rsid w:val="007866D5"/>
    <w:rsid w:val="008002C0"/>
    <w:rsid w:val="008179B0"/>
    <w:rsid w:val="008267A6"/>
    <w:rsid w:val="00832A54"/>
    <w:rsid w:val="00851253"/>
    <w:rsid w:val="008601EA"/>
    <w:rsid w:val="008B65DD"/>
    <w:rsid w:val="008B7E4B"/>
    <w:rsid w:val="008C5323"/>
    <w:rsid w:val="008D2A7D"/>
    <w:rsid w:val="008D3F6A"/>
    <w:rsid w:val="008E0AE0"/>
    <w:rsid w:val="008E40A7"/>
    <w:rsid w:val="008F5A32"/>
    <w:rsid w:val="009158B5"/>
    <w:rsid w:val="00916EF3"/>
    <w:rsid w:val="00953984"/>
    <w:rsid w:val="00961948"/>
    <w:rsid w:val="00985DF9"/>
    <w:rsid w:val="009879F2"/>
    <w:rsid w:val="009964DE"/>
    <w:rsid w:val="009A6A3B"/>
    <w:rsid w:val="009E4529"/>
    <w:rsid w:val="009E5BB2"/>
    <w:rsid w:val="00A03111"/>
    <w:rsid w:val="00A13B2F"/>
    <w:rsid w:val="00A42190"/>
    <w:rsid w:val="00A55828"/>
    <w:rsid w:val="00A55E8A"/>
    <w:rsid w:val="00A76470"/>
    <w:rsid w:val="00A92331"/>
    <w:rsid w:val="00A961A7"/>
    <w:rsid w:val="00AC6EB1"/>
    <w:rsid w:val="00AD3092"/>
    <w:rsid w:val="00AF0586"/>
    <w:rsid w:val="00B04E23"/>
    <w:rsid w:val="00B12913"/>
    <w:rsid w:val="00B205B9"/>
    <w:rsid w:val="00B227EE"/>
    <w:rsid w:val="00B259CB"/>
    <w:rsid w:val="00B427C2"/>
    <w:rsid w:val="00B51018"/>
    <w:rsid w:val="00B61F8A"/>
    <w:rsid w:val="00B64ABE"/>
    <w:rsid w:val="00B76D0B"/>
    <w:rsid w:val="00B823AA"/>
    <w:rsid w:val="00BA4251"/>
    <w:rsid w:val="00BA45DB"/>
    <w:rsid w:val="00BB278F"/>
    <w:rsid w:val="00BF1220"/>
    <w:rsid w:val="00BF4184"/>
    <w:rsid w:val="00C0035D"/>
    <w:rsid w:val="00C042B9"/>
    <w:rsid w:val="00C054D0"/>
    <w:rsid w:val="00C0601E"/>
    <w:rsid w:val="00C157DB"/>
    <w:rsid w:val="00C30147"/>
    <w:rsid w:val="00C30FEC"/>
    <w:rsid w:val="00C31D30"/>
    <w:rsid w:val="00C334F4"/>
    <w:rsid w:val="00C345D4"/>
    <w:rsid w:val="00C35304"/>
    <w:rsid w:val="00C44B2B"/>
    <w:rsid w:val="00C60B9C"/>
    <w:rsid w:val="00C65415"/>
    <w:rsid w:val="00C84C53"/>
    <w:rsid w:val="00C9789C"/>
    <w:rsid w:val="00CD6E39"/>
    <w:rsid w:val="00CD7BEF"/>
    <w:rsid w:val="00CF13DE"/>
    <w:rsid w:val="00CF3B52"/>
    <w:rsid w:val="00CF6E91"/>
    <w:rsid w:val="00D02080"/>
    <w:rsid w:val="00D478D9"/>
    <w:rsid w:val="00D5007A"/>
    <w:rsid w:val="00D85B68"/>
    <w:rsid w:val="00D8615B"/>
    <w:rsid w:val="00DA0795"/>
    <w:rsid w:val="00DC1704"/>
    <w:rsid w:val="00DC3253"/>
    <w:rsid w:val="00DC6B8A"/>
    <w:rsid w:val="00DD62B8"/>
    <w:rsid w:val="00DD771A"/>
    <w:rsid w:val="00DF0E07"/>
    <w:rsid w:val="00E14561"/>
    <w:rsid w:val="00E16516"/>
    <w:rsid w:val="00E3092A"/>
    <w:rsid w:val="00E40089"/>
    <w:rsid w:val="00E43852"/>
    <w:rsid w:val="00E547D5"/>
    <w:rsid w:val="00E6004D"/>
    <w:rsid w:val="00E67592"/>
    <w:rsid w:val="00E72126"/>
    <w:rsid w:val="00E81978"/>
    <w:rsid w:val="00E874B7"/>
    <w:rsid w:val="00EB3EB1"/>
    <w:rsid w:val="00EC372D"/>
    <w:rsid w:val="00ED112A"/>
    <w:rsid w:val="00ED2E08"/>
    <w:rsid w:val="00EE1374"/>
    <w:rsid w:val="00EF1F17"/>
    <w:rsid w:val="00F0642D"/>
    <w:rsid w:val="00F15759"/>
    <w:rsid w:val="00F20E8F"/>
    <w:rsid w:val="00F3579C"/>
    <w:rsid w:val="00F379B7"/>
    <w:rsid w:val="00F51F84"/>
    <w:rsid w:val="00F525FA"/>
    <w:rsid w:val="00F644F2"/>
    <w:rsid w:val="00F678A8"/>
    <w:rsid w:val="00F70A80"/>
    <w:rsid w:val="00F73159"/>
    <w:rsid w:val="00F83C24"/>
    <w:rsid w:val="00F86260"/>
    <w:rsid w:val="00FA232B"/>
    <w:rsid w:val="00FB0CBE"/>
    <w:rsid w:val="00FB2A88"/>
    <w:rsid w:val="00FD2E76"/>
    <w:rsid w:val="00FD38EE"/>
    <w:rsid w:val="00FD64D9"/>
    <w:rsid w:val="00FE069B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F5A5F"/>
  <w15:chartTrackingRefBased/>
  <w15:docId w15:val="{C44AF216-C779-44CC-935F-5F09B629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4753DC"/>
    <w:rPr>
      <w:color w:val="0000FF"/>
      <w:u w:val="single"/>
    </w:rPr>
  </w:style>
  <w:style w:type="paragraph" w:customStyle="1" w:styleId="Default">
    <w:name w:val="Default"/>
    <w:rsid w:val="006C24F1"/>
    <w:pPr>
      <w:autoSpaceDE w:val="0"/>
      <w:autoSpaceDN w:val="0"/>
      <w:adjustRightInd w:val="0"/>
      <w:spacing w:line="240" w:lineRule="auto"/>
      <w:ind w:firstLine="0"/>
    </w:pPr>
    <w:rPr>
      <w:rFonts w:ascii="Arial" w:hAnsi="Arial" w:cs="Arial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A421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scala-lang.org/tour/pattern-matching.html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rexegg.com/regex-quantifiers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en.wikipedia.org/wiki/Pattern_matching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far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EB70FFE4D4C44B8BDA65AA87BB3E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74C6F-6368-4EB5-90FF-E8691FDC1BDD}"/>
      </w:docPartPr>
      <w:docPartBody>
        <w:p w:rsidR="001170D0" w:rsidRDefault="00311E38">
          <w:pPr>
            <w:pStyle w:val="0EB70FFE4D4C44B8BDA65AA87BB3E55A"/>
          </w:pPr>
          <w:r w:rsidRPr="005D3A03">
            <w:t>Figures title:</w:t>
          </w:r>
        </w:p>
      </w:docPartBody>
    </w:docPart>
    <w:docPart>
      <w:docPartPr>
        <w:name w:val="D084B6CFFA43482CB274262E4D8A9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E92E9-22AE-448D-9578-9F818E7D29A8}"/>
      </w:docPartPr>
      <w:docPartBody>
        <w:p w:rsidR="001170D0" w:rsidRDefault="00311E38">
          <w:pPr>
            <w:pStyle w:val="D084B6CFFA43482CB274262E4D8A93E4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38"/>
    <w:rsid w:val="001170D0"/>
    <w:rsid w:val="00311E38"/>
    <w:rsid w:val="003E7B38"/>
    <w:rsid w:val="00CE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072AF204E74BF6BFEE0645A1216F7B">
    <w:name w:val="2C072AF204E74BF6BFEE0645A1216F7B"/>
  </w:style>
  <w:style w:type="paragraph" w:customStyle="1" w:styleId="D9AEC994C77F4FFA919CE254C21298EA">
    <w:name w:val="D9AEC994C77F4FFA919CE254C21298EA"/>
  </w:style>
  <w:style w:type="paragraph" w:customStyle="1" w:styleId="E3DE8EA9D5794A55808CD50E37D070B0">
    <w:name w:val="E3DE8EA9D5794A55808CD50E37D070B0"/>
  </w:style>
  <w:style w:type="paragraph" w:customStyle="1" w:styleId="081A80F1B27E4677B1DA4BFCD606A25F">
    <w:name w:val="081A80F1B27E4677B1DA4BFCD606A25F"/>
  </w:style>
  <w:style w:type="paragraph" w:customStyle="1" w:styleId="744C7F98D5A84F4C88F5979E3F084E4C">
    <w:name w:val="744C7F98D5A84F4C88F5979E3F084E4C"/>
  </w:style>
  <w:style w:type="paragraph" w:customStyle="1" w:styleId="D767DD6A7762472885DCF7043478A921">
    <w:name w:val="D767DD6A7762472885DCF7043478A921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3AE6A5AC4F0F4D58BD2865C5A8575727">
    <w:name w:val="3AE6A5AC4F0F4D58BD2865C5A8575727"/>
  </w:style>
  <w:style w:type="paragraph" w:customStyle="1" w:styleId="46A23CD795434EEF84AC8F67D72AC971">
    <w:name w:val="46A23CD795434EEF84AC8F67D72AC971"/>
  </w:style>
  <w:style w:type="paragraph" w:customStyle="1" w:styleId="C80441E2F6094D07AEAE85B993A3368D">
    <w:name w:val="C80441E2F6094D07AEAE85B993A3368D"/>
  </w:style>
  <w:style w:type="paragraph" w:customStyle="1" w:styleId="3460D08479984E7D92E3DF8ECF62A4D1">
    <w:name w:val="3460D08479984E7D92E3DF8ECF62A4D1"/>
  </w:style>
  <w:style w:type="paragraph" w:customStyle="1" w:styleId="0F3356F843D04B128EED33E040081DBF">
    <w:name w:val="0F3356F843D04B128EED33E040081DBF"/>
  </w:style>
  <w:style w:type="paragraph" w:customStyle="1" w:styleId="5E3B277F9FFF4F3E9FCBD6BF15BFD389">
    <w:name w:val="5E3B277F9FFF4F3E9FCBD6BF15BFD389"/>
  </w:style>
  <w:style w:type="paragraph" w:customStyle="1" w:styleId="0630E893ED2F4754811989E50BF349D2">
    <w:name w:val="0630E893ED2F4754811989E50BF349D2"/>
  </w:style>
  <w:style w:type="paragraph" w:customStyle="1" w:styleId="BECD76881B1C40AE9F34D3413A5C1288">
    <w:name w:val="BECD76881B1C40AE9F34D3413A5C1288"/>
  </w:style>
  <w:style w:type="paragraph" w:customStyle="1" w:styleId="56B47AD8A6D947B6BA5586113324BEE6">
    <w:name w:val="56B47AD8A6D947B6BA5586113324BEE6"/>
  </w:style>
  <w:style w:type="paragraph" w:customStyle="1" w:styleId="5EC3C2760ACE4D45A8233FBE99E2810D">
    <w:name w:val="5EC3C2760ACE4D45A8233FBE99E2810D"/>
  </w:style>
  <w:style w:type="paragraph" w:customStyle="1" w:styleId="5514825F9A084F36A7672603BC305197">
    <w:name w:val="5514825F9A084F36A7672603BC305197"/>
  </w:style>
  <w:style w:type="paragraph" w:customStyle="1" w:styleId="B3D289781C0642B295307E5CAF9FFC02">
    <w:name w:val="B3D289781C0642B295307E5CAF9FFC02"/>
  </w:style>
  <w:style w:type="paragraph" w:customStyle="1" w:styleId="C70E7FD4705B4FEF9F71EC963B05868E">
    <w:name w:val="C70E7FD4705B4FEF9F71EC963B05868E"/>
  </w:style>
  <w:style w:type="paragraph" w:customStyle="1" w:styleId="004BFCA0DBF141189725E91B29BCB434">
    <w:name w:val="004BFCA0DBF141189725E91B29BCB434"/>
  </w:style>
  <w:style w:type="paragraph" w:customStyle="1" w:styleId="590114CD1F924DCE917C4E8463F83700">
    <w:name w:val="590114CD1F924DCE917C4E8463F83700"/>
  </w:style>
  <w:style w:type="paragraph" w:customStyle="1" w:styleId="D227FC3E484642B496F88BF2029F06A3">
    <w:name w:val="D227FC3E484642B496F88BF2029F06A3"/>
  </w:style>
  <w:style w:type="paragraph" w:customStyle="1" w:styleId="9458194C26D24E0BAB16DC076856DEAA">
    <w:name w:val="9458194C26D24E0BAB16DC076856DEAA"/>
  </w:style>
  <w:style w:type="paragraph" w:customStyle="1" w:styleId="F04851C8C1F34F4B8DFF438EDE570BAC">
    <w:name w:val="F04851C8C1F34F4B8DFF438EDE570BAC"/>
  </w:style>
  <w:style w:type="paragraph" w:customStyle="1" w:styleId="8CCDC336388F4AC5A0CB76A2E66A4266">
    <w:name w:val="8CCDC336388F4AC5A0CB76A2E66A4266"/>
  </w:style>
  <w:style w:type="paragraph" w:customStyle="1" w:styleId="8B7D534B58674B5D937DA9C7F0BFF540">
    <w:name w:val="8B7D534B58674B5D937DA9C7F0BFF540"/>
  </w:style>
  <w:style w:type="paragraph" w:customStyle="1" w:styleId="BC04FC0B2AB04B87A71155436079FF5B">
    <w:name w:val="BC04FC0B2AB04B87A71155436079FF5B"/>
  </w:style>
  <w:style w:type="paragraph" w:customStyle="1" w:styleId="215A4410D3C94E8CAC9C094D3E8AC6AD">
    <w:name w:val="215A4410D3C94E8CAC9C094D3E8AC6AD"/>
  </w:style>
  <w:style w:type="paragraph" w:customStyle="1" w:styleId="BAD4A1ACDF7D41EA9283F17408956F40">
    <w:name w:val="BAD4A1ACDF7D41EA9283F17408956F40"/>
  </w:style>
  <w:style w:type="paragraph" w:customStyle="1" w:styleId="4DF1B3B4D27043B5B6F1C1341CC5EB2B">
    <w:name w:val="4DF1B3B4D27043B5B6F1C1341CC5EB2B"/>
  </w:style>
  <w:style w:type="paragraph" w:customStyle="1" w:styleId="78D6C7883EF342C085642791CE875850">
    <w:name w:val="78D6C7883EF342C085642791CE875850"/>
  </w:style>
  <w:style w:type="paragraph" w:customStyle="1" w:styleId="699F598AFC9244B4B3C0D81ED862C123">
    <w:name w:val="699F598AFC9244B4B3C0D81ED862C123"/>
  </w:style>
  <w:style w:type="paragraph" w:customStyle="1" w:styleId="CC292C1B85664D878D5937DA00CAF3F8">
    <w:name w:val="CC292C1B85664D878D5937DA00CAF3F8"/>
  </w:style>
  <w:style w:type="paragraph" w:customStyle="1" w:styleId="639D496F0DBA485C99CD380920FC27DF">
    <w:name w:val="639D496F0DBA485C99CD380920FC27DF"/>
  </w:style>
  <w:style w:type="paragraph" w:customStyle="1" w:styleId="26A56CC215B943A580C8FE7364C72F17">
    <w:name w:val="26A56CC215B943A580C8FE7364C72F17"/>
  </w:style>
  <w:style w:type="paragraph" w:customStyle="1" w:styleId="DAE6D5058D854399B7E00DE18A64DCE5">
    <w:name w:val="DAE6D5058D854399B7E00DE18A64DCE5"/>
  </w:style>
  <w:style w:type="paragraph" w:customStyle="1" w:styleId="DA312D74436A4655A413B1AD2DC6D9C3">
    <w:name w:val="DA312D74436A4655A413B1AD2DC6D9C3"/>
  </w:style>
  <w:style w:type="paragraph" w:customStyle="1" w:styleId="9B091220AB564AB0912086885FB14BF9">
    <w:name w:val="9B091220AB564AB0912086885FB14BF9"/>
  </w:style>
  <w:style w:type="paragraph" w:customStyle="1" w:styleId="4E411A72BCCD45B490834E85C9EA1098">
    <w:name w:val="4E411A72BCCD45B490834E85C9EA1098"/>
  </w:style>
  <w:style w:type="paragraph" w:customStyle="1" w:styleId="A8CB295E209145DD82CD721214683879">
    <w:name w:val="A8CB295E209145DD82CD721214683879"/>
  </w:style>
  <w:style w:type="paragraph" w:customStyle="1" w:styleId="11472CA8733644099C42D62737B9BEE7">
    <w:name w:val="11472CA8733644099C42D62737B9BEE7"/>
  </w:style>
  <w:style w:type="paragraph" w:customStyle="1" w:styleId="C758FEB45A534162B299C3B1A6DF9771">
    <w:name w:val="C758FEB45A534162B299C3B1A6DF9771"/>
  </w:style>
  <w:style w:type="paragraph" w:customStyle="1" w:styleId="0E5355D80DEA4FF49C0E21FDE95F6387">
    <w:name w:val="0E5355D80DEA4FF49C0E21FDE95F6387"/>
  </w:style>
  <w:style w:type="paragraph" w:customStyle="1" w:styleId="67529B3D2DD64D64860F28EDD40FB3A8">
    <w:name w:val="67529B3D2DD64D64860F28EDD40FB3A8"/>
  </w:style>
  <w:style w:type="paragraph" w:customStyle="1" w:styleId="88EBE4B958644528B8AC5909DF3E133F">
    <w:name w:val="88EBE4B958644528B8AC5909DF3E133F"/>
  </w:style>
  <w:style w:type="paragraph" w:customStyle="1" w:styleId="952B4D7A3B064C85930171688F6FCCD4">
    <w:name w:val="952B4D7A3B064C85930171688F6FCCD4"/>
  </w:style>
  <w:style w:type="paragraph" w:customStyle="1" w:styleId="747665A1640C4A66BF6179A94F46CADD">
    <w:name w:val="747665A1640C4A66BF6179A94F46CADD"/>
  </w:style>
  <w:style w:type="paragraph" w:customStyle="1" w:styleId="5D5045AEF40E4966A494FC65ED9FB541">
    <w:name w:val="5D5045AEF40E4966A494FC65ED9FB541"/>
  </w:style>
  <w:style w:type="paragraph" w:customStyle="1" w:styleId="2204C35C0B334E68B4F6FBF3D522389C">
    <w:name w:val="2204C35C0B334E68B4F6FBF3D522389C"/>
  </w:style>
  <w:style w:type="paragraph" w:customStyle="1" w:styleId="21AF1065EF3A416AAA229AB9F70C3E6C">
    <w:name w:val="21AF1065EF3A416AAA229AB9F70C3E6C"/>
  </w:style>
  <w:style w:type="paragraph" w:customStyle="1" w:styleId="C68CD2DA7EBA4342AC5F41E37E243691">
    <w:name w:val="C68CD2DA7EBA4342AC5F41E37E243691"/>
  </w:style>
  <w:style w:type="paragraph" w:customStyle="1" w:styleId="D84DE9186A2F44088B64AAF611A322EC">
    <w:name w:val="D84DE9186A2F44088B64AAF611A322EC"/>
  </w:style>
  <w:style w:type="paragraph" w:customStyle="1" w:styleId="61907C0CF5684527891AD4FA43E8D7F4">
    <w:name w:val="61907C0CF5684527891AD4FA43E8D7F4"/>
  </w:style>
  <w:style w:type="paragraph" w:customStyle="1" w:styleId="959303AC107F406DBDB985D39D112C7E">
    <w:name w:val="959303AC107F406DBDB985D39D112C7E"/>
  </w:style>
  <w:style w:type="paragraph" w:customStyle="1" w:styleId="9EE1D99913AB41F5B450AF8CB2C9305F">
    <w:name w:val="9EE1D99913AB41F5B450AF8CB2C9305F"/>
  </w:style>
  <w:style w:type="paragraph" w:customStyle="1" w:styleId="F3F41910CDC64244A1F75F13060ED8F1">
    <w:name w:val="F3F41910CDC64244A1F75F13060ED8F1"/>
  </w:style>
  <w:style w:type="paragraph" w:customStyle="1" w:styleId="C358DA2BB7E447AE90088E0D77EA7575">
    <w:name w:val="C358DA2BB7E447AE90088E0D77EA7575"/>
  </w:style>
  <w:style w:type="paragraph" w:customStyle="1" w:styleId="F530DF5197354E5EA5EED932CBB91D7D">
    <w:name w:val="F530DF5197354E5EA5EED932CBB91D7D"/>
  </w:style>
  <w:style w:type="paragraph" w:customStyle="1" w:styleId="DC60668BF73B47BD8C4EAB1D88030D46">
    <w:name w:val="DC60668BF73B47BD8C4EAB1D88030D46"/>
  </w:style>
  <w:style w:type="paragraph" w:customStyle="1" w:styleId="C1149EEF74D6412BA6E5E0FA0B1801AA">
    <w:name w:val="C1149EEF74D6412BA6E5E0FA0B1801AA"/>
  </w:style>
  <w:style w:type="paragraph" w:customStyle="1" w:styleId="2D4D0E6138FB4071B5DDB37E39C5FDB0">
    <w:name w:val="2D4D0E6138FB4071B5DDB37E39C5FDB0"/>
  </w:style>
  <w:style w:type="paragraph" w:customStyle="1" w:styleId="0EB70FFE4D4C44B8BDA65AA87BB3E55A">
    <w:name w:val="0EB70FFE4D4C44B8BDA65AA87BB3E55A"/>
  </w:style>
  <w:style w:type="paragraph" w:customStyle="1" w:styleId="D084B6CFFA43482CB274262E4D8A93E4">
    <w:name w:val="D084B6CFFA43482CB274262E4D8A93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what is pattern matching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A5EBFC-EE2F-4D07-AE8E-2CE7EC139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82</TotalTime>
  <Pages>5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Blabla</vt:lpstr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is Sparse Matrix</dc:title>
  <dc:subject/>
  <dc:creator>safar</dc:creator>
  <cp:keywords/>
  <dc:description/>
  <cp:lastModifiedBy>edris safari</cp:lastModifiedBy>
  <cp:revision>45</cp:revision>
  <cp:lastPrinted>2019-11-28T16:45:00Z</cp:lastPrinted>
  <dcterms:created xsi:type="dcterms:W3CDTF">2020-05-06T15:56:00Z</dcterms:created>
  <dcterms:modified xsi:type="dcterms:W3CDTF">2020-05-16T21:06:00Z</dcterms:modified>
</cp:coreProperties>
</file>