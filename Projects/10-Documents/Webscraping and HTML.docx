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A3D" w14:textId="69F356A9" w:rsidR="00E81978" w:rsidRDefault="008B7B3A">
      <w:pPr>
        <w:pStyle w:val="Title"/>
      </w:pPr>
      <w:sdt>
        <w:sdtPr>
          <w:alias w:val="Title:"/>
          <w:tag w:val="Title:"/>
          <w:id w:val="726351117"/>
          <w:placeholder>
            <w:docPart w:val="2C072AF204E74BF6BFEE0645A1216F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43390">
            <w:t xml:space="preserve">What </w:t>
          </w:r>
          <w:r w:rsidR="0036192F">
            <w:t>are Web Scraping and HTML</w:t>
          </w:r>
        </w:sdtContent>
      </w:sdt>
    </w:p>
    <w:p w14:paraId="3BCD1EA7" w14:textId="108DF200" w:rsidR="00B823AA" w:rsidRDefault="002808A9" w:rsidP="00B823AA">
      <w:pPr>
        <w:pStyle w:val="Title2"/>
      </w:pPr>
      <w:r>
        <w:t>Edris Safari</w:t>
      </w:r>
    </w:p>
    <w:p w14:paraId="471DB400" w14:textId="6418E3DF" w:rsidR="00E81978" w:rsidRDefault="002808A9" w:rsidP="00B823AA">
      <w:pPr>
        <w:pStyle w:val="Title2"/>
      </w:pPr>
      <w:r>
        <w:t>Bellevue University, Nebraska U.S.A.</w:t>
      </w:r>
    </w:p>
    <w:sdt>
      <w:sdtPr>
        <w:alias w:val="Abstract:"/>
        <w:tag w:val="Abstract:"/>
        <w:id w:val="202146031"/>
        <w:placeholder>
          <w:docPart w:val="D767DD6A7762472885DCF7043478A921"/>
        </w:placeholder>
        <w:temporary/>
        <w:showingPlcHdr/>
        <w15:appearance w15:val="hidden"/>
      </w:sdtPr>
      <w:sdtEndPr/>
      <w:sdtContent>
        <w:p w14:paraId="035C4A0F" w14:textId="77777777" w:rsidR="00E81978" w:rsidRDefault="005D3A03">
          <w:pPr>
            <w:pStyle w:val="SectionTitle"/>
          </w:pPr>
          <w:r>
            <w:t>Abstract</w:t>
          </w:r>
        </w:p>
      </w:sdtContent>
    </w:sdt>
    <w:p w14:paraId="3BFFC67D" w14:textId="77777777" w:rsidR="00F7098C" w:rsidRDefault="004B4E10">
      <w:pPr>
        <w:pStyle w:val="NoSpacing"/>
        <w:rPr>
          <w:rFonts w:asciiTheme="majorHAnsi" w:hAnsiTheme="majorHAnsi" w:cstheme="majorHAnsi"/>
          <w:color w:val="111111"/>
          <w:shd w:val="clear" w:color="auto" w:fill="FFFFFF"/>
        </w:rPr>
      </w:pPr>
      <w:r>
        <w:rPr>
          <w:rFonts w:ascii="Arial" w:hAnsi="Arial" w:cs="Arial"/>
          <w:color w:val="111111"/>
          <w:shd w:val="clear" w:color="auto" w:fill="FFFFFF"/>
        </w:rPr>
        <w:t xml:space="preserve"> </w:t>
      </w:r>
      <w:r w:rsidR="00B44838" w:rsidRPr="001B617F">
        <w:rPr>
          <w:rFonts w:asciiTheme="majorHAnsi" w:hAnsiTheme="majorHAnsi" w:cstheme="majorHAnsi"/>
          <w:color w:val="111111"/>
          <w:shd w:val="clear" w:color="auto" w:fill="FFFFFF"/>
        </w:rPr>
        <w:t>HTML</w:t>
      </w:r>
      <w:r w:rsidR="00073F0D">
        <w:rPr>
          <w:rFonts w:asciiTheme="majorHAnsi" w:hAnsiTheme="majorHAnsi" w:cstheme="majorHAnsi"/>
          <w:color w:val="111111"/>
          <w:shd w:val="clear" w:color="auto" w:fill="FFFFFF"/>
        </w:rPr>
        <w:t xml:space="preserve"> </w:t>
      </w:r>
      <w:r w:rsidR="00B44838" w:rsidRPr="001B617F">
        <w:rPr>
          <w:rFonts w:asciiTheme="majorHAnsi" w:hAnsiTheme="majorHAnsi" w:cstheme="majorHAnsi"/>
          <w:color w:val="111111"/>
          <w:shd w:val="clear" w:color="auto" w:fill="FFFFFF"/>
        </w:rPr>
        <w:t>(Hyper</w:t>
      </w:r>
      <w:r w:rsidR="001B617F" w:rsidRPr="001B617F">
        <w:rPr>
          <w:rFonts w:asciiTheme="majorHAnsi" w:hAnsiTheme="majorHAnsi" w:cstheme="majorHAnsi"/>
          <w:color w:val="111111"/>
          <w:shd w:val="clear" w:color="auto" w:fill="FFFFFF"/>
        </w:rPr>
        <w:t xml:space="preserve"> Text Markup Language) is </w:t>
      </w:r>
      <w:r w:rsidR="00C518F2">
        <w:rPr>
          <w:rFonts w:asciiTheme="majorHAnsi" w:hAnsiTheme="majorHAnsi" w:cstheme="majorHAnsi"/>
          <w:color w:val="111111"/>
          <w:shd w:val="clear" w:color="auto" w:fill="FFFFFF"/>
        </w:rPr>
        <w:t xml:space="preserve">the </w:t>
      </w:r>
      <w:r w:rsidR="00FD38F6">
        <w:rPr>
          <w:rFonts w:asciiTheme="majorHAnsi" w:hAnsiTheme="majorHAnsi" w:cstheme="majorHAnsi"/>
          <w:color w:val="111111"/>
          <w:shd w:val="clear" w:color="auto" w:fill="FFFFFF"/>
        </w:rPr>
        <w:t>de</w:t>
      </w:r>
      <w:r w:rsidR="00073F0D">
        <w:rPr>
          <w:rFonts w:asciiTheme="majorHAnsi" w:hAnsiTheme="majorHAnsi" w:cstheme="majorHAnsi"/>
          <w:color w:val="111111"/>
          <w:shd w:val="clear" w:color="auto" w:fill="FFFFFF"/>
        </w:rPr>
        <w:t xml:space="preserve"> </w:t>
      </w:r>
      <w:r w:rsidR="00FD38F6">
        <w:rPr>
          <w:rFonts w:asciiTheme="majorHAnsi" w:hAnsiTheme="majorHAnsi" w:cstheme="majorHAnsi"/>
          <w:color w:val="111111"/>
          <w:shd w:val="clear" w:color="auto" w:fill="FFFFFF"/>
        </w:rPr>
        <w:t>f</w:t>
      </w:r>
      <w:r w:rsidR="000F1079">
        <w:rPr>
          <w:rFonts w:asciiTheme="majorHAnsi" w:hAnsiTheme="majorHAnsi" w:cstheme="majorHAnsi"/>
          <w:color w:val="111111"/>
          <w:shd w:val="clear" w:color="auto" w:fill="FFFFFF"/>
        </w:rPr>
        <w:t>a</w:t>
      </w:r>
      <w:r w:rsidR="00FD38F6">
        <w:rPr>
          <w:rFonts w:asciiTheme="majorHAnsi" w:hAnsiTheme="majorHAnsi" w:cstheme="majorHAnsi"/>
          <w:color w:val="111111"/>
          <w:shd w:val="clear" w:color="auto" w:fill="FFFFFF"/>
        </w:rPr>
        <w:t>cto</w:t>
      </w:r>
      <w:r w:rsidR="00C518F2">
        <w:rPr>
          <w:rFonts w:asciiTheme="majorHAnsi" w:hAnsiTheme="majorHAnsi" w:cstheme="majorHAnsi"/>
          <w:color w:val="111111"/>
          <w:shd w:val="clear" w:color="auto" w:fill="FFFFFF"/>
        </w:rPr>
        <w:t xml:space="preserve"> </w:t>
      </w:r>
      <w:r w:rsidR="00FD38F6">
        <w:rPr>
          <w:rFonts w:asciiTheme="majorHAnsi" w:hAnsiTheme="majorHAnsi" w:cstheme="majorHAnsi"/>
          <w:color w:val="111111"/>
          <w:shd w:val="clear" w:color="auto" w:fill="FFFFFF"/>
        </w:rPr>
        <w:t>mechanism</w:t>
      </w:r>
      <w:r w:rsidR="00C518F2">
        <w:rPr>
          <w:rFonts w:asciiTheme="majorHAnsi" w:hAnsiTheme="majorHAnsi" w:cstheme="majorHAnsi"/>
          <w:color w:val="111111"/>
          <w:shd w:val="clear" w:color="auto" w:fill="FFFFFF"/>
        </w:rPr>
        <w:t xml:space="preserve"> by which </w:t>
      </w:r>
      <w:r w:rsidR="007408E7">
        <w:rPr>
          <w:rFonts w:asciiTheme="majorHAnsi" w:hAnsiTheme="majorHAnsi" w:cstheme="majorHAnsi"/>
          <w:color w:val="111111"/>
          <w:shd w:val="clear" w:color="auto" w:fill="FFFFFF"/>
        </w:rPr>
        <w:t xml:space="preserve">the </w:t>
      </w:r>
      <w:r w:rsidR="001A215B">
        <w:rPr>
          <w:rFonts w:asciiTheme="majorHAnsi" w:hAnsiTheme="majorHAnsi" w:cstheme="majorHAnsi"/>
          <w:color w:val="111111"/>
          <w:shd w:val="clear" w:color="auto" w:fill="FFFFFF"/>
        </w:rPr>
        <w:t xml:space="preserve">web pages in the </w:t>
      </w:r>
      <w:r w:rsidR="007408E7">
        <w:rPr>
          <w:rFonts w:asciiTheme="majorHAnsi" w:hAnsiTheme="majorHAnsi" w:cstheme="majorHAnsi"/>
          <w:color w:val="111111"/>
          <w:shd w:val="clear" w:color="auto" w:fill="FFFFFF"/>
        </w:rPr>
        <w:t xml:space="preserve">world wide web </w:t>
      </w:r>
      <w:r w:rsidR="001A215B">
        <w:rPr>
          <w:rFonts w:asciiTheme="majorHAnsi" w:hAnsiTheme="majorHAnsi" w:cstheme="majorHAnsi"/>
          <w:color w:val="111111"/>
          <w:shd w:val="clear" w:color="auto" w:fill="FFFFFF"/>
        </w:rPr>
        <w:t xml:space="preserve">communicate with each other. It </w:t>
      </w:r>
      <w:r w:rsidR="003B3361">
        <w:rPr>
          <w:rFonts w:asciiTheme="majorHAnsi" w:hAnsiTheme="majorHAnsi" w:cstheme="majorHAnsi"/>
          <w:color w:val="111111"/>
          <w:shd w:val="clear" w:color="auto" w:fill="FFFFFF"/>
        </w:rPr>
        <w:t>has</w:t>
      </w:r>
      <w:r w:rsidR="001A215B">
        <w:rPr>
          <w:rFonts w:asciiTheme="majorHAnsi" w:hAnsiTheme="majorHAnsi" w:cstheme="majorHAnsi"/>
          <w:color w:val="111111"/>
          <w:shd w:val="clear" w:color="auto" w:fill="FFFFFF"/>
        </w:rPr>
        <w:t xml:space="preserve"> </w:t>
      </w:r>
      <w:r w:rsidR="00C320E0">
        <w:rPr>
          <w:rFonts w:asciiTheme="majorHAnsi" w:hAnsiTheme="majorHAnsi" w:cstheme="majorHAnsi"/>
          <w:color w:val="111111"/>
          <w:shd w:val="clear" w:color="auto" w:fill="FFFFFF"/>
        </w:rPr>
        <w:t>ubiquitously</w:t>
      </w:r>
      <w:r w:rsidR="003B3361">
        <w:rPr>
          <w:rFonts w:asciiTheme="majorHAnsi" w:hAnsiTheme="majorHAnsi" w:cstheme="majorHAnsi"/>
          <w:color w:val="111111"/>
          <w:shd w:val="clear" w:color="auto" w:fill="FFFFFF"/>
        </w:rPr>
        <w:t xml:space="preserve"> been used </w:t>
      </w:r>
      <w:r w:rsidR="002C65DC">
        <w:rPr>
          <w:rFonts w:asciiTheme="majorHAnsi" w:hAnsiTheme="majorHAnsi" w:cstheme="majorHAnsi"/>
          <w:color w:val="111111"/>
          <w:shd w:val="clear" w:color="auto" w:fill="FFFFFF"/>
        </w:rPr>
        <w:t xml:space="preserve">since the </w:t>
      </w:r>
      <w:r w:rsidR="00C320E0">
        <w:rPr>
          <w:rFonts w:asciiTheme="majorHAnsi" w:hAnsiTheme="majorHAnsi" w:cstheme="majorHAnsi"/>
          <w:color w:val="111111"/>
          <w:shd w:val="clear" w:color="auto" w:fill="FFFFFF"/>
        </w:rPr>
        <w:t xml:space="preserve">beginning </w:t>
      </w:r>
      <w:r w:rsidR="002C65DC">
        <w:rPr>
          <w:rFonts w:asciiTheme="majorHAnsi" w:hAnsiTheme="majorHAnsi" w:cstheme="majorHAnsi"/>
          <w:color w:val="111111"/>
          <w:shd w:val="clear" w:color="auto" w:fill="FFFFFF"/>
        </w:rPr>
        <w:t>days of</w:t>
      </w:r>
      <w:r w:rsidR="00FD38F6">
        <w:rPr>
          <w:rFonts w:asciiTheme="majorHAnsi" w:hAnsiTheme="majorHAnsi" w:cstheme="majorHAnsi"/>
          <w:color w:val="111111"/>
          <w:shd w:val="clear" w:color="auto" w:fill="FFFFFF"/>
        </w:rPr>
        <w:t xml:space="preserve"> </w:t>
      </w:r>
      <w:proofErr w:type="gramStart"/>
      <w:r w:rsidR="006F35B6">
        <w:rPr>
          <w:rFonts w:asciiTheme="majorHAnsi" w:hAnsiTheme="majorHAnsi" w:cstheme="majorHAnsi"/>
          <w:color w:val="111111"/>
          <w:shd w:val="clear" w:color="auto" w:fill="FFFFFF"/>
        </w:rPr>
        <w:t>internet</w:t>
      </w:r>
      <w:proofErr w:type="gramEnd"/>
      <w:r w:rsidR="006F35B6">
        <w:rPr>
          <w:rFonts w:asciiTheme="majorHAnsi" w:hAnsiTheme="majorHAnsi" w:cstheme="majorHAnsi"/>
          <w:color w:val="111111"/>
          <w:shd w:val="clear" w:color="auto" w:fill="FFFFFF"/>
        </w:rPr>
        <w:t xml:space="preserve"> and browsers. </w:t>
      </w:r>
      <w:r w:rsidR="00745E38">
        <w:rPr>
          <w:rFonts w:asciiTheme="majorHAnsi" w:hAnsiTheme="majorHAnsi" w:cstheme="majorHAnsi"/>
          <w:color w:val="111111"/>
          <w:shd w:val="clear" w:color="auto" w:fill="FFFFFF"/>
        </w:rPr>
        <w:t xml:space="preserve">Nowadays, though the </w:t>
      </w:r>
      <w:r w:rsidR="00CD1D37">
        <w:rPr>
          <w:rFonts w:asciiTheme="majorHAnsi" w:hAnsiTheme="majorHAnsi" w:cstheme="majorHAnsi"/>
          <w:color w:val="111111"/>
          <w:shd w:val="clear" w:color="auto" w:fill="FFFFFF"/>
        </w:rPr>
        <w:t>advances in</w:t>
      </w:r>
      <w:r w:rsidR="009521D4">
        <w:rPr>
          <w:rFonts w:asciiTheme="majorHAnsi" w:hAnsiTheme="majorHAnsi" w:cstheme="majorHAnsi"/>
          <w:color w:val="111111"/>
          <w:shd w:val="clear" w:color="auto" w:fill="FFFFFF"/>
        </w:rPr>
        <w:t xml:space="preserve"> </w:t>
      </w:r>
      <w:r w:rsidR="00133485">
        <w:rPr>
          <w:rFonts w:asciiTheme="majorHAnsi" w:hAnsiTheme="majorHAnsi" w:cstheme="majorHAnsi"/>
          <w:color w:val="111111"/>
          <w:shd w:val="clear" w:color="auto" w:fill="FFFFFF"/>
        </w:rPr>
        <w:t xml:space="preserve">distributed computing combined with </w:t>
      </w:r>
      <w:r w:rsidR="005B2480">
        <w:rPr>
          <w:rFonts w:asciiTheme="majorHAnsi" w:hAnsiTheme="majorHAnsi" w:cstheme="majorHAnsi"/>
          <w:color w:val="111111"/>
          <w:shd w:val="clear" w:color="auto" w:fill="FFFFFF"/>
        </w:rPr>
        <w:t xml:space="preserve">the </w:t>
      </w:r>
      <w:r w:rsidR="000B51F3">
        <w:rPr>
          <w:rFonts w:asciiTheme="majorHAnsi" w:hAnsiTheme="majorHAnsi" w:cstheme="majorHAnsi"/>
          <w:color w:val="111111"/>
          <w:shd w:val="clear" w:color="auto" w:fill="FFFFFF"/>
        </w:rPr>
        <w:t>unquenchable thirst for</w:t>
      </w:r>
      <w:r w:rsidR="00196972">
        <w:rPr>
          <w:rFonts w:asciiTheme="majorHAnsi" w:hAnsiTheme="majorHAnsi" w:cstheme="majorHAnsi"/>
          <w:color w:val="111111"/>
          <w:shd w:val="clear" w:color="auto" w:fill="FFFFFF"/>
        </w:rPr>
        <w:t xml:space="preserve"> exchanging data of all sorts and type</w:t>
      </w:r>
      <w:r w:rsidR="00C671D9">
        <w:rPr>
          <w:rFonts w:asciiTheme="majorHAnsi" w:hAnsiTheme="majorHAnsi" w:cstheme="majorHAnsi"/>
          <w:color w:val="111111"/>
          <w:shd w:val="clear" w:color="auto" w:fill="FFFFFF"/>
        </w:rPr>
        <w:t>s, the HTML paradigm has evolved accordingly.</w:t>
      </w:r>
      <w:r w:rsidR="000D42C7">
        <w:rPr>
          <w:rFonts w:asciiTheme="majorHAnsi" w:hAnsiTheme="majorHAnsi" w:cstheme="majorHAnsi"/>
          <w:color w:val="111111"/>
          <w:shd w:val="clear" w:color="auto" w:fill="FFFFFF"/>
        </w:rPr>
        <w:t xml:space="preserve"> </w:t>
      </w:r>
      <w:r w:rsidR="005F6781">
        <w:rPr>
          <w:rFonts w:asciiTheme="majorHAnsi" w:hAnsiTheme="majorHAnsi" w:cstheme="majorHAnsi"/>
          <w:color w:val="111111"/>
          <w:shd w:val="clear" w:color="auto" w:fill="FFFFFF"/>
        </w:rPr>
        <w:t xml:space="preserve">Web Scraping </w:t>
      </w:r>
      <w:r w:rsidR="005135C7">
        <w:rPr>
          <w:rFonts w:asciiTheme="majorHAnsi" w:hAnsiTheme="majorHAnsi" w:cstheme="majorHAnsi"/>
          <w:color w:val="111111"/>
          <w:shd w:val="clear" w:color="auto" w:fill="FFFFFF"/>
        </w:rPr>
        <w:t>generally deals with extraction of data from the web, and as such the programs that do the scraping</w:t>
      </w:r>
      <w:r w:rsidR="00930EE8">
        <w:rPr>
          <w:rFonts w:asciiTheme="majorHAnsi" w:hAnsiTheme="majorHAnsi" w:cstheme="majorHAnsi"/>
          <w:color w:val="111111"/>
          <w:shd w:val="clear" w:color="auto" w:fill="FFFFFF"/>
        </w:rPr>
        <w:t xml:space="preserve"> read HTML files</w:t>
      </w:r>
      <w:r w:rsidR="00F7098C">
        <w:rPr>
          <w:rFonts w:asciiTheme="majorHAnsi" w:hAnsiTheme="majorHAnsi" w:cstheme="majorHAnsi"/>
          <w:color w:val="111111"/>
          <w:shd w:val="clear" w:color="auto" w:fill="FFFFFF"/>
        </w:rPr>
        <w:t>.</w:t>
      </w:r>
    </w:p>
    <w:p w14:paraId="0691E0B1" w14:textId="5E895535" w:rsidR="00E81978" w:rsidRPr="001B617F" w:rsidRDefault="00F2751F">
      <w:pPr>
        <w:pStyle w:val="NoSpacing"/>
        <w:rPr>
          <w:rFonts w:asciiTheme="majorHAnsi" w:hAnsiTheme="majorHAnsi" w:cstheme="majorHAnsi"/>
        </w:rPr>
      </w:pPr>
      <w:r>
        <w:rPr>
          <w:rFonts w:asciiTheme="majorHAnsi" w:hAnsiTheme="majorHAnsi" w:cstheme="majorHAnsi"/>
          <w:color w:val="111111"/>
          <w:shd w:val="clear" w:color="auto" w:fill="FFFFFF"/>
        </w:rPr>
        <w:t xml:space="preserve"> </w:t>
      </w:r>
      <w:r w:rsidR="00F7098C">
        <w:rPr>
          <w:rFonts w:asciiTheme="majorHAnsi" w:hAnsiTheme="majorHAnsi" w:cstheme="majorHAnsi"/>
          <w:color w:val="111111"/>
          <w:shd w:val="clear" w:color="auto" w:fill="FFFFFF"/>
        </w:rPr>
        <w:t xml:space="preserve">In this paper, we will describe HTML in more detail and </w:t>
      </w:r>
      <w:r w:rsidR="00161236">
        <w:rPr>
          <w:rFonts w:asciiTheme="majorHAnsi" w:hAnsiTheme="majorHAnsi" w:cstheme="majorHAnsi"/>
          <w:color w:val="111111"/>
          <w:shd w:val="clear" w:color="auto" w:fill="FFFFFF"/>
        </w:rPr>
        <w:t>introduce web scraping</w:t>
      </w:r>
      <w:r w:rsidR="007B2BF2">
        <w:rPr>
          <w:rFonts w:asciiTheme="majorHAnsi" w:hAnsiTheme="majorHAnsi" w:cstheme="majorHAnsi"/>
          <w:color w:val="111111"/>
          <w:shd w:val="clear" w:color="auto" w:fill="FFFFFF"/>
        </w:rPr>
        <w:t>, its applications and</w:t>
      </w:r>
      <w:r w:rsidR="0091176B">
        <w:rPr>
          <w:rFonts w:asciiTheme="majorHAnsi" w:hAnsiTheme="majorHAnsi" w:cstheme="majorHAnsi"/>
          <w:color w:val="111111"/>
          <w:shd w:val="clear" w:color="auto" w:fill="FFFFFF"/>
        </w:rPr>
        <w:t xml:space="preserve"> some technical details related to </w:t>
      </w:r>
      <w:r w:rsidR="00D54E2C">
        <w:rPr>
          <w:rFonts w:asciiTheme="majorHAnsi" w:hAnsiTheme="majorHAnsi" w:cstheme="majorHAnsi"/>
          <w:color w:val="111111"/>
          <w:shd w:val="clear" w:color="auto" w:fill="FFFFFF"/>
        </w:rPr>
        <w:t>the</w:t>
      </w:r>
      <w:r w:rsidR="002108DA">
        <w:rPr>
          <w:rFonts w:asciiTheme="majorHAnsi" w:hAnsiTheme="majorHAnsi" w:cstheme="majorHAnsi"/>
          <w:color w:val="111111"/>
          <w:shd w:val="clear" w:color="auto" w:fill="FFFFFF"/>
        </w:rPr>
        <w:t xml:space="preserve"> techniques used </w:t>
      </w:r>
      <w:r w:rsidR="00CE6E22">
        <w:rPr>
          <w:rFonts w:asciiTheme="majorHAnsi" w:hAnsiTheme="majorHAnsi" w:cstheme="majorHAnsi"/>
          <w:color w:val="111111"/>
          <w:shd w:val="clear" w:color="auto" w:fill="FFFFFF"/>
        </w:rPr>
        <w:t>for data extraction.</w:t>
      </w:r>
    </w:p>
    <w:p w14:paraId="2565A578" w14:textId="6FFD46C9" w:rsidR="00E81978" w:rsidRDefault="005D3A03">
      <w:r>
        <w:rPr>
          <w:rStyle w:val="Emphasis"/>
        </w:rPr>
        <w:t>Keywords</w:t>
      </w:r>
      <w:r>
        <w:t xml:space="preserve">:  </w:t>
      </w:r>
    </w:p>
    <w:p w14:paraId="62917FBC" w14:textId="192127F2" w:rsidR="00F67EEC" w:rsidRDefault="00F67EEC">
      <w:r>
        <w:t>HTML</w:t>
      </w:r>
      <w:r w:rsidR="00553B30">
        <w:t>, Web Scraping</w:t>
      </w:r>
    </w:p>
    <w:p w14:paraId="4789A4CA" w14:textId="293928E5" w:rsidR="00E81978" w:rsidRDefault="008B7B3A">
      <w:pPr>
        <w:pStyle w:val="SectionTitle"/>
      </w:pPr>
      <w:sdt>
        <w:sdtPr>
          <w:alias w:val="Section title:"/>
          <w:tag w:val="Section title:"/>
          <w:id w:val="984196707"/>
          <w:placeholder>
            <w:docPart w:val="C80441E2F6094D07AEAE85B993A336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192F">
            <w:t>What are Web Scraping and HTML</w:t>
          </w:r>
        </w:sdtContent>
      </w:sdt>
    </w:p>
    <w:p w14:paraId="0683BC11" w14:textId="6A5EB6CC" w:rsidR="00E81978" w:rsidRDefault="00CE6E22" w:rsidP="006B5AD8">
      <w:pPr>
        <w:pStyle w:val="Heading1"/>
      </w:pPr>
      <w:r>
        <w:t xml:space="preserve">What is </w:t>
      </w:r>
      <w:proofErr w:type="gramStart"/>
      <w:r>
        <w:t>HTML</w:t>
      </w:r>
      <w:proofErr w:type="gramEnd"/>
    </w:p>
    <w:p w14:paraId="4E979E2E" w14:textId="44430E76" w:rsidR="00304684" w:rsidRDefault="00304684" w:rsidP="00304684">
      <w:r>
        <w:t xml:space="preserve">HTML </w:t>
      </w:r>
      <w:r w:rsidR="003D4FB1">
        <w:t>is</w:t>
      </w:r>
      <w:r w:rsidR="00113437">
        <w:t xml:space="preserve"> simply a standard markup</w:t>
      </w:r>
      <w:r w:rsidR="00431957">
        <w:t xml:space="preserve"> </w:t>
      </w:r>
      <w:r w:rsidR="00113437">
        <w:t>language</w:t>
      </w:r>
      <w:r w:rsidR="005D64D1">
        <w:t xml:space="preserve"> and </w:t>
      </w:r>
      <w:r w:rsidR="004673C5">
        <w:t>i</w:t>
      </w:r>
      <w:r w:rsidR="005D64D1">
        <w:t>s used to build web pages.</w:t>
      </w:r>
      <w:r w:rsidR="004673C5">
        <w:t xml:space="preserve"> </w:t>
      </w:r>
      <w:r w:rsidR="007D0D9A">
        <w:t xml:space="preserve">The web pages that we see on the web are composed of text, pictures, videos, areas to enter data and areas that respond to input. We can even talk to </w:t>
      </w:r>
      <w:r w:rsidR="00DF6379">
        <w:t>web pages. All of this is possible first and foremost by</w:t>
      </w:r>
      <w:r w:rsidR="000840D4">
        <w:t xml:space="preserve"> the ele</w:t>
      </w:r>
      <w:r w:rsidR="009566CF">
        <w:t>ments in the HTML document</w:t>
      </w:r>
      <w:r w:rsidR="005E2E44">
        <w:t xml:space="preserve">. The elements </w:t>
      </w:r>
      <w:proofErr w:type="gramStart"/>
      <w:r w:rsidR="005E2E44">
        <w:t>are themselves</w:t>
      </w:r>
      <w:proofErr w:type="gramEnd"/>
      <w:r w:rsidR="005E2E44">
        <w:t xml:space="preserve"> represented by tags</w:t>
      </w:r>
      <w:r w:rsidR="003401CA">
        <w:t xml:space="preserve">. By convention, the tags in HTML </w:t>
      </w:r>
      <w:r w:rsidR="008B7071">
        <w:t>are defined inside the angle brackets ‘&lt;’ and ‘&gt;</w:t>
      </w:r>
      <w:r w:rsidR="00871115">
        <w:t>’.</w:t>
      </w:r>
      <w:r w:rsidR="003945E9">
        <w:t xml:space="preserve"> For </w:t>
      </w:r>
      <w:r w:rsidR="00FC092C">
        <w:t>example,</w:t>
      </w:r>
      <w:r w:rsidR="003945E9">
        <w:t xml:space="preserve"> </w:t>
      </w:r>
      <w:r w:rsidR="00EB07E0">
        <w:t xml:space="preserve">the element for a </w:t>
      </w:r>
      <w:r w:rsidR="00140D7D">
        <w:t>header is represented as shown below:</w:t>
      </w:r>
    </w:p>
    <w:p w14:paraId="1F64F4FA" w14:textId="4FC3ADDE" w:rsidR="00140D7D" w:rsidRDefault="00140D7D" w:rsidP="00140D7D">
      <w:pPr>
        <w:jc w:val="center"/>
      </w:pPr>
      <w:r>
        <w:t>&lt;h1&gt;Breaking News&lt;/h1&gt;</w:t>
      </w:r>
    </w:p>
    <w:p w14:paraId="20F1FAC9" w14:textId="5B8EB063" w:rsidR="009F6B3A" w:rsidRDefault="009F6B3A" w:rsidP="009F6B3A">
      <w:r>
        <w:t>This would appear on the web pages as shown below:</w:t>
      </w:r>
    </w:p>
    <w:p w14:paraId="0C11B8E9" w14:textId="2B27E46A" w:rsidR="00FC092C" w:rsidRPr="00FC092C" w:rsidRDefault="00FC092C" w:rsidP="009F6B3A">
      <w:pPr>
        <w:rPr>
          <w:b/>
          <w:bCs/>
        </w:rPr>
      </w:pPr>
      <w:r w:rsidRPr="00FC092C">
        <w:rPr>
          <w:b/>
          <w:bCs/>
        </w:rPr>
        <w:t>Breaking News</w:t>
      </w:r>
    </w:p>
    <w:p w14:paraId="1C2F6066" w14:textId="563E2048" w:rsidR="0087506F" w:rsidRDefault="00FC092C" w:rsidP="009F6B3A">
      <w:r>
        <w:t xml:space="preserve">There are tags for </w:t>
      </w:r>
      <w:r w:rsidR="00B67237">
        <w:t>title of the page (&lt;title&gt;&lt;/title&gt;), paragraph(</w:t>
      </w:r>
      <w:r w:rsidR="00046144">
        <w:t>&lt;body&gt;&lt;/body&gt;</w:t>
      </w:r>
      <w:r w:rsidR="00515901">
        <w:t>)</w:t>
      </w:r>
      <w:r w:rsidR="004769BC">
        <w:t xml:space="preserve">. The real </w:t>
      </w:r>
      <w:r w:rsidR="0008580C">
        <w:t xml:space="preserve">power horse behind a web page is HTML, but by itself it can’t display pictures or be interactive. The extensions to HTML are Cascading </w:t>
      </w:r>
      <w:r w:rsidR="00AF2049">
        <w:t>S</w:t>
      </w:r>
      <w:r w:rsidR="0008580C">
        <w:t xml:space="preserve">tyle </w:t>
      </w:r>
      <w:r w:rsidR="00AF2049">
        <w:t>Sheets (</w:t>
      </w:r>
      <w:r w:rsidR="0008580C">
        <w:t xml:space="preserve">CSS), </w:t>
      </w:r>
      <w:r w:rsidR="009937EB">
        <w:t xml:space="preserve">and </w:t>
      </w:r>
      <w:r w:rsidR="0008580C">
        <w:t>JavaScript</w:t>
      </w:r>
      <w:r w:rsidR="009937EB">
        <w:t xml:space="preserve">. With CSS, we can </w:t>
      </w:r>
      <w:r w:rsidR="00267213">
        <w:t xml:space="preserve">control </w:t>
      </w:r>
      <w:r w:rsidR="00D5739E">
        <w:t>how the HTML elements such as header and body are displayed</w:t>
      </w:r>
      <w:r w:rsidR="00842711">
        <w:t xml:space="preserve">. We can control font size, </w:t>
      </w:r>
      <w:proofErr w:type="gramStart"/>
      <w:r w:rsidR="00842711">
        <w:t>color</w:t>
      </w:r>
      <w:proofErr w:type="gramEnd"/>
      <w:r w:rsidR="00842711">
        <w:t xml:space="preserve"> and location of elements</w:t>
      </w:r>
      <w:r w:rsidR="008A2652">
        <w:t>. For example, the above</w:t>
      </w:r>
      <w:r w:rsidR="00A5799F">
        <w:t xml:space="preserve"> element can be repre</w:t>
      </w:r>
      <w:r w:rsidR="0087506F">
        <w:t>sented as blow:</w:t>
      </w:r>
    </w:p>
    <w:p w14:paraId="6D7B901A" w14:textId="491C1981" w:rsidR="0087506F" w:rsidRDefault="0087506F" w:rsidP="0087506F">
      <w:pPr>
        <w:jc w:val="center"/>
      </w:pPr>
      <w:r>
        <w:t>&lt;h1</w:t>
      </w:r>
      <w:r w:rsidR="00AF1540">
        <w:t xml:space="preserve"> </w:t>
      </w:r>
      <w:r w:rsidR="00AF1540" w:rsidRPr="00FF32D6">
        <w:rPr>
          <w:color w:val="FF0000"/>
        </w:rPr>
        <w:t>style</w:t>
      </w:r>
      <w:proofErr w:type="gramStart"/>
      <w:r w:rsidR="00AF1540">
        <w:t>=</w:t>
      </w:r>
      <w:r w:rsidR="00AF1540" w:rsidRPr="00FF32D6">
        <w:rPr>
          <w:color w:val="00B0F0"/>
        </w:rPr>
        <w:t>”</w:t>
      </w:r>
      <w:proofErr w:type="spellStart"/>
      <w:r w:rsidR="00AF1540" w:rsidRPr="00FF32D6">
        <w:rPr>
          <w:color w:val="00B0F0"/>
        </w:rPr>
        <w:t>color</w:t>
      </w:r>
      <w:proofErr w:type="gramEnd"/>
      <w:r w:rsidR="00AF1540" w:rsidRPr="00BF7209">
        <w:rPr>
          <w:b/>
          <w:bCs/>
          <w:color w:val="00B0F0"/>
        </w:rPr>
        <w:t>:</w:t>
      </w:r>
      <w:r w:rsidR="00AF1540" w:rsidRPr="00FF32D6">
        <w:rPr>
          <w:color w:val="00B0F0"/>
        </w:rPr>
        <w:t>blue</w:t>
      </w:r>
      <w:proofErr w:type="spellEnd"/>
      <w:r w:rsidR="009854F5" w:rsidRPr="00FF32D6">
        <w:rPr>
          <w:color w:val="00B0F0"/>
        </w:rPr>
        <w:t>;”</w:t>
      </w:r>
      <w:r>
        <w:t>&gt;Breaking News&lt;/h1&gt;</w:t>
      </w:r>
    </w:p>
    <w:p w14:paraId="560B3936" w14:textId="719C18D5" w:rsidR="00BF7209" w:rsidRPr="00BF7209" w:rsidRDefault="00BF7209" w:rsidP="00BF7209">
      <w:r>
        <w:t>Which would show</w:t>
      </w:r>
      <w:r w:rsidR="00B259C9">
        <w:t xml:space="preserve"> this on the browser</w:t>
      </w:r>
      <w:r w:rsidR="007D1F84">
        <w:t>.</w:t>
      </w:r>
    </w:p>
    <w:p w14:paraId="28695F59" w14:textId="23BD0381" w:rsidR="0087506F" w:rsidRPr="00BF7209" w:rsidRDefault="00BF7209" w:rsidP="009F6B3A">
      <w:pPr>
        <w:rPr>
          <w:color w:val="00B0F0"/>
        </w:rPr>
      </w:pPr>
      <w:r w:rsidRPr="00BF7209">
        <w:rPr>
          <w:b/>
          <w:bCs/>
          <w:color w:val="00B0F0"/>
        </w:rPr>
        <w:t>Breaking News</w:t>
      </w:r>
    </w:p>
    <w:p w14:paraId="5252C5B5" w14:textId="140CC967" w:rsidR="009F6B3A" w:rsidRDefault="009937EB" w:rsidP="009F6B3A">
      <w:r>
        <w:t xml:space="preserve"> </w:t>
      </w:r>
      <w:r w:rsidR="00F942C0">
        <w:t>CSS also has its syntax</w:t>
      </w:r>
      <w:r w:rsidR="00046E5F">
        <w:t>, format and standards</w:t>
      </w:r>
      <w:r w:rsidR="00F942C0">
        <w:t xml:space="preserve"> which </w:t>
      </w:r>
      <w:r w:rsidR="00046E5F">
        <w:t>must</w:t>
      </w:r>
      <w:r w:rsidR="00F942C0">
        <w:t xml:space="preserve"> be followed. We can specify CSS inside the HTML tags or put them in a file. Put in file, the style can be shared by other web pages</w:t>
      </w:r>
      <w:r w:rsidR="00E20C93">
        <w:t xml:space="preserve">. This is more popular in large scale web pages which require constant </w:t>
      </w:r>
      <w:r w:rsidR="009B3AE2">
        <w:t>updates.</w:t>
      </w:r>
      <w:r w:rsidR="00205E64">
        <w:t xml:space="preserve"> The </w:t>
      </w:r>
      <w:r w:rsidR="00627BB9">
        <w:t>snippet of CSS code shown</w:t>
      </w:r>
      <w:r w:rsidR="00DA1EC2">
        <w:t xml:space="preserve"> below</w:t>
      </w:r>
      <w:r w:rsidR="00627BB9">
        <w:t xml:space="preserve">, </w:t>
      </w:r>
      <w:r w:rsidR="00063854">
        <w:t>make headers 1 through 6 to look li</w:t>
      </w:r>
      <w:r w:rsidR="00217036">
        <w:t xml:space="preserve">ke the specification given for font </w:t>
      </w:r>
      <w:r w:rsidR="00217036">
        <w:lastRenderedPageBreak/>
        <w:t>size,</w:t>
      </w:r>
      <w:r w:rsidR="003F0217">
        <w:t xml:space="preserve"> font, color, </w:t>
      </w:r>
      <w:proofErr w:type="gramStart"/>
      <w:r w:rsidR="003F0217">
        <w:t>margin</w:t>
      </w:r>
      <w:proofErr w:type="gramEnd"/>
      <w:r w:rsidR="003F0217">
        <w:t xml:space="preserve"> and padding.</w:t>
      </w:r>
      <w:r w:rsidR="001B13CD">
        <w:t xml:space="preserve"> This way, developers of HTML pages who use the CSS file in their page will share the same</w:t>
      </w:r>
      <w:r w:rsidR="00663748">
        <w:t xml:space="preserve"> characteristics for the headers. </w:t>
      </w:r>
      <w:r w:rsidR="00293D03">
        <w:t xml:space="preserve">CSS also offers </w:t>
      </w:r>
      <w:r w:rsidR="00EC5EEE">
        <w:t>techniques</w:t>
      </w:r>
      <w:r w:rsidR="009769BB">
        <w:t xml:space="preserve"> to </w:t>
      </w:r>
      <w:r w:rsidR="00663748">
        <w:t>over</w:t>
      </w:r>
      <w:r w:rsidR="00DE173D">
        <w:t>ride them</w:t>
      </w:r>
      <w:r w:rsidR="003929DC">
        <w:t xml:space="preserve"> as shown above or place them in the CSS file itself.</w:t>
      </w:r>
    </w:p>
    <w:p w14:paraId="4D42A5B1" w14:textId="50DBB3DF" w:rsidR="00627BB9" w:rsidRDefault="00627BB9" w:rsidP="009F6B3A">
      <w:r>
        <w:rPr>
          <w:noProof/>
        </w:rPr>
        <w:drawing>
          <wp:inline distT="0" distB="0" distL="0" distR="0" wp14:anchorId="17905ECF" wp14:editId="7A4F779C">
            <wp:extent cx="5943600" cy="114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5540"/>
                    </a:xfrm>
                    <a:prstGeom prst="rect">
                      <a:avLst/>
                    </a:prstGeom>
                  </pic:spPr>
                </pic:pic>
              </a:graphicData>
            </a:graphic>
          </wp:inline>
        </w:drawing>
      </w:r>
    </w:p>
    <w:p w14:paraId="1C9423CA" w14:textId="77777777" w:rsidR="00DA1EC2" w:rsidRDefault="00DA1EC2" w:rsidP="009F6B3A"/>
    <w:p w14:paraId="7B71C2F9" w14:textId="7C433F16" w:rsidR="009B3AE2" w:rsidRDefault="00130E99" w:rsidP="009F6B3A">
      <w:r>
        <w:t>JavaScript</w:t>
      </w:r>
      <w:r w:rsidR="009B3AE2">
        <w:t xml:space="preserve"> is the programming language </w:t>
      </w:r>
      <w:r w:rsidR="009159D2">
        <w:t xml:space="preserve">for HTML. </w:t>
      </w:r>
      <w:r w:rsidR="00E017B4">
        <w:t xml:space="preserve">With </w:t>
      </w:r>
      <w:r>
        <w:t>JavaScript</w:t>
      </w:r>
      <w:r w:rsidR="00E017B4">
        <w:t>, we can make a web page interactive.</w:t>
      </w:r>
    </w:p>
    <w:p w14:paraId="2D85397B" w14:textId="24CB18A5" w:rsidR="00CA3BD0" w:rsidRDefault="00EB5238" w:rsidP="009F6B3A">
      <w:r>
        <w:t xml:space="preserve">There are other components that make a web </w:t>
      </w:r>
      <w:r w:rsidR="000C03B4">
        <w:t xml:space="preserve">page </w:t>
      </w:r>
      <w:proofErr w:type="gramStart"/>
      <w:r w:rsidR="000C03B4">
        <w:t>On</w:t>
      </w:r>
      <w:proofErr w:type="gramEnd"/>
      <w:r w:rsidR="006274E5">
        <w:t xml:space="preserve"> the server side, for example </w:t>
      </w:r>
      <w:r w:rsidR="00B75FCC">
        <w:t>scripting language</w:t>
      </w:r>
      <w:r w:rsidR="00481348">
        <w:t>s</w:t>
      </w:r>
      <w:r w:rsidR="00B75FCC">
        <w:t xml:space="preserve"> such as PH</w:t>
      </w:r>
      <w:r w:rsidR="0007450A">
        <w:t>P</w:t>
      </w:r>
      <w:r w:rsidR="003644FA">
        <w:t xml:space="preserve"> and AJAX</w:t>
      </w:r>
      <w:r w:rsidR="00481348">
        <w:t xml:space="preserve"> </w:t>
      </w:r>
      <w:r w:rsidR="00681CB4">
        <w:t>perform the back-end tasks</w:t>
      </w:r>
      <w:r w:rsidR="001D13AA">
        <w:t>.</w:t>
      </w:r>
    </w:p>
    <w:p w14:paraId="3AD826CE" w14:textId="25D45901" w:rsidR="00EB5238" w:rsidRDefault="00532244" w:rsidP="009F6B3A">
      <w:r w:rsidRPr="00532244">
        <w:t xml:space="preserve">PHP hypertext preprocessor is a </w:t>
      </w:r>
      <w:r w:rsidR="00C46252" w:rsidRPr="00532244">
        <w:t>server-side</w:t>
      </w:r>
      <w:r w:rsidRPr="00532244">
        <w:t xml:space="preserve"> programming language that </w:t>
      </w:r>
      <w:r w:rsidR="000675D2">
        <w:t>is</w:t>
      </w:r>
      <w:r w:rsidRPr="00532244">
        <w:t xml:space="preserve"> </w:t>
      </w:r>
      <w:r w:rsidR="006E02AD" w:rsidRPr="00532244">
        <w:t>embed</w:t>
      </w:r>
      <w:r w:rsidR="006E02AD">
        <w:t>ded</w:t>
      </w:r>
      <w:r w:rsidRPr="00532244">
        <w:t xml:space="preserve"> into documents such as HTML files, which may contain DHTML, JavaScript, and Java. PHP is great for creating pages on the fly and can be used to make guest books, message boards, and other interactive pages.</w:t>
      </w:r>
      <w:r w:rsidR="00ED6A5F">
        <w:t xml:space="preserve"> </w:t>
      </w:r>
    </w:p>
    <w:p w14:paraId="350BA6D5" w14:textId="625EEEAF" w:rsidR="00CA3BD0" w:rsidRDefault="00CA3BD0" w:rsidP="009F6B3A">
      <w:r w:rsidRPr="00CA3BD0">
        <w:t xml:space="preserve">Asynchronous JavaScript and XML (AJAX) is a technique that uses the JavaScript-based </w:t>
      </w:r>
      <w:proofErr w:type="spellStart"/>
      <w:r w:rsidRPr="00CA3BD0">
        <w:t>XMLHttpRequest</w:t>
      </w:r>
      <w:proofErr w:type="spellEnd"/>
      <w:r w:rsidRPr="00CA3BD0">
        <w:t xml:space="preserve"> object to retrieve responses from a web server in a dynamic way, allowing for instant, on page updating.</w:t>
      </w:r>
    </w:p>
    <w:p w14:paraId="5E49D4E8" w14:textId="5E6501DF" w:rsidR="00842AD5" w:rsidRDefault="00842AD5" w:rsidP="009F6B3A">
      <w:r>
        <w:t>As far as web auth</w:t>
      </w:r>
      <w:r w:rsidR="00AC1FF9">
        <w:t>oring tools go, the cheapest, easiest one is notepad</w:t>
      </w:r>
      <w:r w:rsidR="008E0555">
        <w:t>.</w:t>
      </w:r>
      <w:r w:rsidR="00A41B94">
        <w:t xml:space="preserve"> But notepad or any other text edit</w:t>
      </w:r>
      <w:r w:rsidR="00BB317F">
        <w:t xml:space="preserve">ors won’t </w:t>
      </w:r>
      <w:proofErr w:type="gramStart"/>
      <w:r w:rsidR="00BB317F">
        <w:t>suffice</w:t>
      </w:r>
      <w:proofErr w:type="gramEnd"/>
      <w:r w:rsidR="00BB317F">
        <w:t xml:space="preserve"> a large-scale deployment</w:t>
      </w:r>
      <w:r w:rsidR="00571184">
        <w:t>. Commercial web authoring tool</w:t>
      </w:r>
      <w:r w:rsidR="005D3AB2">
        <w:t>s</w:t>
      </w:r>
      <w:r w:rsidR="00571184">
        <w:t xml:space="preserve"> are </w:t>
      </w:r>
      <w:r w:rsidR="005F6178">
        <w:t>widespread,</w:t>
      </w:r>
      <w:r w:rsidR="003261AD">
        <w:t xml:space="preserve"> and each is used for certain parts of a web page. </w:t>
      </w:r>
      <w:r w:rsidR="005D3AB2">
        <w:t xml:space="preserve"> </w:t>
      </w:r>
      <w:r w:rsidR="00DB10E9">
        <w:t xml:space="preserve">FX BLOG (ref. 4) lists </w:t>
      </w:r>
      <w:r w:rsidR="005B6102">
        <w:t>Firefox</w:t>
      </w:r>
      <w:r w:rsidR="00551F9C">
        <w:t xml:space="preserve"> Developer,</w:t>
      </w:r>
      <w:r w:rsidR="00C46252">
        <w:t xml:space="preserve"> </w:t>
      </w:r>
      <w:r w:rsidR="00953AE7">
        <w:t>Photoshop,</w:t>
      </w:r>
      <w:r w:rsidR="00C46252">
        <w:t xml:space="preserve"> </w:t>
      </w:r>
      <w:r w:rsidR="00953AE7">
        <w:t xml:space="preserve">Panic </w:t>
      </w:r>
      <w:r w:rsidR="00C46252">
        <w:t>Coda, Dreamweaver</w:t>
      </w:r>
      <w:r w:rsidR="00953AE7">
        <w:t>, and Fireworks</w:t>
      </w:r>
      <w:r w:rsidR="00DB10E9">
        <w:t xml:space="preserve"> as the top five</w:t>
      </w:r>
      <w:r w:rsidR="00787A7E">
        <w:t xml:space="preserve"> web design </w:t>
      </w:r>
      <w:r w:rsidR="00787A7E">
        <w:lastRenderedPageBreak/>
        <w:t>tools</w:t>
      </w:r>
      <w:r w:rsidR="007E0780">
        <w:t>.</w:t>
      </w:r>
      <w:r w:rsidR="006402AB">
        <w:t xml:space="preserve"> There is also Drupal which is </w:t>
      </w:r>
      <w:r w:rsidR="006402AB">
        <w:rPr>
          <w:rFonts w:ascii="Arial" w:hAnsi="Arial" w:cs="Arial"/>
          <w:color w:val="222222"/>
          <w:sz w:val="21"/>
          <w:szCs w:val="21"/>
          <w:shd w:val="clear" w:color="auto" w:fill="FFFFFF"/>
        </w:rPr>
        <w:t xml:space="preserve">a free and open-source web content management framework written in PHP and distributed under the GNU General Public License. </w:t>
      </w:r>
    </w:p>
    <w:p w14:paraId="7CF58BAF" w14:textId="5602F973" w:rsidR="00CE6E22" w:rsidRDefault="00CE6E22" w:rsidP="00CE6E22">
      <w:pPr>
        <w:pStyle w:val="Heading1"/>
      </w:pPr>
      <w:r>
        <w:t xml:space="preserve">What is </w:t>
      </w:r>
      <w:r w:rsidR="00526AD5">
        <w:t>Web Scraping</w:t>
      </w:r>
    </w:p>
    <w:p w14:paraId="37E422A8" w14:textId="291E4A61" w:rsidR="002E1A9F" w:rsidRDefault="002E236C" w:rsidP="00CE6E22">
      <w:r>
        <w:t xml:space="preserve">Web scraping </w:t>
      </w:r>
      <w:r w:rsidR="00503592">
        <w:t>is basically extracting data from the web</w:t>
      </w:r>
      <w:r w:rsidR="00657AD0">
        <w:t>. As we know</w:t>
      </w:r>
      <w:r w:rsidR="00E432DE">
        <w:t>,</w:t>
      </w:r>
      <w:r w:rsidR="00657AD0">
        <w:t xml:space="preserve"> </w:t>
      </w:r>
      <w:r w:rsidR="00415387">
        <w:t>volumes</w:t>
      </w:r>
      <w:r w:rsidR="00657AD0">
        <w:t xml:space="preserve"> of data</w:t>
      </w:r>
      <w:r w:rsidR="004D1648">
        <w:t xml:space="preserve"> </w:t>
      </w:r>
      <w:r w:rsidR="003D2295">
        <w:t>are</w:t>
      </w:r>
      <w:r w:rsidR="004D1648">
        <w:t xml:space="preserve"> exchanged </w:t>
      </w:r>
      <w:r w:rsidR="00D04A16">
        <w:t xml:space="preserve">between similarly large number of computers and servers </w:t>
      </w:r>
      <w:r w:rsidR="004D1648">
        <w:t xml:space="preserve">on the </w:t>
      </w:r>
      <w:r w:rsidR="00885522">
        <w:t>world</w:t>
      </w:r>
      <w:r w:rsidR="00E432DE">
        <w:t xml:space="preserve"> wide </w:t>
      </w:r>
      <w:r w:rsidR="004D1648">
        <w:t>web</w:t>
      </w:r>
      <w:r w:rsidR="00415387">
        <w:t xml:space="preserve">. </w:t>
      </w:r>
      <w:r w:rsidR="00981BC4">
        <w:t xml:space="preserve">This </w:t>
      </w:r>
      <w:r w:rsidR="00415387">
        <w:t>Data</w:t>
      </w:r>
      <w:r w:rsidR="002F7D48">
        <w:t xml:space="preserve"> </w:t>
      </w:r>
      <w:proofErr w:type="gramStart"/>
      <w:r w:rsidR="002F7D48">
        <w:t>are</w:t>
      </w:r>
      <w:proofErr w:type="gramEnd"/>
      <w:r w:rsidR="002F7D48">
        <w:t xml:space="preserve"> increasingly</w:t>
      </w:r>
      <w:r w:rsidR="00DC42BF">
        <w:t xml:space="preserve"> </w:t>
      </w:r>
      <w:r w:rsidR="002E1A9F">
        <w:t>becoming valuable</w:t>
      </w:r>
      <w:r w:rsidR="00415387">
        <w:t xml:space="preserve"> t</w:t>
      </w:r>
      <w:r w:rsidR="0031362C">
        <w:t xml:space="preserve">o </w:t>
      </w:r>
      <w:r w:rsidR="00A33474">
        <w:t>a wide variety of business applicati</w:t>
      </w:r>
      <w:r w:rsidR="006414B2">
        <w:t xml:space="preserve">ons. </w:t>
      </w:r>
    </w:p>
    <w:p w14:paraId="49E19F45" w14:textId="77777777" w:rsidR="002E1A9F" w:rsidRDefault="002E1A9F" w:rsidP="00CE6E22"/>
    <w:p w14:paraId="560CE936" w14:textId="30313350" w:rsidR="00CE6E22" w:rsidRDefault="006414B2" w:rsidP="00CE6E22">
      <w:r>
        <w:t xml:space="preserve">The idea behind </w:t>
      </w:r>
      <w:r w:rsidR="002E1A9F">
        <w:t xml:space="preserve">web scraping </w:t>
      </w:r>
      <w:r>
        <w:t>is that</w:t>
      </w:r>
      <w:r w:rsidR="00601F8B">
        <w:t xml:space="preserve"> programming application</w:t>
      </w:r>
      <w:r w:rsidR="00BA677C">
        <w:t>s</w:t>
      </w:r>
      <w:r w:rsidR="00601F8B">
        <w:t xml:space="preserve"> such as python</w:t>
      </w:r>
      <w:r w:rsidR="00BA677C">
        <w:t xml:space="preserve"> can be developed to </w:t>
      </w:r>
      <w:r w:rsidR="009747D5">
        <w:t xml:space="preserve">connect to a web </w:t>
      </w:r>
      <w:r w:rsidR="00F25A2C">
        <w:t>site (</w:t>
      </w:r>
      <w:proofErr w:type="gramStart"/>
      <w:r w:rsidR="009747D5">
        <w:t>i.e.</w:t>
      </w:r>
      <w:proofErr w:type="gramEnd"/>
      <w:r w:rsidR="009747D5">
        <w:t xml:space="preserve"> </w:t>
      </w:r>
      <w:hyperlink r:id="rId10" w:history="1">
        <w:r w:rsidR="00F25A2C" w:rsidRPr="0015102A">
          <w:rPr>
            <w:rStyle w:val="Hyperlink"/>
          </w:rPr>
          <w:t>http://www.amazon.com</w:t>
        </w:r>
      </w:hyperlink>
      <w:r w:rsidR="009747D5">
        <w:t>)</w:t>
      </w:r>
      <w:r w:rsidR="00F25A2C">
        <w:t xml:space="preserve"> and</w:t>
      </w:r>
      <w:r w:rsidR="0093791E">
        <w:t xml:space="preserve"> </w:t>
      </w:r>
      <w:r w:rsidR="00211502">
        <w:t>“scrape” what data it is programmed to “scrape”.</w:t>
      </w:r>
      <w:r w:rsidR="00A6088B">
        <w:t xml:space="preserve"> </w:t>
      </w:r>
      <w:r w:rsidR="003B5379">
        <w:t>The program would then reformat</w:t>
      </w:r>
      <w:r w:rsidR="003E6764">
        <w:t xml:space="preserve"> the data and store </w:t>
      </w:r>
      <w:proofErr w:type="gramStart"/>
      <w:r w:rsidR="003E6764">
        <w:t>them</w:t>
      </w:r>
      <w:proofErr w:type="gramEnd"/>
      <w:r w:rsidR="003E6764">
        <w:t xml:space="preserve"> </w:t>
      </w:r>
      <w:r w:rsidR="00056767">
        <w:t>to the specification of the</w:t>
      </w:r>
      <w:r w:rsidR="0087311B">
        <w:t xml:space="preserve"> customer.</w:t>
      </w:r>
      <w:r w:rsidR="00DD1159">
        <w:t xml:space="preserve"> </w:t>
      </w:r>
      <w:proofErr w:type="gramStart"/>
      <w:r w:rsidR="00DD1159">
        <w:t xml:space="preserve">Needless to </w:t>
      </w:r>
      <w:r w:rsidR="006436D6">
        <w:t>say,</w:t>
      </w:r>
      <w:r w:rsidR="00DD1159">
        <w:t xml:space="preserve"> web</w:t>
      </w:r>
      <w:proofErr w:type="gramEnd"/>
      <w:r w:rsidR="00DD1159">
        <w:t xml:space="preserve"> scraping is </w:t>
      </w:r>
      <w:proofErr w:type="gramStart"/>
      <w:r w:rsidR="00DD1159">
        <w:t>a quite</w:t>
      </w:r>
      <w:proofErr w:type="gramEnd"/>
      <w:r w:rsidR="00DD1159">
        <w:t xml:space="preserve"> a lucrative business</w:t>
      </w:r>
      <w:r w:rsidR="009422ED">
        <w:t xml:space="preserve"> that serves bu</w:t>
      </w:r>
      <w:r w:rsidR="00C915E4">
        <w:t xml:space="preserve">sinesses </w:t>
      </w:r>
      <w:r w:rsidR="00DA6359">
        <w:t>from</w:t>
      </w:r>
      <w:r w:rsidR="008E1FBD">
        <w:t xml:space="preserve"> finance, marketing, real-estate and banking</w:t>
      </w:r>
      <w:r w:rsidR="00DA6359">
        <w:t xml:space="preserve"> to </w:t>
      </w:r>
      <w:r w:rsidR="002471B3">
        <w:t>scientific research</w:t>
      </w:r>
      <w:r w:rsidR="00274806">
        <w:t>, news and content monitoring</w:t>
      </w:r>
      <w:r w:rsidR="008C4C41">
        <w:t>.</w:t>
      </w:r>
    </w:p>
    <w:p w14:paraId="6DAFB750" w14:textId="77777777" w:rsidR="00383A4E" w:rsidRDefault="008C4C41" w:rsidP="00CE6E22">
      <w:r>
        <w:t>The</w:t>
      </w:r>
      <w:r w:rsidR="005C7BB1">
        <w:t xml:space="preserve"> mechanism to connect to a web </w:t>
      </w:r>
      <w:r w:rsidR="009246DA">
        <w:t xml:space="preserve">site and </w:t>
      </w:r>
      <w:r w:rsidR="004D0A47">
        <w:t>upload data is rather simple. The program</w:t>
      </w:r>
      <w:r w:rsidR="00383A4E">
        <w:t xml:space="preserve"> first connects to the web site as shown below:</w:t>
      </w:r>
    </w:p>
    <w:p w14:paraId="25431C9F" w14:textId="77777777" w:rsidR="00F9533A" w:rsidRPr="00F9533A" w:rsidRDefault="00F9533A" w:rsidP="00F953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JetBrains Mono" w:eastAsia="Times New Roman" w:hAnsi="JetBrains Mono" w:cs="Courier New"/>
          <w:color w:val="A9B7C6"/>
          <w:kern w:val="0"/>
          <w:lang w:eastAsia="en-US"/>
        </w:rPr>
      </w:pPr>
      <w:proofErr w:type="spellStart"/>
      <w:r w:rsidRPr="00F9533A">
        <w:rPr>
          <w:rFonts w:ascii="JetBrains Mono" w:eastAsia="Times New Roman" w:hAnsi="JetBrains Mono" w:cs="Courier New"/>
          <w:color w:val="A9B7C6"/>
          <w:kern w:val="0"/>
          <w:lang w:eastAsia="en-US"/>
        </w:rPr>
        <w:t>url</w:t>
      </w:r>
      <w:proofErr w:type="spellEnd"/>
      <w:r w:rsidRPr="00F9533A">
        <w:rPr>
          <w:rFonts w:ascii="JetBrains Mono" w:eastAsia="Times New Roman" w:hAnsi="JetBrains Mono" w:cs="Courier New"/>
          <w:color w:val="A9B7C6"/>
          <w:kern w:val="0"/>
          <w:lang w:eastAsia="en-US"/>
        </w:rPr>
        <w:t xml:space="preserve"> = </w:t>
      </w:r>
      <w:r w:rsidRPr="00F9533A">
        <w:rPr>
          <w:rFonts w:ascii="JetBrains Mono" w:eastAsia="Times New Roman" w:hAnsi="JetBrains Mono" w:cs="Courier New"/>
          <w:color w:val="6A8759"/>
          <w:kern w:val="0"/>
          <w:lang w:eastAsia="en-US"/>
        </w:rPr>
        <w:t>'http://web.mta.info/developers/turnstile.html'</w:t>
      </w:r>
    </w:p>
    <w:p w14:paraId="18F79664" w14:textId="1D6F5DA5" w:rsidR="00920BAD" w:rsidRPr="00920BAD" w:rsidRDefault="00920BAD" w:rsidP="00920B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JetBrains Mono" w:eastAsia="Times New Roman" w:hAnsi="JetBrains Mono" w:cs="Courier New"/>
          <w:color w:val="A9B7C6"/>
          <w:kern w:val="0"/>
          <w:lang w:eastAsia="en-US"/>
        </w:rPr>
      </w:pPr>
      <w:r w:rsidRPr="00920BAD">
        <w:rPr>
          <w:rFonts w:ascii="JetBrains Mono" w:eastAsia="Times New Roman" w:hAnsi="JetBrains Mono" w:cs="Courier New"/>
          <w:color w:val="A9B7C6"/>
          <w:kern w:val="0"/>
          <w:lang w:eastAsia="en-US"/>
        </w:rPr>
        <w:t xml:space="preserve">response = </w:t>
      </w:r>
      <w:proofErr w:type="spellStart"/>
      <w:r w:rsidRPr="00920BAD">
        <w:rPr>
          <w:rFonts w:ascii="JetBrains Mono" w:eastAsia="Times New Roman" w:hAnsi="JetBrains Mono" w:cs="Courier New"/>
          <w:color w:val="A9B7C6"/>
          <w:kern w:val="0"/>
          <w:lang w:eastAsia="en-US"/>
        </w:rPr>
        <w:t>requests.get</w:t>
      </w:r>
      <w:proofErr w:type="spellEnd"/>
      <w:r w:rsidRPr="00920BAD">
        <w:rPr>
          <w:rFonts w:ascii="JetBrains Mono" w:eastAsia="Times New Roman" w:hAnsi="JetBrains Mono" w:cs="Courier New"/>
          <w:color w:val="A9B7C6"/>
          <w:kern w:val="0"/>
          <w:lang w:eastAsia="en-US"/>
        </w:rPr>
        <w:t>(</w:t>
      </w:r>
      <w:proofErr w:type="spellStart"/>
      <w:r w:rsidRPr="00920BAD">
        <w:rPr>
          <w:rFonts w:ascii="JetBrains Mono" w:eastAsia="Times New Roman" w:hAnsi="JetBrains Mono" w:cs="Courier New"/>
          <w:color w:val="A9B7C6"/>
          <w:kern w:val="0"/>
          <w:lang w:eastAsia="en-US"/>
        </w:rPr>
        <w:t>url</w:t>
      </w:r>
      <w:proofErr w:type="spellEnd"/>
      <w:r w:rsidRPr="00920BAD">
        <w:rPr>
          <w:rFonts w:ascii="JetBrains Mono" w:eastAsia="Times New Roman" w:hAnsi="JetBrains Mono" w:cs="Courier New"/>
          <w:color w:val="A9B7C6"/>
          <w:kern w:val="0"/>
          <w:lang w:eastAsia="en-US"/>
        </w:rPr>
        <w:t>)</w:t>
      </w:r>
    </w:p>
    <w:p w14:paraId="3D533E99" w14:textId="77777777" w:rsidR="00920BAD" w:rsidRPr="00B4637B" w:rsidRDefault="00920BAD" w:rsidP="00CE6E22"/>
    <w:p w14:paraId="2F561B3C" w14:textId="035B6F91" w:rsidR="00392FC2" w:rsidRDefault="00392FC2" w:rsidP="00CE6E22">
      <w:r>
        <w:t xml:space="preserve"> </w:t>
      </w:r>
      <w:r w:rsidR="00D96012">
        <w:t xml:space="preserve">We can then use </w:t>
      </w:r>
      <w:proofErr w:type="spellStart"/>
      <w:r w:rsidR="00D96012">
        <w:t>BeatifulSoup</w:t>
      </w:r>
      <w:proofErr w:type="spellEnd"/>
      <w:r w:rsidR="00116AA3">
        <w:t xml:space="preserve"> </w:t>
      </w:r>
      <w:r w:rsidR="00D96012">
        <w:t>(or other HTML parsing</w:t>
      </w:r>
      <w:r w:rsidR="00116AA3">
        <w:t xml:space="preserve"> library) to parse the HTML returned by the request.</w:t>
      </w:r>
    </w:p>
    <w:p w14:paraId="45511508" w14:textId="77777777" w:rsidR="006129E1" w:rsidRPr="006129E1" w:rsidRDefault="006129E1" w:rsidP="006129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JetBrains Mono" w:eastAsia="Times New Roman" w:hAnsi="JetBrains Mono" w:cs="Courier New"/>
          <w:color w:val="A9B7C6"/>
          <w:kern w:val="0"/>
          <w:lang w:eastAsia="en-US"/>
        </w:rPr>
      </w:pPr>
      <w:r w:rsidRPr="006129E1">
        <w:rPr>
          <w:rFonts w:ascii="JetBrains Mono" w:eastAsia="Times New Roman" w:hAnsi="JetBrains Mono" w:cs="Courier New"/>
          <w:color w:val="A9B7C6"/>
          <w:kern w:val="0"/>
          <w:lang w:eastAsia="en-US"/>
        </w:rPr>
        <w:t xml:space="preserve">soup = </w:t>
      </w:r>
      <w:proofErr w:type="spellStart"/>
      <w:proofErr w:type="gramStart"/>
      <w:r w:rsidRPr="006129E1">
        <w:rPr>
          <w:rFonts w:ascii="JetBrains Mono" w:eastAsia="Times New Roman" w:hAnsi="JetBrains Mono" w:cs="Courier New"/>
          <w:color w:val="A9B7C6"/>
          <w:kern w:val="0"/>
          <w:lang w:eastAsia="en-US"/>
        </w:rPr>
        <w:t>BeautifulSoup</w:t>
      </w:r>
      <w:proofErr w:type="spellEnd"/>
      <w:r w:rsidRPr="006129E1">
        <w:rPr>
          <w:rFonts w:ascii="JetBrains Mono" w:eastAsia="Times New Roman" w:hAnsi="JetBrains Mono" w:cs="Courier New"/>
          <w:color w:val="A9B7C6"/>
          <w:kern w:val="0"/>
          <w:lang w:eastAsia="en-US"/>
        </w:rPr>
        <w:t>(</w:t>
      </w:r>
      <w:proofErr w:type="spellStart"/>
      <w:proofErr w:type="gramEnd"/>
      <w:r w:rsidRPr="006129E1">
        <w:rPr>
          <w:rFonts w:ascii="JetBrains Mono" w:eastAsia="Times New Roman" w:hAnsi="JetBrains Mono" w:cs="Courier New"/>
          <w:color w:val="A9B7C6"/>
          <w:kern w:val="0"/>
          <w:lang w:eastAsia="en-US"/>
        </w:rPr>
        <w:t>response.text</w:t>
      </w:r>
      <w:proofErr w:type="spellEnd"/>
      <w:r w:rsidRPr="006129E1">
        <w:rPr>
          <w:rFonts w:ascii="JetBrains Mono" w:eastAsia="Times New Roman" w:hAnsi="JetBrains Mono" w:cs="Courier New"/>
          <w:color w:val="CC7832"/>
          <w:kern w:val="0"/>
          <w:lang w:eastAsia="en-US"/>
        </w:rPr>
        <w:t xml:space="preserve">, </w:t>
      </w:r>
      <w:r w:rsidRPr="006129E1">
        <w:rPr>
          <w:rFonts w:ascii="JetBrains Mono" w:eastAsia="Times New Roman" w:hAnsi="JetBrains Mono" w:cs="Courier New"/>
          <w:color w:val="6A8759"/>
          <w:kern w:val="0"/>
          <w:lang w:eastAsia="en-US"/>
        </w:rPr>
        <w:t>"</w:t>
      </w:r>
      <w:proofErr w:type="spellStart"/>
      <w:r w:rsidRPr="006129E1">
        <w:rPr>
          <w:rFonts w:ascii="JetBrains Mono" w:eastAsia="Times New Roman" w:hAnsi="JetBrains Mono" w:cs="Courier New"/>
          <w:color w:val="6A8759"/>
          <w:kern w:val="0"/>
          <w:lang w:eastAsia="en-US"/>
        </w:rPr>
        <w:t>html.parser</w:t>
      </w:r>
      <w:proofErr w:type="spellEnd"/>
      <w:r w:rsidRPr="006129E1">
        <w:rPr>
          <w:rFonts w:ascii="JetBrains Mono" w:eastAsia="Times New Roman" w:hAnsi="JetBrains Mono" w:cs="Courier New"/>
          <w:color w:val="6A8759"/>
          <w:kern w:val="0"/>
          <w:lang w:eastAsia="en-US"/>
        </w:rPr>
        <w:t>"</w:t>
      </w:r>
      <w:r w:rsidRPr="006129E1">
        <w:rPr>
          <w:rFonts w:ascii="JetBrains Mono" w:eastAsia="Times New Roman" w:hAnsi="JetBrains Mono" w:cs="Courier New"/>
          <w:color w:val="A9B7C6"/>
          <w:kern w:val="0"/>
          <w:lang w:eastAsia="en-US"/>
        </w:rPr>
        <w:t>)</w:t>
      </w:r>
    </w:p>
    <w:p w14:paraId="65D3C0ED" w14:textId="2CD72535" w:rsidR="00B74C6C" w:rsidRDefault="00B74C6C" w:rsidP="00CE6E22"/>
    <w:p w14:paraId="54BB22EB" w14:textId="2DCD6834" w:rsidR="006129E1" w:rsidRDefault="006129E1" w:rsidP="00CE6E22">
      <w:proofErr w:type="spellStart"/>
      <w:r>
        <w:t>BeatifulSoup</w:t>
      </w:r>
      <w:proofErr w:type="spellEnd"/>
      <w:r>
        <w:t xml:space="preserve"> has many parsers</w:t>
      </w:r>
      <w:r w:rsidR="00524CA3">
        <w:t xml:space="preserve"> that can be used to parse the response. From here, we can find tags</w:t>
      </w:r>
      <w:r w:rsidR="00C85976">
        <w:t>:</w:t>
      </w:r>
    </w:p>
    <w:p w14:paraId="35C0E033" w14:textId="7FC5EAB6" w:rsidR="000D001B" w:rsidRDefault="000D001B" w:rsidP="000D00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JetBrains Mono" w:eastAsia="Times New Roman" w:hAnsi="JetBrains Mono" w:cs="Courier New"/>
          <w:color w:val="A9B7C6"/>
          <w:kern w:val="0"/>
          <w:sz w:val="20"/>
          <w:szCs w:val="20"/>
          <w:lang w:eastAsia="en-US"/>
        </w:rPr>
      </w:pPr>
      <w:proofErr w:type="spellStart"/>
      <w:proofErr w:type="gramStart"/>
      <w:r w:rsidRPr="000D001B">
        <w:rPr>
          <w:rFonts w:ascii="JetBrains Mono" w:eastAsia="Times New Roman" w:hAnsi="JetBrains Mono" w:cs="Courier New"/>
          <w:color w:val="A9B7C6"/>
          <w:kern w:val="0"/>
          <w:sz w:val="20"/>
          <w:szCs w:val="20"/>
          <w:lang w:eastAsia="en-US"/>
        </w:rPr>
        <w:t>soup.findAll</w:t>
      </w:r>
      <w:proofErr w:type="spellEnd"/>
      <w:proofErr w:type="gramEnd"/>
      <w:r w:rsidRPr="000D001B">
        <w:rPr>
          <w:rFonts w:ascii="JetBrains Mono" w:eastAsia="Times New Roman" w:hAnsi="JetBrains Mono" w:cs="Courier New"/>
          <w:color w:val="A9B7C6"/>
          <w:kern w:val="0"/>
          <w:sz w:val="20"/>
          <w:szCs w:val="20"/>
          <w:lang w:eastAsia="en-US"/>
        </w:rPr>
        <w:t>(</w:t>
      </w:r>
      <w:r w:rsidRPr="000D001B">
        <w:rPr>
          <w:rFonts w:ascii="JetBrains Mono" w:eastAsia="Times New Roman" w:hAnsi="JetBrains Mono" w:cs="Courier New"/>
          <w:color w:val="6A8759"/>
          <w:kern w:val="0"/>
          <w:sz w:val="20"/>
          <w:szCs w:val="20"/>
          <w:lang w:eastAsia="en-US"/>
        </w:rPr>
        <w:t>'a'</w:t>
      </w:r>
      <w:r w:rsidRPr="000D001B">
        <w:rPr>
          <w:rFonts w:ascii="JetBrains Mono" w:eastAsia="Times New Roman" w:hAnsi="JetBrains Mono" w:cs="Courier New"/>
          <w:color w:val="A9B7C6"/>
          <w:kern w:val="0"/>
          <w:sz w:val="20"/>
          <w:szCs w:val="20"/>
          <w:lang w:eastAsia="en-US"/>
        </w:rPr>
        <w:t>)</w:t>
      </w:r>
      <w:r w:rsidR="00424978">
        <w:rPr>
          <w:rFonts w:ascii="JetBrains Mono" w:eastAsia="Times New Roman" w:hAnsi="JetBrains Mono" w:cs="Courier New"/>
          <w:color w:val="A9B7C6"/>
          <w:kern w:val="0"/>
          <w:sz w:val="20"/>
          <w:szCs w:val="20"/>
          <w:lang w:eastAsia="en-US"/>
        </w:rPr>
        <w:t xml:space="preserve"> # Gets All </w:t>
      </w:r>
      <w:r w:rsidR="00BD0FD6">
        <w:rPr>
          <w:rFonts w:ascii="JetBrains Mono" w:eastAsia="Times New Roman" w:hAnsi="JetBrains Mono" w:cs="Courier New"/>
          <w:color w:val="A9B7C6"/>
          <w:kern w:val="0"/>
          <w:sz w:val="20"/>
          <w:szCs w:val="20"/>
          <w:lang w:eastAsia="en-US"/>
        </w:rPr>
        <w:t>&lt;a&gt; tags</w:t>
      </w:r>
    </w:p>
    <w:p w14:paraId="336FCBFB" w14:textId="62F11E32" w:rsidR="00373AE8" w:rsidRDefault="00373AE8" w:rsidP="000D00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JetBrains Mono" w:eastAsia="Times New Roman" w:hAnsi="JetBrains Mono" w:cs="Courier New"/>
          <w:color w:val="A9B7C6"/>
          <w:kern w:val="0"/>
          <w:sz w:val="20"/>
          <w:szCs w:val="20"/>
          <w:lang w:eastAsia="en-US"/>
        </w:rPr>
      </w:pPr>
    </w:p>
    <w:p w14:paraId="0DBC8CA5" w14:textId="4E169995" w:rsidR="008C6E44" w:rsidRDefault="00373AE8" w:rsidP="008C6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JetBrains Mono" w:eastAsia="Times New Roman" w:hAnsi="JetBrains Mono" w:cs="Courier New"/>
          <w:color w:val="A9B7C6"/>
          <w:kern w:val="0"/>
          <w:sz w:val="20"/>
          <w:szCs w:val="20"/>
          <w:lang w:eastAsia="en-US"/>
        </w:rPr>
      </w:pPr>
      <w:proofErr w:type="spellStart"/>
      <w:r w:rsidRPr="00373AE8">
        <w:rPr>
          <w:rFonts w:ascii="JetBrains Mono" w:eastAsia="Times New Roman" w:hAnsi="JetBrains Mono" w:cs="Courier New"/>
          <w:color w:val="A9B7C6"/>
          <w:kern w:val="0"/>
          <w:sz w:val="20"/>
          <w:szCs w:val="20"/>
          <w:lang w:eastAsia="en-US"/>
        </w:rPr>
        <w:lastRenderedPageBreak/>
        <w:t>one_a_tag</w:t>
      </w:r>
      <w:proofErr w:type="spellEnd"/>
      <w:r w:rsidRPr="00373AE8">
        <w:rPr>
          <w:rFonts w:ascii="JetBrains Mono" w:eastAsia="Times New Roman" w:hAnsi="JetBrains Mono" w:cs="Courier New"/>
          <w:color w:val="A9B7C6"/>
          <w:kern w:val="0"/>
          <w:sz w:val="20"/>
          <w:szCs w:val="20"/>
          <w:lang w:eastAsia="en-US"/>
        </w:rPr>
        <w:t xml:space="preserve"> = </w:t>
      </w:r>
      <w:proofErr w:type="spellStart"/>
      <w:proofErr w:type="gramStart"/>
      <w:r w:rsidRPr="00373AE8">
        <w:rPr>
          <w:rFonts w:ascii="JetBrains Mono" w:eastAsia="Times New Roman" w:hAnsi="JetBrains Mono" w:cs="Courier New"/>
          <w:color w:val="A9B7C6"/>
          <w:kern w:val="0"/>
          <w:sz w:val="20"/>
          <w:szCs w:val="20"/>
          <w:lang w:eastAsia="en-US"/>
        </w:rPr>
        <w:t>soup.findAll</w:t>
      </w:r>
      <w:proofErr w:type="spellEnd"/>
      <w:proofErr w:type="gramEnd"/>
      <w:r w:rsidRPr="00373AE8">
        <w:rPr>
          <w:rFonts w:ascii="JetBrains Mono" w:eastAsia="Times New Roman" w:hAnsi="JetBrains Mono" w:cs="Courier New"/>
          <w:color w:val="A9B7C6"/>
          <w:kern w:val="0"/>
          <w:sz w:val="20"/>
          <w:szCs w:val="20"/>
          <w:lang w:eastAsia="en-US"/>
        </w:rPr>
        <w:t>(</w:t>
      </w:r>
      <w:r w:rsidRPr="00373AE8">
        <w:rPr>
          <w:rFonts w:ascii="JetBrains Mono" w:eastAsia="Times New Roman" w:hAnsi="JetBrains Mono" w:cs="Courier New"/>
          <w:color w:val="6A8759"/>
          <w:kern w:val="0"/>
          <w:sz w:val="20"/>
          <w:szCs w:val="20"/>
          <w:lang w:eastAsia="en-US"/>
        </w:rPr>
        <w:t>'a'</w:t>
      </w:r>
      <w:r w:rsidRPr="00373AE8">
        <w:rPr>
          <w:rFonts w:ascii="JetBrains Mono" w:eastAsia="Times New Roman" w:hAnsi="JetBrains Mono" w:cs="Courier New"/>
          <w:color w:val="A9B7C6"/>
          <w:kern w:val="0"/>
          <w:sz w:val="20"/>
          <w:szCs w:val="20"/>
          <w:lang w:eastAsia="en-US"/>
        </w:rPr>
        <w:t>)[</w:t>
      </w:r>
      <w:r w:rsidRPr="00373AE8">
        <w:rPr>
          <w:rFonts w:ascii="JetBrains Mono" w:eastAsia="Times New Roman" w:hAnsi="JetBrains Mono" w:cs="Courier New"/>
          <w:color w:val="6897BB"/>
          <w:kern w:val="0"/>
          <w:sz w:val="20"/>
          <w:szCs w:val="20"/>
          <w:lang w:eastAsia="en-US"/>
        </w:rPr>
        <w:t>36</w:t>
      </w:r>
      <w:r w:rsidRPr="00373AE8">
        <w:rPr>
          <w:rFonts w:ascii="JetBrains Mono" w:eastAsia="Times New Roman" w:hAnsi="JetBrains Mono" w:cs="Courier New"/>
          <w:color w:val="A9B7C6"/>
          <w:kern w:val="0"/>
          <w:sz w:val="20"/>
          <w:szCs w:val="20"/>
          <w:lang w:eastAsia="en-US"/>
        </w:rPr>
        <w:t>]</w:t>
      </w:r>
      <w:r w:rsidR="008C6E44">
        <w:rPr>
          <w:rFonts w:ascii="JetBrains Mono" w:eastAsia="Times New Roman" w:hAnsi="JetBrains Mono" w:cs="Courier New"/>
          <w:color w:val="A9B7C6"/>
          <w:kern w:val="0"/>
          <w:sz w:val="20"/>
          <w:szCs w:val="20"/>
          <w:lang w:eastAsia="en-US"/>
        </w:rPr>
        <w:t xml:space="preserve"> # Gets </w:t>
      </w:r>
      <w:r w:rsidR="0048745A">
        <w:rPr>
          <w:rFonts w:ascii="JetBrains Mono" w:eastAsia="Times New Roman" w:hAnsi="JetBrains Mono" w:cs="Courier New"/>
          <w:color w:val="A9B7C6"/>
          <w:kern w:val="0"/>
          <w:sz w:val="20"/>
          <w:szCs w:val="20"/>
          <w:lang w:eastAsia="en-US"/>
        </w:rPr>
        <w:t>36</w:t>
      </w:r>
      <w:r w:rsidR="008C6E44">
        <w:rPr>
          <w:rFonts w:ascii="JetBrains Mono" w:eastAsia="Times New Roman" w:hAnsi="JetBrains Mono" w:cs="Courier New"/>
          <w:color w:val="A9B7C6"/>
          <w:kern w:val="0"/>
          <w:sz w:val="20"/>
          <w:szCs w:val="20"/>
          <w:lang w:eastAsia="en-US"/>
        </w:rPr>
        <w:t xml:space="preserve"> &lt;a&gt; tags</w:t>
      </w:r>
    </w:p>
    <w:p w14:paraId="1133123F" w14:textId="156C54A9" w:rsidR="00373AE8" w:rsidRPr="00373AE8" w:rsidRDefault="00373AE8" w:rsidP="00373A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JetBrains Mono" w:eastAsia="Times New Roman" w:hAnsi="JetBrains Mono" w:cs="Courier New"/>
          <w:color w:val="A9B7C6"/>
          <w:kern w:val="0"/>
          <w:sz w:val="20"/>
          <w:szCs w:val="20"/>
          <w:lang w:eastAsia="en-US"/>
        </w:rPr>
      </w:pPr>
    </w:p>
    <w:p w14:paraId="57203EFA" w14:textId="5C07D853" w:rsidR="00373AE8" w:rsidRDefault="00373AE8" w:rsidP="000D00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JetBrains Mono" w:eastAsia="Times New Roman" w:hAnsi="JetBrains Mono" w:cs="Courier New"/>
          <w:color w:val="A9B7C6"/>
          <w:kern w:val="0"/>
          <w:sz w:val="20"/>
          <w:szCs w:val="20"/>
          <w:lang w:eastAsia="en-US"/>
        </w:rPr>
      </w:pPr>
    </w:p>
    <w:p w14:paraId="381E952B" w14:textId="7F79B9A5" w:rsidR="00424978" w:rsidRPr="00424978" w:rsidRDefault="00424978" w:rsidP="004249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JetBrains Mono" w:eastAsia="Times New Roman" w:hAnsi="JetBrains Mono" w:cs="Courier New"/>
          <w:color w:val="A9B7C6"/>
          <w:kern w:val="0"/>
          <w:sz w:val="20"/>
          <w:szCs w:val="20"/>
          <w:lang w:eastAsia="en-US"/>
        </w:rPr>
      </w:pPr>
      <w:r w:rsidRPr="00424978">
        <w:rPr>
          <w:rFonts w:ascii="JetBrains Mono" w:eastAsia="Times New Roman" w:hAnsi="JetBrains Mono" w:cs="Courier New"/>
          <w:color w:val="A9B7C6"/>
          <w:kern w:val="0"/>
          <w:sz w:val="20"/>
          <w:szCs w:val="20"/>
          <w:lang w:eastAsia="en-US"/>
        </w:rPr>
        <w:t xml:space="preserve">link = </w:t>
      </w:r>
      <w:proofErr w:type="spellStart"/>
      <w:r w:rsidRPr="00424978">
        <w:rPr>
          <w:rFonts w:ascii="JetBrains Mono" w:eastAsia="Times New Roman" w:hAnsi="JetBrains Mono" w:cs="Courier New"/>
          <w:color w:val="A9B7C6"/>
          <w:kern w:val="0"/>
          <w:sz w:val="20"/>
          <w:szCs w:val="20"/>
          <w:lang w:eastAsia="en-US"/>
        </w:rPr>
        <w:t>one_a_tag</w:t>
      </w:r>
      <w:proofErr w:type="spellEnd"/>
      <w:r w:rsidRPr="00424978">
        <w:rPr>
          <w:rFonts w:ascii="JetBrains Mono" w:eastAsia="Times New Roman" w:hAnsi="JetBrains Mono" w:cs="Courier New"/>
          <w:color w:val="A9B7C6"/>
          <w:kern w:val="0"/>
          <w:sz w:val="20"/>
          <w:szCs w:val="20"/>
          <w:lang w:eastAsia="en-US"/>
        </w:rPr>
        <w:t>[</w:t>
      </w:r>
      <w:r w:rsidRPr="00424978">
        <w:rPr>
          <w:rFonts w:ascii="JetBrains Mono" w:eastAsia="Times New Roman" w:hAnsi="JetBrains Mono" w:cs="Courier New"/>
          <w:color w:val="6A8759"/>
          <w:kern w:val="0"/>
          <w:sz w:val="20"/>
          <w:szCs w:val="20"/>
          <w:lang w:eastAsia="en-US"/>
        </w:rPr>
        <w:t>'</w:t>
      </w:r>
      <w:proofErr w:type="spellStart"/>
      <w:r w:rsidRPr="00424978">
        <w:rPr>
          <w:rFonts w:ascii="JetBrains Mono" w:eastAsia="Times New Roman" w:hAnsi="JetBrains Mono" w:cs="Courier New"/>
          <w:color w:val="6A8759"/>
          <w:kern w:val="0"/>
          <w:sz w:val="20"/>
          <w:szCs w:val="20"/>
          <w:lang w:eastAsia="en-US"/>
        </w:rPr>
        <w:t>href</w:t>
      </w:r>
      <w:proofErr w:type="spellEnd"/>
      <w:r w:rsidRPr="00424978">
        <w:rPr>
          <w:rFonts w:ascii="JetBrains Mono" w:eastAsia="Times New Roman" w:hAnsi="JetBrains Mono" w:cs="Courier New"/>
          <w:color w:val="6A8759"/>
          <w:kern w:val="0"/>
          <w:sz w:val="20"/>
          <w:szCs w:val="20"/>
          <w:lang w:eastAsia="en-US"/>
        </w:rPr>
        <w:t>'</w:t>
      </w:r>
      <w:r w:rsidRPr="00424978">
        <w:rPr>
          <w:rFonts w:ascii="JetBrains Mono" w:eastAsia="Times New Roman" w:hAnsi="JetBrains Mono" w:cs="Courier New"/>
          <w:color w:val="A9B7C6"/>
          <w:kern w:val="0"/>
          <w:sz w:val="20"/>
          <w:szCs w:val="20"/>
          <w:lang w:eastAsia="en-US"/>
        </w:rPr>
        <w:t>]</w:t>
      </w:r>
      <w:r w:rsidR="0048745A">
        <w:rPr>
          <w:rFonts w:ascii="JetBrains Mono" w:eastAsia="Times New Roman" w:hAnsi="JetBrains Mono" w:cs="Courier New"/>
          <w:color w:val="A9B7C6"/>
          <w:kern w:val="0"/>
          <w:sz w:val="20"/>
          <w:szCs w:val="20"/>
          <w:lang w:eastAsia="en-US"/>
        </w:rPr>
        <w:t xml:space="preserve"> #</w:t>
      </w:r>
      <w:r w:rsidR="00C70713">
        <w:rPr>
          <w:rFonts w:ascii="JetBrains Mono" w:eastAsia="Times New Roman" w:hAnsi="JetBrains Mono" w:cs="Courier New"/>
          <w:color w:val="A9B7C6"/>
          <w:kern w:val="0"/>
          <w:sz w:val="20"/>
          <w:szCs w:val="20"/>
          <w:lang w:eastAsia="en-US"/>
        </w:rPr>
        <w:t xml:space="preserve"> Gets the </w:t>
      </w:r>
      <w:r w:rsidR="002A5DFD">
        <w:rPr>
          <w:rFonts w:ascii="JetBrains Mono" w:eastAsia="Times New Roman" w:hAnsi="JetBrains Mono" w:cs="Courier New"/>
          <w:color w:val="A9B7C6"/>
          <w:kern w:val="0"/>
          <w:sz w:val="20"/>
          <w:szCs w:val="20"/>
          <w:lang w:eastAsia="en-US"/>
        </w:rPr>
        <w:t xml:space="preserve">tag </w:t>
      </w:r>
      <w:r w:rsidR="00EF799F">
        <w:rPr>
          <w:rFonts w:ascii="JetBrains Mono" w:eastAsia="Times New Roman" w:hAnsi="JetBrains Mono" w:cs="Courier New"/>
          <w:color w:val="A9B7C6"/>
          <w:kern w:val="0"/>
          <w:sz w:val="20"/>
          <w:szCs w:val="20"/>
          <w:lang w:eastAsia="en-US"/>
        </w:rPr>
        <w:t>&lt;</w:t>
      </w:r>
      <w:proofErr w:type="spellStart"/>
      <w:r w:rsidR="00EF799F">
        <w:rPr>
          <w:rFonts w:ascii="JetBrains Mono" w:eastAsia="Times New Roman" w:hAnsi="JetBrains Mono" w:cs="Courier New"/>
          <w:color w:val="A9B7C6"/>
          <w:kern w:val="0"/>
          <w:sz w:val="20"/>
          <w:szCs w:val="20"/>
          <w:lang w:eastAsia="en-US"/>
        </w:rPr>
        <w:t>href</w:t>
      </w:r>
      <w:proofErr w:type="spellEnd"/>
      <w:r w:rsidR="00EF799F">
        <w:rPr>
          <w:rFonts w:ascii="JetBrains Mono" w:eastAsia="Times New Roman" w:hAnsi="JetBrains Mono" w:cs="Courier New"/>
          <w:color w:val="A9B7C6"/>
          <w:kern w:val="0"/>
          <w:sz w:val="20"/>
          <w:szCs w:val="20"/>
          <w:lang w:eastAsia="en-US"/>
        </w:rPr>
        <w:t xml:space="preserve">&gt; which would then refer to another web page which can be </w:t>
      </w:r>
      <w:proofErr w:type="spellStart"/>
      <w:r w:rsidR="00EF799F">
        <w:rPr>
          <w:rFonts w:ascii="JetBrains Mono" w:eastAsia="Times New Roman" w:hAnsi="JetBrains Mono" w:cs="Courier New"/>
          <w:color w:val="A9B7C6"/>
          <w:kern w:val="0"/>
          <w:sz w:val="20"/>
          <w:szCs w:val="20"/>
          <w:lang w:eastAsia="en-US"/>
        </w:rPr>
        <w:t>scraped</w:t>
      </w:r>
      <w:proofErr w:type="spellEnd"/>
      <w:r w:rsidR="00EF799F">
        <w:rPr>
          <w:rFonts w:ascii="JetBrains Mono" w:eastAsia="Times New Roman" w:hAnsi="JetBrains Mono" w:cs="Courier New"/>
          <w:color w:val="A9B7C6"/>
          <w:kern w:val="0"/>
          <w:sz w:val="20"/>
          <w:szCs w:val="20"/>
          <w:lang w:eastAsia="en-US"/>
        </w:rPr>
        <w:t>.</w:t>
      </w:r>
    </w:p>
    <w:p w14:paraId="3402D15A" w14:textId="77777777" w:rsidR="00373AE8" w:rsidRPr="000D001B" w:rsidRDefault="00373AE8" w:rsidP="000D00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JetBrains Mono" w:eastAsia="Times New Roman" w:hAnsi="JetBrains Mono" w:cs="Courier New"/>
          <w:color w:val="A9B7C6"/>
          <w:kern w:val="0"/>
          <w:sz w:val="20"/>
          <w:szCs w:val="20"/>
          <w:lang w:eastAsia="en-US"/>
        </w:rPr>
      </w:pPr>
    </w:p>
    <w:p w14:paraId="3C235FC5" w14:textId="7BD3F296" w:rsidR="00C85976" w:rsidRDefault="00C85976" w:rsidP="00CE6E22"/>
    <w:p w14:paraId="64834F87" w14:textId="77777777" w:rsidR="007E3453" w:rsidRDefault="00EF799F" w:rsidP="00CE6E22">
      <w:r>
        <w:t xml:space="preserve">In large scale </w:t>
      </w:r>
      <w:r w:rsidR="00CD3703">
        <w:t xml:space="preserve">deployment of </w:t>
      </w:r>
      <w:r w:rsidR="00061847">
        <w:t>data scraping</w:t>
      </w:r>
      <w:r w:rsidR="00CD3703">
        <w:t xml:space="preserve">, the </w:t>
      </w:r>
      <w:r w:rsidR="00061847">
        <w:t>application would automatically and dynamically crawl through the web</w:t>
      </w:r>
      <w:r w:rsidR="00FE76E5">
        <w:t xml:space="preserve"> and scrape the data they are designed to </w:t>
      </w:r>
      <w:r w:rsidR="00234D1F">
        <w:t xml:space="preserve">collect and </w:t>
      </w:r>
      <w:proofErr w:type="gramStart"/>
      <w:r w:rsidR="00234D1F">
        <w:t>store them</w:t>
      </w:r>
      <w:proofErr w:type="gramEnd"/>
      <w:r w:rsidR="00234D1F">
        <w:t xml:space="preserve"> in the format and</w:t>
      </w:r>
      <w:r w:rsidR="00C071C3">
        <w:t xml:space="preserve"> the</w:t>
      </w:r>
      <w:r w:rsidR="00C071C3" w:rsidRPr="00C071C3">
        <w:t xml:space="preserve"> </w:t>
      </w:r>
      <w:r w:rsidR="00C071C3">
        <w:t>specified</w:t>
      </w:r>
      <w:r w:rsidR="00234D1F">
        <w:t xml:space="preserve"> </w:t>
      </w:r>
      <w:r w:rsidR="00C071C3">
        <w:t>location</w:t>
      </w:r>
      <w:r w:rsidR="00A72C2F">
        <w:t>.</w:t>
      </w:r>
      <w:r w:rsidR="007E3453">
        <w:t xml:space="preserve"> </w:t>
      </w:r>
    </w:p>
    <w:p w14:paraId="0D0E6A3E" w14:textId="0D6F5CE4" w:rsidR="00EF799F" w:rsidRPr="00CE6E22" w:rsidRDefault="007E3453" w:rsidP="00CE6E22">
      <w:r>
        <w:t xml:space="preserve">Web scraping is an alternative to </w:t>
      </w:r>
      <w:r w:rsidR="00801C55">
        <w:t xml:space="preserve">APIs which </w:t>
      </w:r>
      <w:r w:rsidR="00D22E7D">
        <w:t xml:space="preserve">involves programming </w:t>
      </w:r>
      <w:r w:rsidR="00C75737">
        <w:t>but by sending API calls to the server and getting a</w:t>
      </w:r>
      <w:r w:rsidR="00C66782">
        <w:t xml:space="preserve"> reply which carries the information requested. </w:t>
      </w:r>
      <w:r w:rsidR="00FF3A69">
        <w:t xml:space="preserve">The architecture </w:t>
      </w:r>
      <w:r w:rsidR="00003F43">
        <w:t>of API</w:t>
      </w:r>
      <w:r w:rsidR="00B4356A">
        <w:t xml:space="preserve"> </w:t>
      </w:r>
      <w:r w:rsidR="00FF3A69">
        <w:t>is</w:t>
      </w:r>
      <w:r w:rsidR="00B4356A">
        <w:t xml:space="preserve"> </w:t>
      </w:r>
      <w:r w:rsidR="00A244CC">
        <w:t>RESTful</w:t>
      </w:r>
      <w:r w:rsidR="00FF3A69">
        <w:t xml:space="preserve">, which involves request/response in a standard way. </w:t>
      </w:r>
      <w:r w:rsidR="00003F43">
        <w:t>Like</w:t>
      </w:r>
      <w:r w:rsidR="00D7085F">
        <w:t xml:space="preserve"> web scraping, the </w:t>
      </w:r>
      <w:r w:rsidR="00C2461D">
        <w:t>data</w:t>
      </w:r>
      <w:r w:rsidR="00D7085F">
        <w:t xml:space="preserve"> received in the </w:t>
      </w:r>
      <w:r w:rsidR="00C2461D">
        <w:t xml:space="preserve">API replies are parsed. Some </w:t>
      </w:r>
      <w:r w:rsidR="00130FE7">
        <w:t xml:space="preserve">case they are </w:t>
      </w:r>
      <w:r w:rsidR="00E55AD4">
        <w:t>in JASON</w:t>
      </w:r>
      <w:r w:rsidR="00C2461D">
        <w:t>, XML, or even HTML.</w:t>
      </w:r>
      <w:r w:rsidR="00645988">
        <w:t xml:space="preserve"> A typical example is getting the weather information form </w:t>
      </w:r>
      <w:r w:rsidR="00CD4D38" w:rsidRPr="00CD4D38">
        <w:t>https://api.openweathermap.org</w:t>
      </w:r>
      <w:r w:rsidR="00645988">
        <w:t>.</w:t>
      </w:r>
    </w:p>
    <w:p w14:paraId="2D870253" w14:textId="5F21A9C9" w:rsidR="004238A2" w:rsidRDefault="004238A2" w:rsidP="004238A2">
      <w:pPr>
        <w:pStyle w:val="Heading1"/>
      </w:pPr>
      <w:r>
        <w:t>Conclusion</w:t>
      </w:r>
      <w:r w:rsidR="00526AD5">
        <w:t>s</w:t>
      </w:r>
    </w:p>
    <w:p w14:paraId="297B71F1" w14:textId="5723C097" w:rsidR="00897EB9" w:rsidRDefault="00897EB9" w:rsidP="00897EB9">
      <w:r>
        <w:t xml:space="preserve">HTML plays a huge role in </w:t>
      </w:r>
      <w:r w:rsidR="00EF4F37">
        <w:t>web communication</w:t>
      </w:r>
      <w:r w:rsidR="00973E25">
        <w:t xml:space="preserve">. It has given way to </w:t>
      </w:r>
      <w:r w:rsidR="00447C32">
        <w:t>technologies</w:t>
      </w:r>
      <w:r w:rsidR="00973E25">
        <w:t xml:space="preserve"> such as CSS, </w:t>
      </w:r>
      <w:r w:rsidR="00C46252">
        <w:t xml:space="preserve">JavaScript, Java, </w:t>
      </w:r>
      <w:r w:rsidR="005B6102">
        <w:t>PHP, AJA</w:t>
      </w:r>
      <w:r w:rsidR="00BB71DA">
        <w:t xml:space="preserve">X and so on. It </w:t>
      </w:r>
      <w:r w:rsidR="00E71107">
        <w:t>has</w:t>
      </w:r>
      <w:r w:rsidR="00BB71DA">
        <w:t xml:space="preserve"> given way to web scraping</w:t>
      </w:r>
      <w:r w:rsidR="000F1424">
        <w:t xml:space="preserve">. It is so standardized that </w:t>
      </w:r>
      <w:r w:rsidR="00941100">
        <w:t>the same HTML can appear on any web browser</w:t>
      </w:r>
      <w:r w:rsidR="00BB32B4">
        <w:t>-windows explorer</w:t>
      </w:r>
      <w:r w:rsidR="00455C4B">
        <w:t xml:space="preserve">, google chrome, Firefox, </w:t>
      </w:r>
      <w:r w:rsidR="0085346A">
        <w:t>etc.</w:t>
      </w:r>
      <w:r w:rsidR="00F02959">
        <w:t xml:space="preserve"> T</w:t>
      </w:r>
      <w:r w:rsidR="00455C4B">
        <w:t>hose who don</w:t>
      </w:r>
      <w:r w:rsidR="005B28DA">
        <w:t>’t comply or</w:t>
      </w:r>
      <w:r w:rsidR="00F02959">
        <w:t xml:space="preserve"> fail to adapt</w:t>
      </w:r>
      <w:r w:rsidR="00B157A2">
        <w:t xml:space="preserve"> and adopt rapidly </w:t>
      </w:r>
      <w:r w:rsidR="0085346A">
        <w:t>evolving</w:t>
      </w:r>
      <w:r w:rsidR="00B157A2">
        <w:t xml:space="preserve"> technologies </w:t>
      </w:r>
      <w:r w:rsidR="005B28DA">
        <w:t>are doomed to extinction</w:t>
      </w:r>
      <w:r w:rsidR="00E71107">
        <w:t xml:space="preserve">. </w:t>
      </w:r>
    </w:p>
    <w:p w14:paraId="06CA20C8" w14:textId="41E80C18" w:rsidR="00E71107" w:rsidRPr="00897EB9" w:rsidRDefault="00E71107" w:rsidP="00897EB9">
      <w:r>
        <w:t>With Web</w:t>
      </w:r>
      <w:r w:rsidR="00032E6C">
        <w:t xml:space="preserve"> Scraping a whole new </w:t>
      </w:r>
      <w:r w:rsidR="00924D26">
        <w:t xml:space="preserve">and by far wide </w:t>
      </w:r>
      <w:r w:rsidR="00AD31D0">
        <w:t>pasture</w:t>
      </w:r>
      <w:r w:rsidR="00032E6C">
        <w:t xml:space="preserve"> of data</w:t>
      </w:r>
      <w:r w:rsidR="00292DA2">
        <w:t xml:space="preserve"> </w:t>
      </w:r>
      <w:r w:rsidR="005E1F21">
        <w:t>has been made available to the data hung</w:t>
      </w:r>
      <w:r w:rsidR="00AD31D0">
        <w:t>ry</w:t>
      </w:r>
      <w:r w:rsidR="003E7AD6">
        <w:t xml:space="preserve"> </w:t>
      </w:r>
      <w:r w:rsidR="00E26107">
        <w:t>data scientist</w:t>
      </w:r>
      <w:r w:rsidR="002C2D1D">
        <w:t>.</w:t>
      </w:r>
      <w:r w:rsidR="00E26107">
        <w:t xml:space="preserve"> </w:t>
      </w:r>
    </w:p>
    <w:sdt>
      <w:sdtPr>
        <w:rPr>
          <w:rFonts w:asciiTheme="minorHAnsi" w:eastAsiaTheme="minorEastAsia" w:hAnsiTheme="minorHAnsi" w:cstheme="minorBidi"/>
          <w:kern w:val="0"/>
        </w:rPr>
        <w:id w:val="62297111"/>
        <w:docPartObj>
          <w:docPartGallery w:val="Bibliographies"/>
          <w:docPartUnique/>
        </w:docPartObj>
      </w:sdtPr>
      <w:sdtEndPr/>
      <w:sdtContent>
        <w:p w14:paraId="1D606107" w14:textId="77777777" w:rsidR="00E81978" w:rsidRDefault="005D3A03">
          <w:pPr>
            <w:pStyle w:val="SectionTitle"/>
          </w:pPr>
          <w:r>
            <w:t>References</w:t>
          </w:r>
        </w:p>
        <w:p w14:paraId="726E11A5" w14:textId="77777777" w:rsidR="006C24F1" w:rsidRDefault="006C24F1" w:rsidP="006C24F1">
          <w:pPr>
            <w:pStyle w:val="Default"/>
          </w:pPr>
        </w:p>
        <w:p w14:paraId="4A7FF425" w14:textId="5FB53AA0" w:rsidR="00921183" w:rsidRDefault="008B7B3A" w:rsidP="002F1366">
          <w:pPr>
            <w:pStyle w:val="ListParagraph"/>
            <w:numPr>
              <w:ilvl w:val="0"/>
              <w:numId w:val="17"/>
            </w:numPr>
            <w:rPr>
              <w:noProof/>
            </w:rPr>
          </w:pPr>
          <w:hyperlink r:id="rId11" w:history="1">
            <w:r w:rsidR="002F1366" w:rsidRPr="0015102A">
              <w:rPr>
                <w:rStyle w:val="Hyperlink"/>
              </w:rPr>
              <w:t>https://www.w3schools.com/whatis/whatis_html.asp</w:t>
            </w:r>
          </w:hyperlink>
          <w:r w:rsidR="00906EB9" w:rsidRPr="006C24F1">
            <w:rPr>
              <w:noProof/>
            </w:rPr>
            <w:t xml:space="preserve"> </w:t>
          </w:r>
        </w:p>
        <w:p w14:paraId="469704FC" w14:textId="689CE582" w:rsidR="00C07FDF" w:rsidRDefault="008B7B3A" w:rsidP="002F1366">
          <w:pPr>
            <w:pStyle w:val="ListParagraph"/>
            <w:numPr>
              <w:ilvl w:val="0"/>
              <w:numId w:val="17"/>
            </w:numPr>
            <w:rPr>
              <w:noProof/>
            </w:rPr>
          </w:pPr>
          <w:hyperlink r:id="rId12" w:history="1">
            <w:r w:rsidR="00C07FDF">
              <w:rPr>
                <w:rStyle w:val="Hyperlink"/>
              </w:rPr>
              <w:t>https://www.w3schools.com/html/html_css.asp</w:t>
            </w:r>
          </w:hyperlink>
        </w:p>
        <w:p w14:paraId="661D90EE" w14:textId="72408020" w:rsidR="00842AD5" w:rsidRDefault="008B7B3A" w:rsidP="002F1366">
          <w:pPr>
            <w:pStyle w:val="ListParagraph"/>
            <w:numPr>
              <w:ilvl w:val="0"/>
              <w:numId w:val="17"/>
            </w:numPr>
            <w:rPr>
              <w:noProof/>
            </w:rPr>
          </w:pPr>
          <w:hyperlink r:id="rId13" w:history="1">
            <w:r w:rsidR="00842AD5">
              <w:rPr>
                <w:rStyle w:val="Hyperlink"/>
              </w:rPr>
              <w:t>https://www.w3schools.com/php/default.asp</w:t>
            </w:r>
          </w:hyperlink>
        </w:p>
        <w:p w14:paraId="2F803367" w14:textId="19FB5D06" w:rsidR="005F6178" w:rsidRDefault="008B7B3A" w:rsidP="002F1366">
          <w:pPr>
            <w:pStyle w:val="ListParagraph"/>
            <w:numPr>
              <w:ilvl w:val="0"/>
              <w:numId w:val="17"/>
            </w:numPr>
            <w:rPr>
              <w:noProof/>
            </w:rPr>
          </w:pPr>
          <w:hyperlink r:id="rId14" w:history="1">
            <w:r w:rsidR="005F6178">
              <w:rPr>
                <w:rStyle w:val="Hyperlink"/>
              </w:rPr>
              <w:t>https://www.webfx.com/blog/web-design/top-five-web-design-tools/</w:t>
            </w:r>
          </w:hyperlink>
        </w:p>
        <w:p w14:paraId="52668C4B" w14:textId="2157484A" w:rsidR="00921183" w:rsidRPr="00C16A84" w:rsidRDefault="00921183" w:rsidP="002F1366">
          <w:pPr>
            <w:pStyle w:val="ListParagraph"/>
            <w:numPr>
              <w:ilvl w:val="0"/>
              <w:numId w:val="17"/>
            </w:numPr>
            <w:rPr>
              <w:rStyle w:val="Hyperlink"/>
              <w:color w:val="auto"/>
              <w:u w:val="none"/>
            </w:rPr>
          </w:pPr>
          <w:r w:rsidRPr="00A65C3C">
            <w:t>Web Scraping using Python</w:t>
          </w:r>
          <w:r>
            <w:t xml:space="preserve"> - </w:t>
          </w:r>
          <w:hyperlink r:id="rId15" w:history="1">
            <w:r w:rsidRPr="00746C60">
              <w:rPr>
                <w:rStyle w:val="Hyperlink"/>
              </w:rPr>
              <w:t>https://www.datacamp.com/community/tutorials/web-scraping-using-python</w:t>
            </w:r>
          </w:hyperlink>
        </w:p>
        <w:p w14:paraId="2C7D06E4" w14:textId="004B4A41" w:rsidR="00C16A84" w:rsidRPr="00497BD9" w:rsidRDefault="00A67080" w:rsidP="002F1366">
          <w:pPr>
            <w:pStyle w:val="ListParagraph"/>
            <w:numPr>
              <w:ilvl w:val="0"/>
              <w:numId w:val="17"/>
            </w:numPr>
            <w:rPr>
              <w:rStyle w:val="Hyperlink"/>
              <w:color w:val="auto"/>
              <w:u w:val="none"/>
            </w:rPr>
          </w:pPr>
          <w:r w:rsidRPr="00A67080">
            <w:t xml:space="preserve">What is web scraping? </w:t>
          </w:r>
          <w:r>
            <w:t xml:space="preserve"> - </w:t>
          </w:r>
          <w:hyperlink r:id="rId16" w:history="1">
            <w:r w:rsidR="00500E67" w:rsidRPr="0015102A">
              <w:rPr>
                <w:rStyle w:val="Hyperlink"/>
              </w:rPr>
              <w:t>https://scrapinghub.com/what-is-web-scraping/</w:t>
            </w:r>
          </w:hyperlink>
        </w:p>
        <w:p w14:paraId="636C3F75" w14:textId="2B36EBE2" w:rsidR="00497BD9" w:rsidRPr="00D91054" w:rsidRDefault="008B7B3A" w:rsidP="002F1366">
          <w:pPr>
            <w:pStyle w:val="ListParagraph"/>
            <w:numPr>
              <w:ilvl w:val="0"/>
              <w:numId w:val="17"/>
            </w:numPr>
          </w:pPr>
          <w:hyperlink r:id="rId17" w:history="1">
            <w:r w:rsidR="00497BD9">
              <w:rPr>
                <w:rStyle w:val="Hyperlink"/>
              </w:rPr>
              <w:t>https://en.wikipedia.org/wiki/Drupal</w:t>
            </w:r>
          </w:hyperlink>
        </w:p>
        <w:p w14:paraId="1587046F" w14:textId="5200DE5F" w:rsidR="00E81978" w:rsidRDefault="008B7B3A" w:rsidP="002F1366">
          <w:pPr>
            <w:pStyle w:val="NoSpacing"/>
            <w:rPr>
              <w:noProof/>
            </w:rPr>
          </w:pPr>
        </w:p>
      </w:sdtContent>
    </w:sdt>
    <w:p w14:paraId="60E60974" w14:textId="7B02D460" w:rsidR="00E81978" w:rsidRDefault="00E81978"/>
    <w:sectPr w:rsidR="00E81978" w:rsidSect="00126FC3">
      <w:headerReference w:type="default" r:id="rId18"/>
      <w:headerReference w:type="first" r:id="rId1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437C9" w14:textId="77777777" w:rsidR="009D28B2" w:rsidRDefault="009D28B2">
      <w:pPr>
        <w:spacing w:line="240" w:lineRule="auto"/>
      </w:pPr>
      <w:r>
        <w:separator/>
      </w:r>
    </w:p>
    <w:p w14:paraId="3FDCFB80" w14:textId="77777777" w:rsidR="009D28B2" w:rsidRDefault="009D28B2"/>
  </w:endnote>
  <w:endnote w:type="continuationSeparator" w:id="0">
    <w:p w14:paraId="478BA175" w14:textId="77777777" w:rsidR="009D28B2" w:rsidRDefault="009D28B2">
      <w:pPr>
        <w:spacing w:line="240" w:lineRule="auto"/>
      </w:pPr>
      <w:r>
        <w:continuationSeparator/>
      </w:r>
    </w:p>
    <w:p w14:paraId="52BDD394" w14:textId="77777777" w:rsidR="009D28B2" w:rsidRDefault="009D2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9A6A" w14:textId="77777777" w:rsidR="009D28B2" w:rsidRDefault="009D28B2">
      <w:pPr>
        <w:spacing w:line="240" w:lineRule="auto"/>
      </w:pPr>
      <w:r>
        <w:separator/>
      </w:r>
    </w:p>
    <w:p w14:paraId="42EBCB7E" w14:textId="77777777" w:rsidR="009D28B2" w:rsidRDefault="009D28B2"/>
  </w:footnote>
  <w:footnote w:type="continuationSeparator" w:id="0">
    <w:p w14:paraId="42FE0D39" w14:textId="77777777" w:rsidR="009D28B2" w:rsidRDefault="009D28B2">
      <w:pPr>
        <w:spacing w:line="240" w:lineRule="auto"/>
      </w:pPr>
      <w:r>
        <w:continuationSeparator/>
      </w:r>
    </w:p>
    <w:p w14:paraId="274E0A5E" w14:textId="77777777" w:rsidR="009D28B2" w:rsidRDefault="009D28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6B80" w14:textId="1B80BEB8" w:rsidR="00E81978" w:rsidRDefault="008B7B3A">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F4AAE">
          <w:rPr>
            <w:rStyle w:val="Strong"/>
          </w:rPr>
          <w:t>Web scraping and html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184" w14:textId="3520AE44" w:rsidR="00E81978" w:rsidRDefault="008B7B3A">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F4AAE">
          <w:rPr>
            <w:rStyle w:val="Strong"/>
          </w:rPr>
          <w:t>Web scraping and html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0CA28B2"/>
    <w:multiLevelType w:val="hybridMultilevel"/>
    <w:tmpl w:val="252A3CFE"/>
    <w:lvl w:ilvl="0" w:tplc="E0CA3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8451276">
    <w:abstractNumId w:val="9"/>
  </w:num>
  <w:num w:numId="2" w16cid:durableId="1477718995">
    <w:abstractNumId w:val="7"/>
  </w:num>
  <w:num w:numId="3" w16cid:durableId="670720692">
    <w:abstractNumId w:val="6"/>
  </w:num>
  <w:num w:numId="4" w16cid:durableId="714694743">
    <w:abstractNumId w:val="5"/>
  </w:num>
  <w:num w:numId="5" w16cid:durableId="1044527474">
    <w:abstractNumId w:val="4"/>
  </w:num>
  <w:num w:numId="6" w16cid:durableId="710348773">
    <w:abstractNumId w:val="8"/>
  </w:num>
  <w:num w:numId="7" w16cid:durableId="1526678778">
    <w:abstractNumId w:val="3"/>
  </w:num>
  <w:num w:numId="8" w16cid:durableId="1872835116">
    <w:abstractNumId w:val="2"/>
  </w:num>
  <w:num w:numId="9" w16cid:durableId="154955475">
    <w:abstractNumId w:val="1"/>
  </w:num>
  <w:num w:numId="10" w16cid:durableId="725881995">
    <w:abstractNumId w:val="0"/>
  </w:num>
  <w:num w:numId="11" w16cid:durableId="1104106134">
    <w:abstractNumId w:val="9"/>
    <w:lvlOverride w:ilvl="0">
      <w:startOverride w:val="1"/>
    </w:lvlOverride>
  </w:num>
  <w:num w:numId="12" w16cid:durableId="2015525228">
    <w:abstractNumId w:val="15"/>
  </w:num>
  <w:num w:numId="13" w16cid:durableId="242493995">
    <w:abstractNumId w:val="13"/>
  </w:num>
  <w:num w:numId="14" w16cid:durableId="1443954869">
    <w:abstractNumId w:val="11"/>
  </w:num>
  <w:num w:numId="15" w16cid:durableId="320427570">
    <w:abstractNumId w:val="14"/>
  </w:num>
  <w:num w:numId="16" w16cid:durableId="1193231033">
    <w:abstractNumId w:val="10"/>
  </w:num>
  <w:num w:numId="17" w16cid:durableId="15237380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03F43"/>
    <w:rsid w:val="0002189D"/>
    <w:rsid w:val="00032E6C"/>
    <w:rsid w:val="00042C87"/>
    <w:rsid w:val="00046144"/>
    <w:rsid w:val="00046E5F"/>
    <w:rsid w:val="00052B40"/>
    <w:rsid w:val="00054687"/>
    <w:rsid w:val="00056767"/>
    <w:rsid w:val="00061847"/>
    <w:rsid w:val="00063854"/>
    <w:rsid w:val="000675D2"/>
    <w:rsid w:val="00073F0D"/>
    <w:rsid w:val="0007450A"/>
    <w:rsid w:val="00080CF2"/>
    <w:rsid w:val="000840D4"/>
    <w:rsid w:val="0008580C"/>
    <w:rsid w:val="000B51F3"/>
    <w:rsid w:val="000C03B4"/>
    <w:rsid w:val="000C09F8"/>
    <w:rsid w:val="000D001B"/>
    <w:rsid w:val="000D3F41"/>
    <w:rsid w:val="000D42C7"/>
    <w:rsid w:val="000D72F5"/>
    <w:rsid w:val="000F1079"/>
    <w:rsid w:val="000F1424"/>
    <w:rsid w:val="000F3C3B"/>
    <w:rsid w:val="0011065C"/>
    <w:rsid w:val="00113437"/>
    <w:rsid w:val="00116AA3"/>
    <w:rsid w:val="00121BDA"/>
    <w:rsid w:val="00126FC3"/>
    <w:rsid w:val="00130E99"/>
    <w:rsid w:val="00130FE7"/>
    <w:rsid w:val="00133485"/>
    <w:rsid w:val="00140D7D"/>
    <w:rsid w:val="00143390"/>
    <w:rsid w:val="00147C09"/>
    <w:rsid w:val="0016029B"/>
    <w:rsid w:val="00160C32"/>
    <w:rsid w:val="00161236"/>
    <w:rsid w:val="0016586A"/>
    <w:rsid w:val="0018134A"/>
    <w:rsid w:val="00190BCD"/>
    <w:rsid w:val="00196972"/>
    <w:rsid w:val="001A215B"/>
    <w:rsid w:val="001B13CD"/>
    <w:rsid w:val="001B617F"/>
    <w:rsid w:val="001B752D"/>
    <w:rsid w:val="001C2A73"/>
    <w:rsid w:val="001D13AA"/>
    <w:rsid w:val="001E3A9F"/>
    <w:rsid w:val="00205E64"/>
    <w:rsid w:val="002108DA"/>
    <w:rsid w:val="00211502"/>
    <w:rsid w:val="00217036"/>
    <w:rsid w:val="00222E8E"/>
    <w:rsid w:val="00234D1F"/>
    <w:rsid w:val="002471B3"/>
    <w:rsid w:val="00267213"/>
    <w:rsid w:val="00274806"/>
    <w:rsid w:val="002808A9"/>
    <w:rsid w:val="0029243D"/>
    <w:rsid w:val="00292DA2"/>
    <w:rsid w:val="00293D03"/>
    <w:rsid w:val="002A2AFC"/>
    <w:rsid w:val="002A5DFD"/>
    <w:rsid w:val="002C2D1D"/>
    <w:rsid w:val="002C65DC"/>
    <w:rsid w:val="002E1A9F"/>
    <w:rsid w:val="002E236C"/>
    <w:rsid w:val="002F1366"/>
    <w:rsid w:val="002F7D48"/>
    <w:rsid w:val="00304684"/>
    <w:rsid w:val="00311876"/>
    <w:rsid w:val="0031362C"/>
    <w:rsid w:val="003261AD"/>
    <w:rsid w:val="0032688D"/>
    <w:rsid w:val="003401CA"/>
    <w:rsid w:val="00355DCA"/>
    <w:rsid w:val="0036192F"/>
    <w:rsid w:val="003644FA"/>
    <w:rsid w:val="00367F6D"/>
    <w:rsid w:val="00373561"/>
    <w:rsid w:val="00373AE8"/>
    <w:rsid w:val="00377E41"/>
    <w:rsid w:val="00383A4E"/>
    <w:rsid w:val="003929DC"/>
    <w:rsid w:val="00392FC2"/>
    <w:rsid w:val="003945E9"/>
    <w:rsid w:val="003B3361"/>
    <w:rsid w:val="003B5379"/>
    <w:rsid w:val="003D2295"/>
    <w:rsid w:val="003D4FB1"/>
    <w:rsid w:val="003E5CC8"/>
    <w:rsid w:val="003E6764"/>
    <w:rsid w:val="003E7AD6"/>
    <w:rsid w:val="003F0217"/>
    <w:rsid w:val="00412139"/>
    <w:rsid w:val="00413DA7"/>
    <w:rsid w:val="00415387"/>
    <w:rsid w:val="00417E5F"/>
    <w:rsid w:val="004238A2"/>
    <w:rsid w:val="00424978"/>
    <w:rsid w:val="00431957"/>
    <w:rsid w:val="00445506"/>
    <w:rsid w:val="00447C32"/>
    <w:rsid w:val="00455C4B"/>
    <w:rsid w:val="0046454D"/>
    <w:rsid w:val="004673C5"/>
    <w:rsid w:val="004753DC"/>
    <w:rsid w:val="004769BC"/>
    <w:rsid w:val="00476BBF"/>
    <w:rsid w:val="00481348"/>
    <w:rsid w:val="0048745A"/>
    <w:rsid w:val="00497BD9"/>
    <w:rsid w:val="004A4F6B"/>
    <w:rsid w:val="004B4E10"/>
    <w:rsid w:val="004D0A47"/>
    <w:rsid w:val="004D0F93"/>
    <w:rsid w:val="004D1648"/>
    <w:rsid w:val="004F3B38"/>
    <w:rsid w:val="00500E67"/>
    <w:rsid w:val="00503592"/>
    <w:rsid w:val="005135C7"/>
    <w:rsid w:val="00515901"/>
    <w:rsid w:val="005165A3"/>
    <w:rsid w:val="00524CA3"/>
    <w:rsid w:val="00526AD5"/>
    <w:rsid w:val="00532244"/>
    <w:rsid w:val="00551A02"/>
    <w:rsid w:val="00551F9C"/>
    <w:rsid w:val="005534FA"/>
    <w:rsid w:val="00553B30"/>
    <w:rsid w:val="00571184"/>
    <w:rsid w:val="005B2480"/>
    <w:rsid w:val="005B28DA"/>
    <w:rsid w:val="005B6102"/>
    <w:rsid w:val="005C7BB1"/>
    <w:rsid w:val="005D3A03"/>
    <w:rsid w:val="005D3AB2"/>
    <w:rsid w:val="005D64D1"/>
    <w:rsid w:val="005E1F21"/>
    <w:rsid w:val="005E2E44"/>
    <w:rsid w:val="005F6178"/>
    <w:rsid w:val="005F6781"/>
    <w:rsid w:val="00601F8B"/>
    <w:rsid w:val="006129E1"/>
    <w:rsid w:val="006274E5"/>
    <w:rsid w:val="00627BB9"/>
    <w:rsid w:val="00632EF4"/>
    <w:rsid w:val="006402AB"/>
    <w:rsid w:val="006414B2"/>
    <w:rsid w:val="006436D6"/>
    <w:rsid w:val="00645988"/>
    <w:rsid w:val="00657AD0"/>
    <w:rsid w:val="00663748"/>
    <w:rsid w:val="00681CB4"/>
    <w:rsid w:val="006A200A"/>
    <w:rsid w:val="006B5AD8"/>
    <w:rsid w:val="006C24F1"/>
    <w:rsid w:val="006D4E1C"/>
    <w:rsid w:val="006E02AD"/>
    <w:rsid w:val="006F35B6"/>
    <w:rsid w:val="007408E7"/>
    <w:rsid w:val="00745E38"/>
    <w:rsid w:val="00787A7E"/>
    <w:rsid w:val="007B2BF2"/>
    <w:rsid w:val="007D0D9A"/>
    <w:rsid w:val="007D1F84"/>
    <w:rsid w:val="007E0780"/>
    <w:rsid w:val="007E3453"/>
    <w:rsid w:val="008002C0"/>
    <w:rsid w:val="00801C55"/>
    <w:rsid w:val="00815153"/>
    <w:rsid w:val="008179B0"/>
    <w:rsid w:val="0082120F"/>
    <w:rsid w:val="008267A6"/>
    <w:rsid w:val="00832A54"/>
    <w:rsid w:val="00842711"/>
    <w:rsid w:val="00842AD5"/>
    <w:rsid w:val="00851253"/>
    <w:rsid w:val="0085346A"/>
    <w:rsid w:val="008601EA"/>
    <w:rsid w:val="00871115"/>
    <w:rsid w:val="0087311B"/>
    <w:rsid w:val="0087506F"/>
    <w:rsid w:val="0087558D"/>
    <w:rsid w:val="00885522"/>
    <w:rsid w:val="00897EB9"/>
    <w:rsid w:val="008A2652"/>
    <w:rsid w:val="008A50E3"/>
    <w:rsid w:val="008B65DD"/>
    <w:rsid w:val="008B7071"/>
    <w:rsid w:val="008B7B3A"/>
    <w:rsid w:val="008C4C41"/>
    <w:rsid w:val="008C5323"/>
    <w:rsid w:val="008C6E44"/>
    <w:rsid w:val="008D3F6A"/>
    <w:rsid w:val="008E0555"/>
    <w:rsid w:val="008E0AE0"/>
    <w:rsid w:val="008E1FBD"/>
    <w:rsid w:val="008E40A7"/>
    <w:rsid w:val="00906EB9"/>
    <w:rsid w:val="0091176B"/>
    <w:rsid w:val="009158B5"/>
    <w:rsid w:val="009159D2"/>
    <w:rsid w:val="00916EF3"/>
    <w:rsid w:val="00920BAD"/>
    <w:rsid w:val="00921183"/>
    <w:rsid w:val="009246DA"/>
    <w:rsid w:val="00924D26"/>
    <w:rsid w:val="00930EE8"/>
    <w:rsid w:val="0093791E"/>
    <w:rsid w:val="00941100"/>
    <w:rsid w:val="009422ED"/>
    <w:rsid w:val="00945E0D"/>
    <w:rsid w:val="009521D4"/>
    <w:rsid w:val="00953AE7"/>
    <w:rsid w:val="009566CF"/>
    <w:rsid w:val="00966608"/>
    <w:rsid w:val="00973E25"/>
    <w:rsid w:val="009747D5"/>
    <w:rsid w:val="009769BB"/>
    <w:rsid w:val="00981BC4"/>
    <w:rsid w:val="009854F5"/>
    <w:rsid w:val="009879F2"/>
    <w:rsid w:val="009937EB"/>
    <w:rsid w:val="009964DE"/>
    <w:rsid w:val="009A1FF9"/>
    <w:rsid w:val="009A6A3B"/>
    <w:rsid w:val="009B3AE2"/>
    <w:rsid w:val="009D28B2"/>
    <w:rsid w:val="009E4529"/>
    <w:rsid w:val="009E5BB2"/>
    <w:rsid w:val="009F6B3A"/>
    <w:rsid w:val="00A03111"/>
    <w:rsid w:val="00A040AA"/>
    <w:rsid w:val="00A13B2F"/>
    <w:rsid w:val="00A244CC"/>
    <w:rsid w:val="00A33474"/>
    <w:rsid w:val="00A37BC6"/>
    <w:rsid w:val="00A41B94"/>
    <w:rsid w:val="00A5133C"/>
    <w:rsid w:val="00A5799F"/>
    <w:rsid w:val="00A6088B"/>
    <w:rsid w:val="00A67080"/>
    <w:rsid w:val="00A72C2F"/>
    <w:rsid w:val="00A76470"/>
    <w:rsid w:val="00A92331"/>
    <w:rsid w:val="00AA01E6"/>
    <w:rsid w:val="00AA5E18"/>
    <w:rsid w:val="00AC1FF9"/>
    <w:rsid w:val="00AC6EB1"/>
    <w:rsid w:val="00AD183C"/>
    <w:rsid w:val="00AD31D0"/>
    <w:rsid w:val="00AF0586"/>
    <w:rsid w:val="00AF1540"/>
    <w:rsid w:val="00AF2049"/>
    <w:rsid w:val="00B04E23"/>
    <w:rsid w:val="00B12913"/>
    <w:rsid w:val="00B157A2"/>
    <w:rsid w:val="00B17B5C"/>
    <w:rsid w:val="00B205B9"/>
    <w:rsid w:val="00B227EE"/>
    <w:rsid w:val="00B259C9"/>
    <w:rsid w:val="00B259CB"/>
    <w:rsid w:val="00B427C2"/>
    <w:rsid w:val="00B4356A"/>
    <w:rsid w:val="00B44838"/>
    <w:rsid w:val="00B4637B"/>
    <w:rsid w:val="00B51018"/>
    <w:rsid w:val="00B61F8A"/>
    <w:rsid w:val="00B67237"/>
    <w:rsid w:val="00B73AE7"/>
    <w:rsid w:val="00B74C6C"/>
    <w:rsid w:val="00B75FCC"/>
    <w:rsid w:val="00B76D0B"/>
    <w:rsid w:val="00B823AA"/>
    <w:rsid w:val="00BA4251"/>
    <w:rsid w:val="00BA45DB"/>
    <w:rsid w:val="00BA677C"/>
    <w:rsid w:val="00BB317F"/>
    <w:rsid w:val="00BB32B4"/>
    <w:rsid w:val="00BB71DA"/>
    <w:rsid w:val="00BD0FD6"/>
    <w:rsid w:val="00BF4184"/>
    <w:rsid w:val="00BF7209"/>
    <w:rsid w:val="00C0035D"/>
    <w:rsid w:val="00C042B9"/>
    <w:rsid w:val="00C054D0"/>
    <w:rsid w:val="00C0601E"/>
    <w:rsid w:val="00C071C3"/>
    <w:rsid w:val="00C07FDF"/>
    <w:rsid w:val="00C157DB"/>
    <w:rsid w:val="00C16A84"/>
    <w:rsid w:val="00C2461D"/>
    <w:rsid w:val="00C31D30"/>
    <w:rsid w:val="00C320E0"/>
    <w:rsid w:val="00C345D4"/>
    <w:rsid w:val="00C35304"/>
    <w:rsid w:val="00C44B2B"/>
    <w:rsid w:val="00C46252"/>
    <w:rsid w:val="00C518F2"/>
    <w:rsid w:val="00C66782"/>
    <w:rsid w:val="00C671D9"/>
    <w:rsid w:val="00C70713"/>
    <w:rsid w:val="00C75737"/>
    <w:rsid w:val="00C85976"/>
    <w:rsid w:val="00C915E4"/>
    <w:rsid w:val="00C9789C"/>
    <w:rsid w:val="00CA3BD0"/>
    <w:rsid w:val="00CD0768"/>
    <w:rsid w:val="00CD1D37"/>
    <w:rsid w:val="00CD3703"/>
    <w:rsid w:val="00CD4D38"/>
    <w:rsid w:val="00CD6E39"/>
    <w:rsid w:val="00CD7BEF"/>
    <w:rsid w:val="00CE6E22"/>
    <w:rsid w:val="00CF13DE"/>
    <w:rsid w:val="00CF5B9C"/>
    <w:rsid w:val="00CF6E91"/>
    <w:rsid w:val="00D02080"/>
    <w:rsid w:val="00D04A16"/>
    <w:rsid w:val="00D22E7D"/>
    <w:rsid w:val="00D478D9"/>
    <w:rsid w:val="00D5007A"/>
    <w:rsid w:val="00D51588"/>
    <w:rsid w:val="00D54E2C"/>
    <w:rsid w:val="00D5739E"/>
    <w:rsid w:val="00D7085F"/>
    <w:rsid w:val="00D85B68"/>
    <w:rsid w:val="00D96012"/>
    <w:rsid w:val="00DA0795"/>
    <w:rsid w:val="00DA1EC2"/>
    <w:rsid w:val="00DA6359"/>
    <w:rsid w:val="00DB10E9"/>
    <w:rsid w:val="00DC3253"/>
    <w:rsid w:val="00DC42BF"/>
    <w:rsid w:val="00DC6B8A"/>
    <w:rsid w:val="00DD1159"/>
    <w:rsid w:val="00DD62B8"/>
    <w:rsid w:val="00DE173D"/>
    <w:rsid w:val="00DF0E07"/>
    <w:rsid w:val="00DF6379"/>
    <w:rsid w:val="00E017B4"/>
    <w:rsid w:val="00E14561"/>
    <w:rsid w:val="00E20C93"/>
    <w:rsid w:val="00E2592E"/>
    <w:rsid w:val="00E26107"/>
    <w:rsid w:val="00E3092A"/>
    <w:rsid w:val="00E432DE"/>
    <w:rsid w:val="00E547D5"/>
    <w:rsid w:val="00E55AD4"/>
    <w:rsid w:val="00E6004D"/>
    <w:rsid w:val="00E71107"/>
    <w:rsid w:val="00E72126"/>
    <w:rsid w:val="00E77301"/>
    <w:rsid w:val="00E81978"/>
    <w:rsid w:val="00EB07E0"/>
    <w:rsid w:val="00EB3EB1"/>
    <w:rsid w:val="00EB5238"/>
    <w:rsid w:val="00EC372D"/>
    <w:rsid w:val="00EC5EEE"/>
    <w:rsid w:val="00ED2E08"/>
    <w:rsid w:val="00ED6A5F"/>
    <w:rsid w:val="00EE1374"/>
    <w:rsid w:val="00EF1F17"/>
    <w:rsid w:val="00EF4F37"/>
    <w:rsid w:val="00EF799F"/>
    <w:rsid w:val="00F02959"/>
    <w:rsid w:val="00F05FDA"/>
    <w:rsid w:val="00F0642D"/>
    <w:rsid w:val="00F15759"/>
    <w:rsid w:val="00F20E8F"/>
    <w:rsid w:val="00F25A2C"/>
    <w:rsid w:val="00F2751F"/>
    <w:rsid w:val="00F379B7"/>
    <w:rsid w:val="00F525FA"/>
    <w:rsid w:val="00F644F2"/>
    <w:rsid w:val="00F67EEC"/>
    <w:rsid w:val="00F7098C"/>
    <w:rsid w:val="00F70A80"/>
    <w:rsid w:val="00F83C24"/>
    <w:rsid w:val="00F92B25"/>
    <w:rsid w:val="00F942C0"/>
    <w:rsid w:val="00F9533A"/>
    <w:rsid w:val="00FA232B"/>
    <w:rsid w:val="00FB0CBE"/>
    <w:rsid w:val="00FB2A88"/>
    <w:rsid w:val="00FC092C"/>
    <w:rsid w:val="00FD38F6"/>
    <w:rsid w:val="00FD64D9"/>
    <w:rsid w:val="00FE76E5"/>
    <w:rsid w:val="00FF2002"/>
    <w:rsid w:val="00FF32D6"/>
    <w:rsid w:val="00FF3A69"/>
    <w:rsid w:val="00FF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 w:type="character" w:styleId="UnresolvedMention">
    <w:name w:val="Unresolved Mention"/>
    <w:basedOn w:val="DefaultParagraphFont"/>
    <w:uiPriority w:val="99"/>
    <w:semiHidden/>
    <w:unhideWhenUsed/>
    <w:rsid w:val="002F1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043606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6149958">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2030355">
      <w:bodyDiv w:val="1"/>
      <w:marLeft w:val="0"/>
      <w:marRight w:val="0"/>
      <w:marTop w:val="0"/>
      <w:marBottom w:val="0"/>
      <w:divBdr>
        <w:top w:val="none" w:sz="0" w:space="0" w:color="auto"/>
        <w:left w:val="none" w:sz="0" w:space="0" w:color="auto"/>
        <w:bottom w:val="none" w:sz="0" w:space="0" w:color="auto"/>
        <w:right w:val="none" w:sz="0" w:space="0" w:color="auto"/>
      </w:divBdr>
    </w:div>
    <w:div w:id="1377241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47762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167698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177851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hp/default.asp"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w3schools.com/html/html_css.asp" TargetMode="External"/><Relationship Id="rId17" Type="http://schemas.openxmlformats.org/officeDocument/2006/relationships/hyperlink" Target="https://en.wikipedia.org/wiki/Drupal" TargetMode="External"/><Relationship Id="rId2" Type="http://schemas.openxmlformats.org/officeDocument/2006/relationships/customXml" Target="../customXml/item2.xml"/><Relationship Id="rId16" Type="http://schemas.openxmlformats.org/officeDocument/2006/relationships/hyperlink" Target="https://scrapinghub.com/what-is-web-scrap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whatis/whatis_html.asp" TargetMode="External"/><Relationship Id="rId5" Type="http://schemas.openxmlformats.org/officeDocument/2006/relationships/settings" Target="settings.xml"/><Relationship Id="rId15" Type="http://schemas.openxmlformats.org/officeDocument/2006/relationships/hyperlink" Target="https://www.datacamp.com/community/tutorials/web-scraping-using-python" TargetMode="External"/><Relationship Id="rId10" Type="http://schemas.openxmlformats.org/officeDocument/2006/relationships/hyperlink" Target="http://www.amazon.com"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ebfx.com/blog/web-design/top-five-web-design-tool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72AF204E74BF6BFEE0645A1216F7B"/>
        <w:category>
          <w:name w:val="General"/>
          <w:gallery w:val="placeholder"/>
        </w:category>
        <w:types>
          <w:type w:val="bbPlcHdr"/>
        </w:types>
        <w:behaviors>
          <w:behavior w:val="content"/>
        </w:behaviors>
        <w:guid w:val="{B69E35EA-0412-4BDD-8F78-DEB9E8290539}"/>
      </w:docPartPr>
      <w:docPartBody>
        <w:p w:rsidR="001170D0" w:rsidRDefault="00311E38">
          <w:pPr>
            <w:pStyle w:val="2C072AF204E74BF6BFEE0645A1216F7B"/>
          </w:pPr>
          <w:r>
            <w:t>[Title Here, up to 12 Words, on One to Two Lines]</w:t>
          </w:r>
        </w:p>
      </w:docPartBody>
    </w:docPart>
    <w:docPart>
      <w:docPartPr>
        <w:name w:val="D767DD6A7762472885DCF7043478A921"/>
        <w:category>
          <w:name w:val="General"/>
          <w:gallery w:val="placeholder"/>
        </w:category>
        <w:types>
          <w:type w:val="bbPlcHdr"/>
        </w:types>
        <w:behaviors>
          <w:behavior w:val="content"/>
        </w:behaviors>
        <w:guid w:val="{9AE96268-6D22-4841-AF05-E02ACEDFC6B8}"/>
      </w:docPartPr>
      <w:docPartBody>
        <w:p w:rsidR="001170D0" w:rsidRDefault="00311E38">
          <w:pPr>
            <w:pStyle w:val="D767DD6A7762472885DCF7043478A921"/>
          </w:pPr>
          <w:r>
            <w:t>Abstract</w:t>
          </w:r>
        </w:p>
      </w:docPartBody>
    </w:docPart>
    <w:docPart>
      <w:docPartPr>
        <w:name w:val="C80441E2F6094D07AEAE85B993A3368D"/>
        <w:category>
          <w:name w:val="General"/>
          <w:gallery w:val="placeholder"/>
        </w:category>
        <w:types>
          <w:type w:val="bbPlcHdr"/>
        </w:types>
        <w:behaviors>
          <w:behavior w:val="content"/>
        </w:behaviors>
        <w:guid w:val="{87182475-AA51-49C4-AED6-DFDD3E391295}"/>
      </w:docPartPr>
      <w:docPartBody>
        <w:p w:rsidR="001170D0" w:rsidRDefault="00311E38">
          <w:pPr>
            <w:pStyle w:val="C80441E2F6094D07AEAE85B993A3368D"/>
          </w:pPr>
          <w:r>
            <w:t>[Title Here, up to 12 Words, on One to Two Lines]</w:t>
          </w:r>
        </w:p>
      </w:docPartBody>
    </w:docPart>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1170D0"/>
    <w:rsid w:val="00311E38"/>
    <w:rsid w:val="006A3445"/>
    <w:rsid w:val="0092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C80441E2F6094D07AEAE85B993A3368D">
    <w:name w:val="C80441E2F6094D07AEAE85B993A3368D"/>
  </w:style>
  <w:style w:type="paragraph" w:customStyle="1" w:styleId="0EB70FFE4D4C44B8BDA65AA87BB3E55A">
    <w:name w:val="0EB70FFE4D4C44B8BDA65AA87BB3E55A"/>
  </w:style>
  <w:style w:type="paragraph" w:customStyle="1" w:styleId="D084B6CFFA43482CB274262E4D8A93E4">
    <w:name w:val="D084B6CFFA43482CB274262E4D8A9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 scraping and html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A0DC67-230E-4E8A-AB25-86721267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7</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What is Sparse Matrix</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Web Scraping and HTML</dc:title>
  <dc:subject/>
  <dc:creator>safar</dc:creator>
  <cp:keywords/>
  <dc:description/>
  <cp:lastModifiedBy>edris safari</cp:lastModifiedBy>
  <cp:revision>2</cp:revision>
  <cp:lastPrinted>2019-11-28T16:45:00Z</cp:lastPrinted>
  <dcterms:created xsi:type="dcterms:W3CDTF">2023-05-05T18:37:00Z</dcterms:created>
  <dcterms:modified xsi:type="dcterms:W3CDTF">2023-05-05T18:37:00Z</dcterms:modified>
</cp:coreProperties>
</file>