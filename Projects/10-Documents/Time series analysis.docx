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0F6DF8F8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C4D87">
            <w:t xml:space="preserve">What is </w:t>
          </w:r>
          <w:r w:rsidR="00570C3D">
            <w:t>Time Series</w:t>
          </w:r>
          <w:r w:rsidR="00CF0284">
            <w:t xml:space="preserve"> Analysis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Content>
        <w:p w14:paraId="035C4A0F" w14:textId="1FA4F09A" w:rsidR="00E81978" w:rsidRDefault="005D3A03">
          <w:pPr>
            <w:pStyle w:val="SectionTitle"/>
          </w:pPr>
          <w:r>
            <w:t>Abstract</w:t>
          </w:r>
        </w:p>
      </w:sdtContent>
    </w:sdt>
    <w:p w14:paraId="74E33E4F" w14:textId="3A813F49" w:rsidR="00672699" w:rsidRDefault="0050062E" w:rsidP="00672699">
      <w:pPr>
        <w:jc w:val="center"/>
      </w:pPr>
      <w:r>
        <w:t>Time series analysis deals with data</w:t>
      </w:r>
      <w:r w:rsidR="00860448">
        <w:t xml:space="preserve"> that are ordered in time.</w:t>
      </w:r>
      <w:r w:rsidR="00516FAA">
        <w:t xml:space="preserve"> </w:t>
      </w:r>
      <w:r w:rsidR="00140049">
        <w:t>In other words, the</w:t>
      </w:r>
      <w:r w:rsidR="00516FAA">
        <w:t xml:space="preserve"> data set </w:t>
      </w:r>
      <w:r w:rsidR="00140049">
        <w:t>has a</w:t>
      </w:r>
      <w:r w:rsidR="00BA1845">
        <w:t xml:space="preserve">n attribute </w:t>
      </w:r>
      <w:r w:rsidR="00E52E98">
        <w:t>whose</w:t>
      </w:r>
      <w:r w:rsidR="002415DD">
        <w:t xml:space="preserve"> value is time based. This could be in </w:t>
      </w:r>
      <w:r w:rsidR="00352839">
        <w:t>nanoseconds</w:t>
      </w:r>
      <w:r w:rsidR="006F7B15">
        <w:t>,</w:t>
      </w:r>
      <w:r w:rsidR="002415DD">
        <w:t xml:space="preserve"> days, years or decade</w:t>
      </w:r>
      <w:r w:rsidR="00472E7E">
        <w:t>s</w:t>
      </w:r>
      <w:r w:rsidR="002415DD">
        <w:t>.</w:t>
      </w:r>
      <w:r w:rsidR="004042C0">
        <w:t xml:space="preserve"> In this paper, we will </w:t>
      </w:r>
      <w:r w:rsidR="00581867">
        <w:t xml:space="preserve">describe time series analysis and </w:t>
      </w:r>
      <w:r w:rsidR="002158B9">
        <w:t>explain why</w:t>
      </w:r>
      <w:r w:rsidR="000C6238">
        <w:t xml:space="preserve"> time </w:t>
      </w:r>
      <w:r w:rsidR="005B74B3">
        <w:t xml:space="preserve">is important in data </w:t>
      </w:r>
      <w:r w:rsidR="000C6238">
        <w:t>analysis</w:t>
      </w:r>
      <w:r w:rsidR="002B2706">
        <w:t>.</w:t>
      </w:r>
      <w:r w:rsidR="00516FAA">
        <w:t xml:space="preserve"> </w:t>
      </w:r>
    </w:p>
    <w:p w14:paraId="4CDA5B07" w14:textId="77777777" w:rsidR="00672699" w:rsidRDefault="00672699" w:rsidP="00672699">
      <w:pPr>
        <w:jc w:val="center"/>
      </w:pPr>
    </w:p>
    <w:p w14:paraId="4789A4CA" w14:textId="36A928CB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570C3D">
            <w:t>What is Time Series Analysis</w:t>
          </w:r>
        </w:sdtContent>
      </w:sdt>
    </w:p>
    <w:p w14:paraId="0683BC11" w14:textId="522F20C8" w:rsidR="00E81978" w:rsidRDefault="006B5AD8" w:rsidP="006B5AD8">
      <w:pPr>
        <w:pStyle w:val="Heading1"/>
      </w:pPr>
      <w:r>
        <w:t>Introduction</w:t>
      </w:r>
    </w:p>
    <w:p w14:paraId="3B001199" w14:textId="4EB4E9BD" w:rsidR="00547E52" w:rsidRDefault="00D013AC" w:rsidP="0050062E">
      <w:r>
        <w:t>A t</w:t>
      </w:r>
      <w:r w:rsidR="0050062E">
        <w:t xml:space="preserve">ime series </w:t>
      </w:r>
      <w:r>
        <w:t>is simply a set of</w:t>
      </w:r>
      <w:r w:rsidR="0050062E">
        <w:t xml:space="preserve"> data </w:t>
      </w:r>
      <w:r>
        <w:t xml:space="preserve">points </w:t>
      </w:r>
      <w:r w:rsidR="0050062E">
        <w:t xml:space="preserve">that are ordered in time. </w:t>
      </w:r>
      <w:r w:rsidR="005C3983">
        <w:t xml:space="preserve">For </w:t>
      </w:r>
      <w:r w:rsidR="00547E52">
        <w:t>example,</w:t>
      </w:r>
      <w:r w:rsidR="002F0E87">
        <w:t xml:space="preserve"> the</w:t>
      </w:r>
      <w:r w:rsidR="008F3FFC">
        <w:t xml:space="preserve"> frequency of </w:t>
      </w:r>
      <w:r w:rsidR="0050062E">
        <w:t>google searche</w:t>
      </w:r>
      <w:r w:rsidR="008F3FFC">
        <w:t>s</w:t>
      </w:r>
      <w:r w:rsidR="0050062E">
        <w:t xml:space="preserve"> for the word ‘diet’ in a period of </w:t>
      </w:r>
      <w:r w:rsidR="00547E52">
        <w:t>one</w:t>
      </w:r>
      <w:r w:rsidR="0050062E">
        <w:t xml:space="preserve"> year</w:t>
      </w:r>
      <w:r w:rsidR="005111BD">
        <w:t xml:space="preserve"> or the average </w:t>
      </w:r>
      <w:r w:rsidR="00F663FD">
        <w:t xml:space="preserve">annual </w:t>
      </w:r>
      <w:r w:rsidR="005111BD">
        <w:t xml:space="preserve">temperature </w:t>
      </w:r>
      <w:r w:rsidR="00E152A8">
        <w:t>in Boston since 183</w:t>
      </w:r>
      <w:r w:rsidR="00550F69">
        <w:t xml:space="preserve">0. </w:t>
      </w:r>
      <w:r w:rsidR="009A56B3">
        <w:t>Time series analysis is</w:t>
      </w:r>
      <w:r w:rsidR="006A4C7B">
        <w:t xml:space="preserve"> used in stocks and bonds</w:t>
      </w:r>
      <w:r w:rsidR="001533EE">
        <w:t xml:space="preserve"> and even crypto currency such as Bitcoin</w:t>
      </w:r>
      <w:r w:rsidR="00B50D0A">
        <w:t xml:space="preserve">. There is </w:t>
      </w:r>
      <w:r w:rsidR="00F40170">
        <w:t>also</w:t>
      </w:r>
      <w:r w:rsidR="00B50D0A">
        <w:t xml:space="preserve"> the concept of multiple timer series analysis such as </w:t>
      </w:r>
      <w:r w:rsidR="00E4703F">
        <w:t>Heat</w:t>
      </w:r>
      <w:r w:rsidR="00DC424E">
        <w:t xml:space="preserve">ing oil and natural gas prices </w:t>
      </w:r>
      <w:r w:rsidR="00F40170">
        <w:t xml:space="preserve">in the course of the year. </w:t>
      </w:r>
      <w:r w:rsidR="009D0BBB">
        <w:t xml:space="preserve">There is also data </w:t>
      </w:r>
      <w:r w:rsidR="00EB5B38">
        <w:t>that are ordered in time</w:t>
      </w:r>
      <w:r w:rsidR="00562D28">
        <w:t xml:space="preserve"> but taken at a point in time</w:t>
      </w:r>
      <w:r w:rsidR="003C6A1B">
        <w:t>. These are called cross-sectional data</w:t>
      </w:r>
      <w:r w:rsidR="0018397F">
        <w:t>. Surveys and government records</w:t>
      </w:r>
      <w:r w:rsidR="00093058">
        <w:t xml:space="preserve"> are common sources</w:t>
      </w:r>
      <w:r w:rsidR="00E31602">
        <w:t>.</w:t>
      </w:r>
      <w:r w:rsidR="008B04CD">
        <w:t xml:space="preserve"> In a </w:t>
      </w:r>
      <w:r w:rsidR="00BB6A80">
        <w:t>time,</w:t>
      </w:r>
      <w:r w:rsidR="008B04CD">
        <w:t xml:space="preserve"> series, time is </w:t>
      </w:r>
      <w:r w:rsidR="00717E40">
        <w:t>typically the independent variable</w:t>
      </w:r>
      <w:r w:rsidR="00BB6A80">
        <w:t xml:space="preserve">. The dependent variable can be </w:t>
      </w:r>
      <w:r w:rsidR="003853F8">
        <w:t xml:space="preserve">any </w:t>
      </w:r>
      <w:r w:rsidR="00D90304">
        <w:t>type</w:t>
      </w:r>
      <w:r w:rsidR="003853F8">
        <w:t xml:space="preserve"> and depends on the use case. I</w:t>
      </w:r>
      <w:r w:rsidR="006554C1">
        <w:t>n</w:t>
      </w:r>
      <w:r w:rsidR="003853F8">
        <w:t xml:space="preserve"> the financial sector</w:t>
      </w:r>
      <w:r w:rsidR="006554C1">
        <w:t>,</w:t>
      </w:r>
      <w:r w:rsidR="00235B5F">
        <w:t xml:space="preserve"> we are looking for </w:t>
      </w:r>
      <w:r w:rsidR="00462654">
        <w:t>future prices, trends</w:t>
      </w:r>
      <w:r w:rsidR="00103115">
        <w:t>, earnings, etc</w:t>
      </w:r>
      <w:r w:rsidR="003853F8">
        <w:t>.</w:t>
      </w:r>
    </w:p>
    <w:p w14:paraId="75097FC1" w14:textId="265C796E" w:rsidR="00CC055B" w:rsidRDefault="0050062E" w:rsidP="00CC055B">
      <w:r>
        <w:t>Essential</w:t>
      </w:r>
      <w:r w:rsidR="002F71C8">
        <w:t>ly</w:t>
      </w:r>
      <w:r>
        <w:t xml:space="preserve"> analysis of time-based data is </w:t>
      </w:r>
      <w:r w:rsidR="00C07505">
        <w:t>like</w:t>
      </w:r>
      <w:r>
        <w:t xml:space="preserve"> data set with discrete or continuous </w:t>
      </w:r>
      <w:r w:rsidR="001C7A98">
        <w:t xml:space="preserve">values </w:t>
      </w:r>
      <w:r>
        <w:t>whose frequency is not based on passage of time</w:t>
      </w:r>
      <w:r w:rsidR="002F71C8">
        <w:t>.</w:t>
      </w:r>
      <w:r w:rsidR="00C07505">
        <w:t xml:space="preserve"> As such, analysis of</w:t>
      </w:r>
      <w:r w:rsidR="00133FE7">
        <w:t xml:space="preserve"> time-based data </w:t>
      </w:r>
      <w:r w:rsidR="00F82CD7">
        <w:t xml:space="preserve">involves a </w:t>
      </w:r>
      <w:r w:rsidR="00621B73">
        <w:t>model (</w:t>
      </w:r>
      <w:r w:rsidR="00F82CD7">
        <w:t>i.e.</w:t>
      </w:r>
      <w:r w:rsidR="00F44A56">
        <w:t xml:space="preserve"> </w:t>
      </w:r>
      <w:r w:rsidR="00621B73">
        <w:t>mean squared), fitting the data into the model</w:t>
      </w:r>
      <w:r w:rsidR="002E7A7D">
        <w:t xml:space="preserve"> and using the model to make a pred</w:t>
      </w:r>
      <w:r w:rsidR="00DE4743">
        <w:t xml:space="preserve">iction. </w:t>
      </w:r>
    </w:p>
    <w:p w14:paraId="5C9AB3D1" w14:textId="255E1BB0" w:rsidR="00B61678" w:rsidRPr="00B61678" w:rsidRDefault="00E27A59" w:rsidP="00B61678">
      <w:r>
        <w:t xml:space="preserve">The simplest way to start the </w:t>
      </w:r>
      <w:r w:rsidR="00A80658">
        <w:t xml:space="preserve">analysis is using the linear regression model. </w:t>
      </w:r>
      <w:r w:rsidR="009B6AE4">
        <w:t xml:space="preserve">As shown </w:t>
      </w:r>
      <w:r w:rsidR="00A80658">
        <w:t xml:space="preserve">below, </w:t>
      </w:r>
      <w:r w:rsidR="007E40B2">
        <w:t xml:space="preserve">in the </w:t>
      </w:r>
      <w:r w:rsidR="00A80658">
        <w:t>linear</w:t>
      </w:r>
      <w:r w:rsidR="00B61678">
        <w:t xml:space="preserve"> regression </w:t>
      </w:r>
      <w:r w:rsidR="00295788">
        <w:t xml:space="preserve">model </w:t>
      </w:r>
      <w:r w:rsidR="009B6AE4">
        <w:t xml:space="preserve">in a time-based </w:t>
      </w:r>
      <w:r w:rsidR="00770DB1">
        <w:t>data set,</w:t>
      </w:r>
      <w:r w:rsidR="00BE674E">
        <w:t xml:space="preserve"> the dependent and independent variables as well as the error(noise) are </w:t>
      </w:r>
      <w:r w:rsidR="00E9628C">
        <w:t xml:space="preserve">all </w:t>
      </w:r>
      <w:r w:rsidR="0038376C">
        <w:t xml:space="preserve">indexed by </w:t>
      </w:r>
      <w:r w:rsidR="00BE674E">
        <w:t>time.</w:t>
      </w:r>
    </w:p>
    <w:p w14:paraId="77C9B64A" w14:textId="77DE50C1" w:rsidR="00DD1822" w:rsidRPr="00983640" w:rsidRDefault="00000000" w:rsidP="00AC4882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 α + β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ϵ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</m:oMath>
      </m:oMathPara>
    </w:p>
    <w:p w14:paraId="4979A010" w14:textId="224DA34E" w:rsidR="00BE399D" w:rsidRDefault="00983640" w:rsidP="0045314E">
      <w:r w:rsidRPr="00983640">
        <w:t>Other</w:t>
      </w:r>
      <w:r>
        <w:t xml:space="preserve"> common models are moving average and exponentially moving </w:t>
      </w:r>
      <w:r w:rsidR="009709F5">
        <w:t>average.</w:t>
      </w:r>
      <w:r w:rsidR="008418D2">
        <w:t xml:space="preserve"> More complex models </w:t>
      </w:r>
      <w:r w:rsidR="00CB4407">
        <w:t xml:space="preserve">for forecasting involve Fourier </w:t>
      </w:r>
      <w:r w:rsidR="00CC6396">
        <w:t xml:space="preserve">repetitive </w:t>
      </w:r>
      <w:r w:rsidR="00CB4407">
        <w:t xml:space="preserve">transforms </w:t>
      </w:r>
      <w:r w:rsidR="00176E64">
        <w:t>to smooth out the</w:t>
      </w:r>
      <w:r w:rsidR="00CC6396">
        <w:t xml:space="preserve"> data set </w:t>
      </w:r>
      <w:r w:rsidR="00BE399D">
        <w:t xml:space="preserve">to where reliable predictions could be </w:t>
      </w:r>
      <w:r w:rsidR="006001CF">
        <w:t>made (</w:t>
      </w:r>
      <w:r w:rsidR="007B3A89">
        <w:t>see ref</w:t>
      </w:r>
      <w:r w:rsidR="006001CF">
        <w:t>.</w:t>
      </w:r>
      <w:r w:rsidR="007B3A89">
        <w:t xml:space="preserve"> 3)</w:t>
      </w:r>
      <w:r w:rsidR="00BE399D">
        <w:t>.</w:t>
      </w:r>
    </w:p>
    <w:p w14:paraId="177EAE85" w14:textId="17EFF63B" w:rsidR="005C4A93" w:rsidRDefault="005C4A93" w:rsidP="0045314E">
      <w:r>
        <w:t>The important aspects to consider in time series analysis are</w:t>
      </w:r>
      <w:r w:rsidR="00B553E0">
        <w:t>:</w:t>
      </w:r>
    </w:p>
    <w:p w14:paraId="6BC5F113" w14:textId="02748540" w:rsidR="00B553E0" w:rsidRDefault="00E154CD" w:rsidP="00E154CD">
      <w:pPr>
        <w:pStyle w:val="Heading2"/>
      </w:pPr>
      <w:r>
        <w:lastRenderedPageBreak/>
        <w:t>Stationarity</w:t>
      </w:r>
      <w:r w:rsidR="002F1F7F">
        <w:t xml:space="preserve"> </w:t>
      </w:r>
    </w:p>
    <w:p w14:paraId="43235916" w14:textId="2A6B2997" w:rsidR="00111E20" w:rsidRDefault="002F1F7F" w:rsidP="002F1F7F">
      <w:r>
        <w:t xml:space="preserve">Time series that </w:t>
      </w:r>
      <w:r w:rsidR="008E6ECC">
        <w:t xml:space="preserve">is stationary </w:t>
      </w:r>
      <w:r w:rsidR="005B71EE">
        <w:t>if its statistical properties</w:t>
      </w:r>
      <w:r w:rsidR="00CF2400">
        <w:t xml:space="preserve"> do not change over time.</w:t>
      </w:r>
      <w:r w:rsidR="00A32ECB">
        <w:t xml:space="preserve"> In other words, it has constant mean and variance</w:t>
      </w:r>
      <w:r w:rsidR="00D13E64">
        <w:t>, and that the covariance is independent of time.</w:t>
      </w:r>
      <w:r w:rsidR="00724F5D">
        <w:t xml:space="preserve"> Not all time serie</w:t>
      </w:r>
      <w:r w:rsidR="007335F7">
        <w:t xml:space="preserve">s data are stationary. For </w:t>
      </w:r>
      <w:r w:rsidR="00957149">
        <w:t>example,</w:t>
      </w:r>
      <w:r w:rsidR="007335F7">
        <w:t xml:space="preserve"> the stock prices are affected by numerous </w:t>
      </w:r>
      <w:r w:rsidR="003F6999">
        <w:t>attributes</w:t>
      </w:r>
      <w:r w:rsidR="0091389E">
        <w:t xml:space="preserve"> which make the mean and variance to change over time. However, there </w:t>
      </w:r>
      <w:r w:rsidR="00991826">
        <w:t>a</w:t>
      </w:r>
      <w:r w:rsidR="0091389E">
        <w:t xml:space="preserve">re </w:t>
      </w:r>
      <w:r w:rsidR="00991826">
        <w:t xml:space="preserve">transformational </w:t>
      </w:r>
      <w:r w:rsidR="00111E20">
        <w:t>techniques (</w:t>
      </w:r>
      <w:r w:rsidR="00991826">
        <w:t xml:space="preserve">see </w:t>
      </w:r>
      <w:r w:rsidR="00957149">
        <w:t>ref 2</w:t>
      </w:r>
      <w:r w:rsidR="00111E20">
        <w:t>) that can be used to make the data stationary</w:t>
      </w:r>
    </w:p>
    <w:p w14:paraId="0694D3FF" w14:textId="77777777" w:rsidR="00F7786A" w:rsidRDefault="00F7786A" w:rsidP="00F7786A">
      <w:pPr>
        <w:pStyle w:val="Heading2"/>
      </w:pPr>
      <w:r>
        <w:t>Seasonality</w:t>
      </w:r>
    </w:p>
    <w:p w14:paraId="4B28A684" w14:textId="1757E150" w:rsidR="002F1F7F" w:rsidRDefault="0093260A" w:rsidP="0093260A">
      <w:r>
        <w:t>Periodic fluctuations</w:t>
      </w:r>
      <w:r w:rsidR="00DF7CBD">
        <w:t xml:space="preserve"> in the data manifests</w:t>
      </w:r>
      <w:r w:rsidR="008E3CAB">
        <w:t xml:space="preserve"> seasonality of data. For </w:t>
      </w:r>
      <w:r w:rsidR="00957149">
        <w:t>example,</w:t>
      </w:r>
      <w:r w:rsidR="00EF0BFF">
        <w:t xml:space="preserve"> the rush of google </w:t>
      </w:r>
      <w:r w:rsidR="00FE38D2">
        <w:t>search</w:t>
      </w:r>
      <w:r w:rsidR="00EF0BFF">
        <w:t xml:space="preserve"> </w:t>
      </w:r>
      <w:r w:rsidR="00FE38D2">
        <w:t>f</w:t>
      </w:r>
      <w:r w:rsidR="00EF0BFF">
        <w:t>o</w:t>
      </w:r>
      <w:r w:rsidR="00FE38D2">
        <w:t>r</w:t>
      </w:r>
      <w:r w:rsidR="00EF0BFF">
        <w:t xml:space="preserve"> the word ‘diet</w:t>
      </w:r>
      <w:r w:rsidR="00FE38D2">
        <w:t>’</w:t>
      </w:r>
      <w:r w:rsidR="00001083">
        <w:t xml:space="preserve">, </w:t>
      </w:r>
      <w:r w:rsidR="009F1F9C">
        <w:t>t</w:t>
      </w:r>
      <w:r w:rsidR="001617CD">
        <w:t>i</w:t>
      </w:r>
      <w:r w:rsidR="009F1F9C">
        <w:t>cks high</w:t>
      </w:r>
      <w:r w:rsidR="00001083">
        <w:t xml:space="preserve"> after the holidays</w:t>
      </w:r>
      <w:r w:rsidR="001617CD">
        <w:t>, but low</w:t>
      </w:r>
      <w:r w:rsidR="00882621">
        <w:t xml:space="preserve"> during the </w:t>
      </w:r>
      <w:r w:rsidR="0057066F">
        <w:t>holidays. Energy consumption is another example.</w:t>
      </w:r>
    </w:p>
    <w:p w14:paraId="634F35D5" w14:textId="7F3015F4" w:rsidR="0057066F" w:rsidRDefault="0057066F" w:rsidP="0057066F">
      <w:pPr>
        <w:pStyle w:val="Heading2"/>
      </w:pPr>
      <w:r>
        <w:t>Autocorrelation</w:t>
      </w:r>
    </w:p>
    <w:p w14:paraId="72C72780" w14:textId="4B13B7CD" w:rsidR="0057066F" w:rsidRDefault="00C43C66" w:rsidP="0057066F">
      <w:r>
        <w:t>Auto</w:t>
      </w:r>
      <w:r w:rsidR="00073A63">
        <w:t>correlation deals with variation</w:t>
      </w:r>
      <w:r w:rsidR="000F57F8">
        <w:t xml:space="preserve">s in time and the related pattern. </w:t>
      </w:r>
      <w:r w:rsidR="00481E6F">
        <w:t xml:space="preserve">The idea is that if certain </w:t>
      </w:r>
      <w:r w:rsidR="00CE42DC">
        <w:t xml:space="preserve">value changes in time, there are </w:t>
      </w:r>
      <w:r w:rsidR="0089287D">
        <w:t>occasions when</w:t>
      </w:r>
      <w:r w:rsidR="004B37FE">
        <w:t xml:space="preserve"> there are high and low correlations</w:t>
      </w:r>
      <w:r w:rsidR="00774B0D">
        <w:t xml:space="preserve"> between values. </w:t>
      </w:r>
    </w:p>
    <w:p w14:paraId="4E7EFF73" w14:textId="3528F277" w:rsidR="00D44AF1" w:rsidRDefault="00D44AF1" w:rsidP="0057066F">
      <w:r>
        <w:t xml:space="preserve">The auto </w:t>
      </w:r>
      <w:r w:rsidR="005F6086">
        <w:t>correlation</w:t>
      </w:r>
      <w:r>
        <w:t xml:space="preserve"> plot shows the </w:t>
      </w:r>
      <w:r w:rsidR="005F6086">
        <w:t xml:space="preserve">similarity between observations as a function of time lag between </w:t>
      </w:r>
      <w:r w:rsidR="00255817">
        <w:t>them. In</w:t>
      </w:r>
      <w:r w:rsidR="00873887">
        <w:t xml:space="preserve"> the picture below, we see that there is high correlation between </w:t>
      </w:r>
      <w:r w:rsidR="00255817">
        <w:t>1</w:t>
      </w:r>
      <w:r w:rsidR="00255817" w:rsidRPr="00255817">
        <w:rPr>
          <w:vertAlign w:val="superscript"/>
        </w:rPr>
        <w:t>st</w:t>
      </w:r>
      <w:r w:rsidR="00255817">
        <w:t>, and 24</w:t>
      </w:r>
      <w:r w:rsidR="00255817" w:rsidRPr="005B29C0">
        <w:rPr>
          <w:vertAlign w:val="superscript"/>
        </w:rPr>
        <w:t>th</w:t>
      </w:r>
      <w:r w:rsidR="005B29C0">
        <w:t xml:space="preserve">, </w:t>
      </w:r>
      <w:r w:rsidR="00FD55F7">
        <w:t>12</w:t>
      </w:r>
      <w:r w:rsidR="00FD55F7" w:rsidRPr="00FD55F7">
        <w:rPr>
          <w:vertAlign w:val="superscript"/>
        </w:rPr>
        <w:t>th</w:t>
      </w:r>
      <w:r w:rsidR="00FD55F7">
        <w:t xml:space="preserve"> and 36</w:t>
      </w:r>
      <w:r w:rsidR="00FD55F7" w:rsidRPr="00FD55F7">
        <w:rPr>
          <w:vertAlign w:val="superscript"/>
        </w:rPr>
        <w:t>th</w:t>
      </w:r>
      <w:r w:rsidR="00FD55F7">
        <w:t xml:space="preserve"> and 24</w:t>
      </w:r>
      <w:r w:rsidR="00FD55F7" w:rsidRPr="00FD55F7">
        <w:rPr>
          <w:vertAlign w:val="superscript"/>
        </w:rPr>
        <w:t>th</w:t>
      </w:r>
      <w:r w:rsidR="00FD55F7">
        <w:t xml:space="preserve"> and 48</w:t>
      </w:r>
      <w:r w:rsidR="00FD55F7" w:rsidRPr="00606106">
        <w:rPr>
          <w:vertAlign w:val="superscript"/>
        </w:rPr>
        <w:t>th</w:t>
      </w:r>
      <w:r w:rsidR="00606106">
        <w:t xml:space="preserve">. This means that data has similar value every 24 unit of </w:t>
      </w:r>
      <w:r w:rsidR="00EF6E8C">
        <w:t>time (</w:t>
      </w:r>
      <w:r w:rsidR="00606106">
        <w:t>seconds, minutes, days, etc.)</w:t>
      </w:r>
      <w:r w:rsidR="00BD6CDA">
        <w:t xml:space="preserve"> This is a valuable tool for making predictions</w:t>
      </w:r>
      <w:r w:rsidR="00BB475A">
        <w:t xml:space="preserve"> or to detect </w:t>
      </w:r>
      <w:r w:rsidR="00EF6E8C">
        <w:t>anomaly (</w:t>
      </w:r>
      <w:r w:rsidR="00BB475A">
        <w:t>if the 24</w:t>
      </w:r>
      <w:r w:rsidR="00BB475A" w:rsidRPr="00BB475A">
        <w:rPr>
          <w:vertAlign w:val="superscript"/>
        </w:rPr>
        <w:t>th</w:t>
      </w:r>
      <w:r w:rsidR="00BB475A">
        <w:t xml:space="preserve"> value starts drifting or peeking).</w:t>
      </w:r>
    </w:p>
    <w:p w14:paraId="2046AEF8" w14:textId="52B31178" w:rsidR="00255817" w:rsidRDefault="00255817" w:rsidP="0057066F"/>
    <w:p w14:paraId="24D325E8" w14:textId="77777777" w:rsidR="00255817" w:rsidRDefault="00255817" w:rsidP="00255817">
      <w:pPr>
        <w:keepNext/>
      </w:pPr>
      <w:r>
        <w:rPr>
          <w:noProof/>
        </w:rPr>
        <w:lastRenderedPageBreak/>
        <w:drawing>
          <wp:inline distT="0" distB="0" distL="0" distR="0" wp14:anchorId="26F438BA" wp14:editId="616B6417">
            <wp:extent cx="59436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1D55" w14:textId="086FCCD8" w:rsidR="00255817" w:rsidRPr="0057066F" w:rsidRDefault="00255817" w:rsidP="00255817">
      <w:pPr>
        <w:pStyle w:val="Caption"/>
      </w:pPr>
      <w:r>
        <w:t xml:space="preserve">Figure </w:t>
      </w:r>
      <w:fldSimple w:instr=" SEQ Figure \* ARABIC ">
        <w:r w:rsidR="007D6E52">
          <w:rPr>
            <w:noProof/>
          </w:rPr>
          <w:t>1</w:t>
        </w:r>
      </w:fldSimple>
      <w:r>
        <w:t>- Autocorrelation graph</w:t>
      </w:r>
    </w:p>
    <w:p w14:paraId="2D870253" w14:textId="07D47851" w:rsidR="004238A2" w:rsidRDefault="004238A2" w:rsidP="004238A2">
      <w:pPr>
        <w:pStyle w:val="Heading1"/>
      </w:pPr>
      <w:r>
        <w:t>Conclusion</w:t>
      </w:r>
    </w:p>
    <w:p w14:paraId="7D187378" w14:textId="046B2594" w:rsidR="00364C0B" w:rsidRDefault="00364C0B" w:rsidP="00364C0B">
      <w:r>
        <w:t xml:space="preserve">Time series analysis </w:t>
      </w:r>
      <w:r w:rsidR="002F5D49">
        <w:t>is co</w:t>
      </w:r>
      <w:r w:rsidR="00492EFC">
        <w:t xml:space="preserve">ncerned with predicting future </w:t>
      </w:r>
      <w:r w:rsidR="003658F5">
        <w:t xml:space="preserve">values based on past values </w:t>
      </w:r>
      <w:r w:rsidR="000B3E7F">
        <w:t>that are themselves based on passage of time.</w:t>
      </w:r>
      <w:r w:rsidR="001A72DE">
        <w:t xml:space="preserve"> </w:t>
      </w:r>
      <w:r w:rsidR="007F40F3">
        <w:t xml:space="preserve">For </w:t>
      </w:r>
      <w:r w:rsidR="00C60EFC">
        <w:t>example, the</w:t>
      </w:r>
      <w:r w:rsidR="001A72DE">
        <w:t xml:space="preserve"> pressure in a </w:t>
      </w:r>
      <w:r w:rsidR="008D3465">
        <w:t>chamber will fluctuate over time</w:t>
      </w:r>
      <w:r w:rsidR="00595E8F">
        <w:t>. Th</w:t>
      </w:r>
      <w:r w:rsidR="00C60EFC">
        <w:t>ese</w:t>
      </w:r>
      <w:r w:rsidR="00595E8F">
        <w:t xml:space="preserve"> fluctuation</w:t>
      </w:r>
      <w:r w:rsidR="00C60EFC">
        <w:t xml:space="preserve">s are recorded </w:t>
      </w:r>
      <w:r w:rsidR="003C4E67">
        <w:t xml:space="preserve">and </w:t>
      </w:r>
      <w:r w:rsidR="007C2AB3">
        <w:t>analyzed,</w:t>
      </w:r>
      <w:r w:rsidR="004D50C0">
        <w:t xml:space="preserve"> and any future “abnormal” fluctuations can be </w:t>
      </w:r>
      <w:r w:rsidR="009833A9">
        <w:t>predicted and thus prevented.</w:t>
      </w:r>
      <w:r w:rsidR="007C2AB3">
        <w:t xml:space="preserve"> Not all data sets are </w:t>
      </w:r>
      <w:r w:rsidR="0048316A">
        <w:t>time-based,</w:t>
      </w:r>
      <w:r w:rsidR="006B6D39">
        <w:t xml:space="preserve"> nor do they need be</w:t>
      </w:r>
      <w:r w:rsidR="007C2AB3">
        <w:t>.</w:t>
      </w:r>
      <w:r w:rsidR="00B132BA">
        <w:t xml:space="preserve"> </w:t>
      </w:r>
      <w:r w:rsidR="002F332C">
        <w:t>The algorithms</w:t>
      </w:r>
      <w:r w:rsidR="002A1C29">
        <w:t xml:space="preserve"> used to model non-time</w:t>
      </w:r>
      <w:r w:rsidR="007440D7">
        <w:t>-based data may or may not be appropriate for time series data analysis</w:t>
      </w:r>
      <w:r w:rsidR="00C40B34">
        <w:t xml:space="preserve"> and vice versa</w:t>
      </w:r>
      <w:r w:rsidR="007440D7">
        <w:t>. It would depend on the use case and the dat</w:t>
      </w:r>
      <w:r w:rsidR="00A811CA">
        <w:t>aset itself</w:t>
      </w:r>
      <w:r w:rsidR="007440D7">
        <w:t xml:space="preserve">. </w:t>
      </w:r>
      <w:r w:rsidR="00B41AFA">
        <w:t xml:space="preserve"> </w:t>
      </w:r>
      <w:r w:rsidR="00B01C38">
        <w:t>However,</w:t>
      </w:r>
      <w:r w:rsidR="0048316A">
        <w:t xml:space="preserve"> in </w:t>
      </w:r>
      <w:r w:rsidR="00BB087B">
        <w:t>most</w:t>
      </w:r>
      <w:r w:rsidR="0048316A">
        <w:t xml:space="preserve"> cases, the </w:t>
      </w:r>
      <w:r w:rsidR="00EF0C92">
        <w:t xml:space="preserve">elementary tools such as </w:t>
      </w:r>
      <w:r w:rsidR="00BB087B">
        <w:t>plotting</w:t>
      </w:r>
      <w:r w:rsidR="007B4F50">
        <w:t xml:space="preserve">, and </w:t>
      </w:r>
      <w:r w:rsidR="00BB087B">
        <w:t>simple modeling</w:t>
      </w:r>
      <w:r w:rsidR="009D23C9">
        <w:t xml:space="preserve"> may put us on the right path.</w:t>
      </w:r>
    </w:p>
    <w:p w14:paraId="07E40698" w14:textId="22CBCD2F" w:rsidR="009229C7" w:rsidRDefault="009229C7" w:rsidP="009229C7">
      <w:pPr>
        <w:pStyle w:val="Heading1"/>
      </w:pPr>
      <w:r>
        <w:t>Refere</w:t>
      </w:r>
      <w:r w:rsidR="007E6A43">
        <w:t>nces</w:t>
      </w:r>
    </w:p>
    <w:p w14:paraId="1B23EACB" w14:textId="77777777" w:rsidR="00E57A63" w:rsidRPr="00E61F56" w:rsidRDefault="00E57A63" w:rsidP="00F009F3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61F56">
        <w:rPr>
          <w:sz w:val="20"/>
          <w:szCs w:val="20"/>
        </w:rPr>
        <w:t xml:space="preserve">Downey, Allen </w:t>
      </w:r>
      <w:proofErr w:type="gramStart"/>
      <w:r w:rsidRPr="00E61F56">
        <w:rPr>
          <w:sz w:val="20"/>
          <w:szCs w:val="20"/>
        </w:rPr>
        <w:t>B..</w:t>
      </w:r>
      <w:proofErr w:type="gramEnd"/>
      <w:r w:rsidRPr="00E61F56">
        <w:rPr>
          <w:sz w:val="20"/>
          <w:szCs w:val="20"/>
        </w:rPr>
        <w:t xml:space="preserve"> Think Stats: Exploratory Data </w:t>
      </w:r>
      <w:proofErr w:type="gramStart"/>
      <w:r w:rsidRPr="00E61F56">
        <w:rPr>
          <w:sz w:val="20"/>
          <w:szCs w:val="20"/>
        </w:rPr>
        <w:t>Analysis .</w:t>
      </w:r>
      <w:proofErr w:type="gramEnd"/>
      <w:r w:rsidRPr="00E61F56">
        <w:rPr>
          <w:sz w:val="20"/>
          <w:szCs w:val="20"/>
        </w:rPr>
        <w:t xml:space="preserve"> O'Reilly Media. Kindle Edition.</w:t>
      </w:r>
    </w:p>
    <w:p w14:paraId="4BF3311B" w14:textId="77777777" w:rsidR="00E57A63" w:rsidRPr="00E61F56" w:rsidRDefault="00E57A63" w:rsidP="00E61F5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61F56">
        <w:rPr>
          <w:sz w:val="20"/>
          <w:szCs w:val="20"/>
        </w:rPr>
        <w:t xml:space="preserve">Two Effective Algorithms for Time Series Forecasting - </w:t>
      </w:r>
      <w:hyperlink r:id="rId10" w:history="1">
        <w:r w:rsidRPr="00E61F56">
          <w:rPr>
            <w:rStyle w:val="Hyperlink"/>
            <w:sz w:val="20"/>
            <w:szCs w:val="20"/>
          </w:rPr>
          <w:t>https://www.youtube.com/watch?v=VYpAodcdFfA</w:t>
        </w:r>
      </w:hyperlink>
    </w:p>
    <w:p w14:paraId="4BAFBDF6" w14:textId="49AA55E4" w:rsidR="00E57A63" w:rsidRPr="00E61F56" w:rsidRDefault="00000000" w:rsidP="00E61F56">
      <w:pPr>
        <w:pStyle w:val="ListParagraph"/>
        <w:numPr>
          <w:ilvl w:val="0"/>
          <w:numId w:val="17"/>
        </w:numPr>
        <w:rPr>
          <w:rStyle w:val="Hyperlink"/>
          <w:sz w:val="20"/>
          <w:szCs w:val="20"/>
        </w:rPr>
      </w:pPr>
      <w:hyperlink r:id="rId11" w:history="1">
        <w:r w:rsidR="00F009F3" w:rsidRPr="00E61F56">
          <w:rPr>
            <w:rStyle w:val="Hyperlink"/>
            <w:sz w:val="20"/>
            <w:szCs w:val="20"/>
          </w:rPr>
          <w:t>https://www.datacamp.com/courses/introduction-to-time-series-analysis-in-python</w:t>
        </w:r>
      </w:hyperlink>
    </w:p>
    <w:p w14:paraId="6EDFE35C" w14:textId="4F57202E" w:rsidR="00F009F3" w:rsidRPr="00E61F56" w:rsidRDefault="00F009F3" w:rsidP="00E61F56">
      <w:pPr>
        <w:pStyle w:val="ListParagraph"/>
        <w:numPr>
          <w:ilvl w:val="0"/>
          <w:numId w:val="17"/>
        </w:numPr>
        <w:rPr>
          <w:rStyle w:val="Hyperlink"/>
          <w:sz w:val="20"/>
          <w:szCs w:val="20"/>
        </w:rPr>
      </w:pPr>
      <w:r w:rsidRPr="00E61F56">
        <w:rPr>
          <w:sz w:val="20"/>
          <w:szCs w:val="20"/>
        </w:rPr>
        <w:t xml:space="preserve">The Complete Guide to Time Series Analysis and Forecasting - </w:t>
      </w:r>
      <w:r w:rsidRPr="00E61F56">
        <w:rPr>
          <w:rStyle w:val="Hyperlink"/>
          <w:sz w:val="20"/>
          <w:szCs w:val="20"/>
        </w:rPr>
        <w:t>https://towardsdatascience.com/the-complete-guide-to-time-series-analysis-and-forecasting-70d476bfe775</w:t>
      </w:r>
    </w:p>
    <w:p w14:paraId="7F8B3958" w14:textId="77777777" w:rsidR="00E57A63" w:rsidRPr="00E57A63" w:rsidRDefault="00E57A63" w:rsidP="00E57A63"/>
    <w:sectPr w:rsidR="00E57A63" w:rsidRPr="00E57A63" w:rsidSect="00B66C5E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018ED" w14:textId="77777777" w:rsidR="003C7C3B" w:rsidRDefault="003C7C3B">
      <w:pPr>
        <w:spacing w:line="240" w:lineRule="auto"/>
      </w:pPr>
      <w:r>
        <w:separator/>
      </w:r>
    </w:p>
    <w:p w14:paraId="5848DF63" w14:textId="77777777" w:rsidR="003C7C3B" w:rsidRDefault="003C7C3B"/>
  </w:endnote>
  <w:endnote w:type="continuationSeparator" w:id="0">
    <w:p w14:paraId="123BD5E9" w14:textId="77777777" w:rsidR="003C7C3B" w:rsidRDefault="003C7C3B">
      <w:pPr>
        <w:spacing w:line="240" w:lineRule="auto"/>
      </w:pPr>
      <w:r>
        <w:continuationSeparator/>
      </w:r>
    </w:p>
    <w:p w14:paraId="1C8A15C0" w14:textId="77777777" w:rsidR="003C7C3B" w:rsidRDefault="003C7C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F3317" w14:textId="77777777" w:rsidR="003C7C3B" w:rsidRDefault="003C7C3B">
      <w:pPr>
        <w:spacing w:line="240" w:lineRule="auto"/>
      </w:pPr>
      <w:r>
        <w:separator/>
      </w:r>
    </w:p>
    <w:p w14:paraId="7DB7C7CD" w14:textId="77777777" w:rsidR="003C7C3B" w:rsidRDefault="003C7C3B"/>
  </w:footnote>
  <w:footnote w:type="continuationSeparator" w:id="0">
    <w:p w14:paraId="549469E6" w14:textId="77777777" w:rsidR="003C7C3B" w:rsidRDefault="003C7C3B">
      <w:pPr>
        <w:spacing w:line="240" w:lineRule="auto"/>
      </w:pPr>
      <w:r>
        <w:continuationSeparator/>
      </w:r>
    </w:p>
    <w:p w14:paraId="5CAF8C7F" w14:textId="77777777" w:rsidR="003C7C3B" w:rsidRDefault="003C7C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05CBE940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70C3D">
          <w:rPr>
            <w:rStyle w:val="Strong"/>
          </w:rPr>
          <w:t>what IS Time SERIES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5AB2B359" w:rsidR="00E81978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43390">
          <w:rPr>
            <w:rStyle w:val="Strong"/>
          </w:rPr>
          <w:t xml:space="preserve">what </w:t>
        </w:r>
        <w:r w:rsidR="00CC1946">
          <w:rPr>
            <w:rStyle w:val="Strong"/>
          </w:rPr>
          <w:t xml:space="preserve">IS </w:t>
        </w:r>
        <w:r w:rsidR="00570C3D">
          <w:rPr>
            <w:rStyle w:val="Strong"/>
          </w:rPr>
          <w:t>Time SERIES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5230750"/>
    <w:multiLevelType w:val="hybridMultilevel"/>
    <w:tmpl w:val="54AA9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3619642">
    <w:abstractNumId w:val="9"/>
  </w:num>
  <w:num w:numId="2" w16cid:durableId="254746201">
    <w:abstractNumId w:val="7"/>
  </w:num>
  <w:num w:numId="3" w16cid:durableId="1531063415">
    <w:abstractNumId w:val="6"/>
  </w:num>
  <w:num w:numId="4" w16cid:durableId="1429041506">
    <w:abstractNumId w:val="5"/>
  </w:num>
  <w:num w:numId="5" w16cid:durableId="608196929">
    <w:abstractNumId w:val="4"/>
  </w:num>
  <w:num w:numId="6" w16cid:durableId="3285427">
    <w:abstractNumId w:val="8"/>
  </w:num>
  <w:num w:numId="7" w16cid:durableId="561717284">
    <w:abstractNumId w:val="3"/>
  </w:num>
  <w:num w:numId="8" w16cid:durableId="1488588872">
    <w:abstractNumId w:val="2"/>
  </w:num>
  <w:num w:numId="9" w16cid:durableId="2090422699">
    <w:abstractNumId w:val="1"/>
  </w:num>
  <w:num w:numId="10" w16cid:durableId="1548301840">
    <w:abstractNumId w:val="0"/>
  </w:num>
  <w:num w:numId="11" w16cid:durableId="651567768">
    <w:abstractNumId w:val="9"/>
    <w:lvlOverride w:ilvl="0">
      <w:startOverride w:val="1"/>
    </w:lvlOverride>
  </w:num>
  <w:num w:numId="12" w16cid:durableId="599483691">
    <w:abstractNumId w:val="15"/>
  </w:num>
  <w:num w:numId="13" w16cid:durableId="2032759135">
    <w:abstractNumId w:val="13"/>
  </w:num>
  <w:num w:numId="14" w16cid:durableId="1055619485">
    <w:abstractNumId w:val="12"/>
  </w:num>
  <w:num w:numId="15" w16cid:durableId="1870335206">
    <w:abstractNumId w:val="14"/>
  </w:num>
  <w:num w:numId="16" w16cid:durableId="1514880882">
    <w:abstractNumId w:val="10"/>
  </w:num>
  <w:num w:numId="17" w16cid:durableId="1986733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0EB3"/>
    <w:rsid w:val="00001083"/>
    <w:rsid w:val="00001CA9"/>
    <w:rsid w:val="00005E2B"/>
    <w:rsid w:val="00017736"/>
    <w:rsid w:val="00017ABE"/>
    <w:rsid w:val="00017E6B"/>
    <w:rsid w:val="0002189D"/>
    <w:rsid w:val="0002388B"/>
    <w:rsid w:val="00025041"/>
    <w:rsid w:val="00025393"/>
    <w:rsid w:val="00026871"/>
    <w:rsid w:val="0003067C"/>
    <w:rsid w:val="00030E18"/>
    <w:rsid w:val="00031713"/>
    <w:rsid w:val="00031E51"/>
    <w:rsid w:val="000326E8"/>
    <w:rsid w:val="00041064"/>
    <w:rsid w:val="00042C87"/>
    <w:rsid w:val="00052B40"/>
    <w:rsid w:val="00054687"/>
    <w:rsid w:val="0005500B"/>
    <w:rsid w:val="000572A4"/>
    <w:rsid w:val="000572F8"/>
    <w:rsid w:val="000647DC"/>
    <w:rsid w:val="00072A73"/>
    <w:rsid w:val="00073A63"/>
    <w:rsid w:val="0007410B"/>
    <w:rsid w:val="00075731"/>
    <w:rsid w:val="00080B5E"/>
    <w:rsid w:val="00080CF2"/>
    <w:rsid w:val="00080E97"/>
    <w:rsid w:val="00081239"/>
    <w:rsid w:val="0008510E"/>
    <w:rsid w:val="000866CE"/>
    <w:rsid w:val="00093058"/>
    <w:rsid w:val="00093E09"/>
    <w:rsid w:val="000A4197"/>
    <w:rsid w:val="000B070D"/>
    <w:rsid w:val="000B0E58"/>
    <w:rsid w:val="000B1AE7"/>
    <w:rsid w:val="000B3E7F"/>
    <w:rsid w:val="000B562A"/>
    <w:rsid w:val="000C0971"/>
    <w:rsid w:val="000C09F8"/>
    <w:rsid w:val="000C16C3"/>
    <w:rsid w:val="000C3A97"/>
    <w:rsid w:val="000C5B5C"/>
    <w:rsid w:val="000C6238"/>
    <w:rsid w:val="000C754C"/>
    <w:rsid w:val="000D3003"/>
    <w:rsid w:val="000D3F41"/>
    <w:rsid w:val="000D4B47"/>
    <w:rsid w:val="000D72F5"/>
    <w:rsid w:val="000E52D1"/>
    <w:rsid w:val="000E5EF7"/>
    <w:rsid w:val="000E6B56"/>
    <w:rsid w:val="000F3C3B"/>
    <w:rsid w:val="000F44AA"/>
    <w:rsid w:val="000F57F8"/>
    <w:rsid w:val="000F73D4"/>
    <w:rsid w:val="00103115"/>
    <w:rsid w:val="00106859"/>
    <w:rsid w:val="0011065C"/>
    <w:rsid w:val="00111E20"/>
    <w:rsid w:val="00115926"/>
    <w:rsid w:val="0012164B"/>
    <w:rsid w:val="00121BDA"/>
    <w:rsid w:val="0012254C"/>
    <w:rsid w:val="00124077"/>
    <w:rsid w:val="001259F1"/>
    <w:rsid w:val="00127069"/>
    <w:rsid w:val="00130EF3"/>
    <w:rsid w:val="001322E3"/>
    <w:rsid w:val="00133FE7"/>
    <w:rsid w:val="0013644F"/>
    <w:rsid w:val="00137DDE"/>
    <w:rsid w:val="00140049"/>
    <w:rsid w:val="00140BF0"/>
    <w:rsid w:val="00143390"/>
    <w:rsid w:val="001436AF"/>
    <w:rsid w:val="00147A35"/>
    <w:rsid w:val="00147C09"/>
    <w:rsid w:val="00151D51"/>
    <w:rsid w:val="00152A47"/>
    <w:rsid w:val="001533EE"/>
    <w:rsid w:val="001534C8"/>
    <w:rsid w:val="001550B4"/>
    <w:rsid w:val="0015789D"/>
    <w:rsid w:val="001601CF"/>
    <w:rsid w:val="0016029B"/>
    <w:rsid w:val="00160C32"/>
    <w:rsid w:val="001617CD"/>
    <w:rsid w:val="00162958"/>
    <w:rsid w:val="00163B9C"/>
    <w:rsid w:val="00171BAF"/>
    <w:rsid w:val="00171C92"/>
    <w:rsid w:val="00173891"/>
    <w:rsid w:val="00174724"/>
    <w:rsid w:val="00175CAD"/>
    <w:rsid w:val="00176E64"/>
    <w:rsid w:val="0018134A"/>
    <w:rsid w:val="0018397F"/>
    <w:rsid w:val="00186F14"/>
    <w:rsid w:val="00192E17"/>
    <w:rsid w:val="001931A5"/>
    <w:rsid w:val="0019438D"/>
    <w:rsid w:val="001955BC"/>
    <w:rsid w:val="00195A60"/>
    <w:rsid w:val="001A110D"/>
    <w:rsid w:val="001A559C"/>
    <w:rsid w:val="001A72DE"/>
    <w:rsid w:val="001A7561"/>
    <w:rsid w:val="001B283F"/>
    <w:rsid w:val="001B4684"/>
    <w:rsid w:val="001B5C70"/>
    <w:rsid w:val="001B6E1C"/>
    <w:rsid w:val="001B752D"/>
    <w:rsid w:val="001C015B"/>
    <w:rsid w:val="001C1FAC"/>
    <w:rsid w:val="001C2A73"/>
    <w:rsid w:val="001C62D3"/>
    <w:rsid w:val="001C6F0C"/>
    <w:rsid w:val="001C7A98"/>
    <w:rsid w:val="001D0277"/>
    <w:rsid w:val="001D0E81"/>
    <w:rsid w:val="001D17BA"/>
    <w:rsid w:val="001D1FAC"/>
    <w:rsid w:val="001D27B4"/>
    <w:rsid w:val="001D6A37"/>
    <w:rsid w:val="001E3255"/>
    <w:rsid w:val="001E3A9F"/>
    <w:rsid w:val="001E3DE5"/>
    <w:rsid w:val="001F19D7"/>
    <w:rsid w:val="001F5528"/>
    <w:rsid w:val="00202D68"/>
    <w:rsid w:val="002071B8"/>
    <w:rsid w:val="0021512D"/>
    <w:rsid w:val="002158B9"/>
    <w:rsid w:val="002208FF"/>
    <w:rsid w:val="00222657"/>
    <w:rsid w:val="00222E8E"/>
    <w:rsid w:val="00227370"/>
    <w:rsid w:val="00232481"/>
    <w:rsid w:val="00235B5F"/>
    <w:rsid w:val="00240E68"/>
    <w:rsid w:val="002415DD"/>
    <w:rsid w:val="00250A12"/>
    <w:rsid w:val="002527AE"/>
    <w:rsid w:val="00255721"/>
    <w:rsid w:val="00255817"/>
    <w:rsid w:val="00255DF3"/>
    <w:rsid w:val="002579C8"/>
    <w:rsid w:val="00260589"/>
    <w:rsid w:val="00261A29"/>
    <w:rsid w:val="00262252"/>
    <w:rsid w:val="0026327C"/>
    <w:rsid w:val="00263D13"/>
    <w:rsid w:val="00264D6A"/>
    <w:rsid w:val="00275E1A"/>
    <w:rsid w:val="0027671B"/>
    <w:rsid w:val="00277639"/>
    <w:rsid w:val="002808A9"/>
    <w:rsid w:val="00284D7D"/>
    <w:rsid w:val="0029243D"/>
    <w:rsid w:val="0029291F"/>
    <w:rsid w:val="0029292B"/>
    <w:rsid w:val="00295294"/>
    <w:rsid w:val="00295788"/>
    <w:rsid w:val="00296C89"/>
    <w:rsid w:val="00297BC3"/>
    <w:rsid w:val="002A1C29"/>
    <w:rsid w:val="002A2AFC"/>
    <w:rsid w:val="002A45D8"/>
    <w:rsid w:val="002B07D4"/>
    <w:rsid w:val="002B07DE"/>
    <w:rsid w:val="002B1222"/>
    <w:rsid w:val="002B2706"/>
    <w:rsid w:val="002C3ABE"/>
    <w:rsid w:val="002C7429"/>
    <w:rsid w:val="002D28B7"/>
    <w:rsid w:val="002D3F52"/>
    <w:rsid w:val="002D4A83"/>
    <w:rsid w:val="002D7DAD"/>
    <w:rsid w:val="002E0335"/>
    <w:rsid w:val="002E55B0"/>
    <w:rsid w:val="002E66DE"/>
    <w:rsid w:val="002E78A8"/>
    <w:rsid w:val="002E79D1"/>
    <w:rsid w:val="002E7A7D"/>
    <w:rsid w:val="002F0E87"/>
    <w:rsid w:val="002F1F7F"/>
    <w:rsid w:val="002F25B0"/>
    <w:rsid w:val="002F2EEA"/>
    <w:rsid w:val="002F332C"/>
    <w:rsid w:val="002F3872"/>
    <w:rsid w:val="002F5D49"/>
    <w:rsid w:val="002F6DDC"/>
    <w:rsid w:val="002F71C8"/>
    <w:rsid w:val="00300B84"/>
    <w:rsid w:val="00311876"/>
    <w:rsid w:val="003118D6"/>
    <w:rsid w:val="003222F6"/>
    <w:rsid w:val="0032688D"/>
    <w:rsid w:val="003314ED"/>
    <w:rsid w:val="00333E99"/>
    <w:rsid w:val="00334E0B"/>
    <w:rsid w:val="00335ECC"/>
    <w:rsid w:val="00341FDF"/>
    <w:rsid w:val="00347DEB"/>
    <w:rsid w:val="00352839"/>
    <w:rsid w:val="00355DCA"/>
    <w:rsid w:val="00356ECF"/>
    <w:rsid w:val="00364C0B"/>
    <w:rsid w:val="003658F5"/>
    <w:rsid w:val="003664A4"/>
    <w:rsid w:val="00371357"/>
    <w:rsid w:val="00372FE5"/>
    <w:rsid w:val="00373561"/>
    <w:rsid w:val="0037371D"/>
    <w:rsid w:val="0037456A"/>
    <w:rsid w:val="0037588F"/>
    <w:rsid w:val="00375BAC"/>
    <w:rsid w:val="00377296"/>
    <w:rsid w:val="00377E41"/>
    <w:rsid w:val="00381058"/>
    <w:rsid w:val="00381D13"/>
    <w:rsid w:val="0038376C"/>
    <w:rsid w:val="0038515D"/>
    <w:rsid w:val="003853F8"/>
    <w:rsid w:val="00386D4E"/>
    <w:rsid w:val="003934D2"/>
    <w:rsid w:val="003942B1"/>
    <w:rsid w:val="003944A0"/>
    <w:rsid w:val="003A0699"/>
    <w:rsid w:val="003A1DDB"/>
    <w:rsid w:val="003A6610"/>
    <w:rsid w:val="003A68D6"/>
    <w:rsid w:val="003A6DE9"/>
    <w:rsid w:val="003B4C13"/>
    <w:rsid w:val="003B5262"/>
    <w:rsid w:val="003B5ACB"/>
    <w:rsid w:val="003C1637"/>
    <w:rsid w:val="003C4411"/>
    <w:rsid w:val="003C4492"/>
    <w:rsid w:val="003C4E67"/>
    <w:rsid w:val="003C6A1B"/>
    <w:rsid w:val="003C7C3B"/>
    <w:rsid w:val="003C7F72"/>
    <w:rsid w:val="003D0F61"/>
    <w:rsid w:val="003D72CE"/>
    <w:rsid w:val="003E0082"/>
    <w:rsid w:val="003E00C0"/>
    <w:rsid w:val="003E4E65"/>
    <w:rsid w:val="003E5CC8"/>
    <w:rsid w:val="003F0A4E"/>
    <w:rsid w:val="003F205C"/>
    <w:rsid w:val="003F3B7A"/>
    <w:rsid w:val="003F4AC3"/>
    <w:rsid w:val="003F6999"/>
    <w:rsid w:val="004007FD"/>
    <w:rsid w:val="004013A5"/>
    <w:rsid w:val="004022DC"/>
    <w:rsid w:val="00402973"/>
    <w:rsid w:val="004042C0"/>
    <w:rsid w:val="00405D0E"/>
    <w:rsid w:val="00407FA4"/>
    <w:rsid w:val="00417E5F"/>
    <w:rsid w:val="004238A2"/>
    <w:rsid w:val="00430526"/>
    <w:rsid w:val="004330C6"/>
    <w:rsid w:val="00436DBE"/>
    <w:rsid w:val="00441D28"/>
    <w:rsid w:val="004439DD"/>
    <w:rsid w:val="00445506"/>
    <w:rsid w:val="0044587E"/>
    <w:rsid w:val="00447D54"/>
    <w:rsid w:val="00450163"/>
    <w:rsid w:val="004528B2"/>
    <w:rsid w:val="00452D0B"/>
    <w:rsid w:val="0045314E"/>
    <w:rsid w:val="004550AA"/>
    <w:rsid w:val="00461E28"/>
    <w:rsid w:val="00462654"/>
    <w:rsid w:val="00463D31"/>
    <w:rsid w:val="00465814"/>
    <w:rsid w:val="00465EE1"/>
    <w:rsid w:val="00466407"/>
    <w:rsid w:val="00466B34"/>
    <w:rsid w:val="004724ED"/>
    <w:rsid w:val="00472E7E"/>
    <w:rsid w:val="004753DC"/>
    <w:rsid w:val="00481E6F"/>
    <w:rsid w:val="00482129"/>
    <w:rsid w:val="0048316A"/>
    <w:rsid w:val="00485148"/>
    <w:rsid w:val="0049166A"/>
    <w:rsid w:val="0049243E"/>
    <w:rsid w:val="00492EFC"/>
    <w:rsid w:val="00497152"/>
    <w:rsid w:val="00497319"/>
    <w:rsid w:val="004A44A3"/>
    <w:rsid w:val="004A4F6B"/>
    <w:rsid w:val="004B15FF"/>
    <w:rsid w:val="004B37FE"/>
    <w:rsid w:val="004B4E10"/>
    <w:rsid w:val="004B7618"/>
    <w:rsid w:val="004C0503"/>
    <w:rsid w:val="004C448A"/>
    <w:rsid w:val="004D08AB"/>
    <w:rsid w:val="004D0F93"/>
    <w:rsid w:val="004D3E33"/>
    <w:rsid w:val="004D50C0"/>
    <w:rsid w:val="004D6048"/>
    <w:rsid w:val="004D64F9"/>
    <w:rsid w:val="004D66CE"/>
    <w:rsid w:val="004D7255"/>
    <w:rsid w:val="004D7D79"/>
    <w:rsid w:val="004E29EB"/>
    <w:rsid w:val="004E308A"/>
    <w:rsid w:val="004E781E"/>
    <w:rsid w:val="004F24A4"/>
    <w:rsid w:val="004F5578"/>
    <w:rsid w:val="004F6B40"/>
    <w:rsid w:val="004F7E8A"/>
    <w:rsid w:val="0050062E"/>
    <w:rsid w:val="0050341F"/>
    <w:rsid w:val="00503D03"/>
    <w:rsid w:val="00506D05"/>
    <w:rsid w:val="005111BD"/>
    <w:rsid w:val="0051337D"/>
    <w:rsid w:val="00516FAA"/>
    <w:rsid w:val="00520F27"/>
    <w:rsid w:val="00521333"/>
    <w:rsid w:val="00522928"/>
    <w:rsid w:val="00531CE1"/>
    <w:rsid w:val="005324EC"/>
    <w:rsid w:val="00532727"/>
    <w:rsid w:val="00532EBC"/>
    <w:rsid w:val="0053691B"/>
    <w:rsid w:val="00536D22"/>
    <w:rsid w:val="0054110B"/>
    <w:rsid w:val="00544E3C"/>
    <w:rsid w:val="00547E52"/>
    <w:rsid w:val="00550F69"/>
    <w:rsid w:val="00551707"/>
    <w:rsid w:val="00551A02"/>
    <w:rsid w:val="005534FA"/>
    <w:rsid w:val="005544F2"/>
    <w:rsid w:val="005554C1"/>
    <w:rsid w:val="00561A37"/>
    <w:rsid w:val="00562D28"/>
    <w:rsid w:val="00563A44"/>
    <w:rsid w:val="00563F60"/>
    <w:rsid w:val="00563FD1"/>
    <w:rsid w:val="00566D6F"/>
    <w:rsid w:val="0057066F"/>
    <w:rsid w:val="00570C3D"/>
    <w:rsid w:val="00572FE7"/>
    <w:rsid w:val="005734B4"/>
    <w:rsid w:val="00576E9C"/>
    <w:rsid w:val="005806CC"/>
    <w:rsid w:val="0058138F"/>
    <w:rsid w:val="00581867"/>
    <w:rsid w:val="00585736"/>
    <w:rsid w:val="00585812"/>
    <w:rsid w:val="00587285"/>
    <w:rsid w:val="00587BAA"/>
    <w:rsid w:val="00594428"/>
    <w:rsid w:val="00595E8F"/>
    <w:rsid w:val="005A6B33"/>
    <w:rsid w:val="005A7011"/>
    <w:rsid w:val="005B28C4"/>
    <w:rsid w:val="005B29C0"/>
    <w:rsid w:val="005B4E02"/>
    <w:rsid w:val="005B71EE"/>
    <w:rsid w:val="005B74B3"/>
    <w:rsid w:val="005C1246"/>
    <w:rsid w:val="005C2628"/>
    <w:rsid w:val="005C3983"/>
    <w:rsid w:val="005C4A93"/>
    <w:rsid w:val="005C4D4D"/>
    <w:rsid w:val="005C699F"/>
    <w:rsid w:val="005D11AB"/>
    <w:rsid w:val="005D3002"/>
    <w:rsid w:val="005D3A03"/>
    <w:rsid w:val="005E12B0"/>
    <w:rsid w:val="005E3D12"/>
    <w:rsid w:val="005E534B"/>
    <w:rsid w:val="005E6100"/>
    <w:rsid w:val="005E6A71"/>
    <w:rsid w:val="005E7366"/>
    <w:rsid w:val="005F6086"/>
    <w:rsid w:val="006001CF"/>
    <w:rsid w:val="0060052A"/>
    <w:rsid w:val="00606106"/>
    <w:rsid w:val="00612717"/>
    <w:rsid w:val="00614173"/>
    <w:rsid w:val="00616348"/>
    <w:rsid w:val="00620B1B"/>
    <w:rsid w:val="00621B73"/>
    <w:rsid w:val="006262DC"/>
    <w:rsid w:val="00630DF3"/>
    <w:rsid w:val="006310D6"/>
    <w:rsid w:val="00632EF4"/>
    <w:rsid w:val="00633656"/>
    <w:rsid w:val="00633692"/>
    <w:rsid w:val="00634272"/>
    <w:rsid w:val="00634C4F"/>
    <w:rsid w:val="00641A30"/>
    <w:rsid w:val="00641E5C"/>
    <w:rsid w:val="0064219F"/>
    <w:rsid w:val="00642BCC"/>
    <w:rsid w:val="00642C5F"/>
    <w:rsid w:val="006504D6"/>
    <w:rsid w:val="006525CB"/>
    <w:rsid w:val="0065413C"/>
    <w:rsid w:val="006554C1"/>
    <w:rsid w:val="00660DE9"/>
    <w:rsid w:val="006620BF"/>
    <w:rsid w:val="0066215A"/>
    <w:rsid w:val="00666C5B"/>
    <w:rsid w:val="0067093C"/>
    <w:rsid w:val="006722D0"/>
    <w:rsid w:val="00672699"/>
    <w:rsid w:val="0067355F"/>
    <w:rsid w:val="0067521F"/>
    <w:rsid w:val="00680DF5"/>
    <w:rsid w:val="00683808"/>
    <w:rsid w:val="00683C97"/>
    <w:rsid w:val="0069058D"/>
    <w:rsid w:val="00691A7F"/>
    <w:rsid w:val="006939C3"/>
    <w:rsid w:val="00693D82"/>
    <w:rsid w:val="006A4C7B"/>
    <w:rsid w:val="006A6803"/>
    <w:rsid w:val="006A7E43"/>
    <w:rsid w:val="006B2D6E"/>
    <w:rsid w:val="006B427C"/>
    <w:rsid w:val="006B433A"/>
    <w:rsid w:val="006B4EAB"/>
    <w:rsid w:val="006B5AD8"/>
    <w:rsid w:val="006B6D39"/>
    <w:rsid w:val="006B763E"/>
    <w:rsid w:val="006C0631"/>
    <w:rsid w:val="006C24F1"/>
    <w:rsid w:val="006C7680"/>
    <w:rsid w:val="006D2DA6"/>
    <w:rsid w:val="006D4E1C"/>
    <w:rsid w:val="006D5C2D"/>
    <w:rsid w:val="006D605A"/>
    <w:rsid w:val="006D7219"/>
    <w:rsid w:val="006D7F9B"/>
    <w:rsid w:val="006E58EC"/>
    <w:rsid w:val="006E6509"/>
    <w:rsid w:val="006F07E7"/>
    <w:rsid w:val="006F2118"/>
    <w:rsid w:val="006F22A8"/>
    <w:rsid w:val="006F2337"/>
    <w:rsid w:val="006F5325"/>
    <w:rsid w:val="006F7B15"/>
    <w:rsid w:val="00701939"/>
    <w:rsid w:val="0070529D"/>
    <w:rsid w:val="00707722"/>
    <w:rsid w:val="007110DE"/>
    <w:rsid w:val="00711CB0"/>
    <w:rsid w:val="00711EFD"/>
    <w:rsid w:val="00714C36"/>
    <w:rsid w:val="00714F56"/>
    <w:rsid w:val="00717E40"/>
    <w:rsid w:val="007233A7"/>
    <w:rsid w:val="00724F5D"/>
    <w:rsid w:val="00731863"/>
    <w:rsid w:val="007335F7"/>
    <w:rsid w:val="00735689"/>
    <w:rsid w:val="0073669F"/>
    <w:rsid w:val="007437F1"/>
    <w:rsid w:val="0074405C"/>
    <w:rsid w:val="007440D7"/>
    <w:rsid w:val="0074662B"/>
    <w:rsid w:val="00753F44"/>
    <w:rsid w:val="00754ADF"/>
    <w:rsid w:val="00756B65"/>
    <w:rsid w:val="00760BE2"/>
    <w:rsid w:val="0076247E"/>
    <w:rsid w:val="0076276A"/>
    <w:rsid w:val="00766B15"/>
    <w:rsid w:val="007670E8"/>
    <w:rsid w:val="00770B52"/>
    <w:rsid w:val="00770DB1"/>
    <w:rsid w:val="00771CB5"/>
    <w:rsid w:val="0077320A"/>
    <w:rsid w:val="00773A4B"/>
    <w:rsid w:val="00774AEA"/>
    <w:rsid w:val="00774B0D"/>
    <w:rsid w:val="0077767A"/>
    <w:rsid w:val="00780681"/>
    <w:rsid w:val="00786586"/>
    <w:rsid w:val="007865EF"/>
    <w:rsid w:val="007A4D00"/>
    <w:rsid w:val="007B3A89"/>
    <w:rsid w:val="007B4F50"/>
    <w:rsid w:val="007B5831"/>
    <w:rsid w:val="007B5FBC"/>
    <w:rsid w:val="007B7031"/>
    <w:rsid w:val="007C0461"/>
    <w:rsid w:val="007C2AB3"/>
    <w:rsid w:val="007C36B6"/>
    <w:rsid w:val="007C3C10"/>
    <w:rsid w:val="007C73F7"/>
    <w:rsid w:val="007D0A0D"/>
    <w:rsid w:val="007D123F"/>
    <w:rsid w:val="007D6273"/>
    <w:rsid w:val="007D6E52"/>
    <w:rsid w:val="007D78C0"/>
    <w:rsid w:val="007E025C"/>
    <w:rsid w:val="007E40B2"/>
    <w:rsid w:val="007E6A43"/>
    <w:rsid w:val="007E7BF2"/>
    <w:rsid w:val="007F0EBD"/>
    <w:rsid w:val="007F1A7A"/>
    <w:rsid w:val="007F40F3"/>
    <w:rsid w:val="007F6E33"/>
    <w:rsid w:val="007F7FD8"/>
    <w:rsid w:val="008002C0"/>
    <w:rsid w:val="00807A5C"/>
    <w:rsid w:val="008179B0"/>
    <w:rsid w:val="00820878"/>
    <w:rsid w:val="0082190E"/>
    <w:rsid w:val="008232A0"/>
    <w:rsid w:val="00826552"/>
    <w:rsid w:val="008267A6"/>
    <w:rsid w:val="00830978"/>
    <w:rsid w:val="00832A54"/>
    <w:rsid w:val="008377C4"/>
    <w:rsid w:val="008418D2"/>
    <w:rsid w:val="00841F68"/>
    <w:rsid w:val="0084415A"/>
    <w:rsid w:val="00845842"/>
    <w:rsid w:val="00845922"/>
    <w:rsid w:val="00850400"/>
    <w:rsid w:val="00850882"/>
    <w:rsid w:val="008510A0"/>
    <w:rsid w:val="00851253"/>
    <w:rsid w:val="00852591"/>
    <w:rsid w:val="00852BAE"/>
    <w:rsid w:val="0085552B"/>
    <w:rsid w:val="00856F10"/>
    <w:rsid w:val="008601EA"/>
    <w:rsid w:val="00860448"/>
    <w:rsid w:val="00861C15"/>
    <w:rsid w:val="008653E7"/>
    <w:rsid w:val="00867E5F"/>
    <w:rsid w:val="00871328"/>
    <w:rsid w:val="00872EC0"/>
    <w:rsid w:val="008734E5"/>
    <w:rsid w:val="00873887"/>
    <w:rsid w:val="008777CC"/>
    <w:rsid w:val="00877EDC"/>
    <w:rsid w:val="00880A71"/>
    <w:rsid w:val="00881A60"/>
    <w:rsid w:val="00882621"/>
    <w:rsid w:val="00883B57"/>
    <w:rsid w:val="0088592D"/>
    <w:rsid w:val="00890FD2"/>
    <w:rsid w:val="0089287D"/>
    <w:rsid w:val="00892C30"/>
    <w:rsid w:val="00893B00"/>
    <w:rsid w:val="008A2801"/>
    <w:rsid w:val="008A282B"/>
    <w:rsid w:val="008A2D0B"/>
    <w:rsid w:val="008B04CD"/>
    <w:rsid w:val="008B0FB6"/>
    <w:rsid w:val="008B1B6B"/>
    <w:rsid w:val="008B65DD"/>
    <w:rsid w:val="008C006E"/>
    <w:rsid w:val="008C0C1E"/>
    <w:rsid w:val="008C5323"/>
    <w:rsid w:val="008D1039"/>
    <w:rsid w:val="008D218D"/>
    <w:rsid w:val="008D3465"/>
    <w:rsid w:val="008D3F6A"/>
    <w:rsid w:val="008E09EB"/>
    <w:rsid w:val="008E0AE0"/>
    <w:rsid w:val="008E0E08"/>
    <w:rsid w:val="008E117E"/>
    <w:rsid w:val="008E2DB6"/>
    <w:rsid w:val="008E31FE"/>
    <w:rsid w:val="008E3CAB"/>
    <w:rsid w:val="008E40A7"/>
    <w:rsid w:val="008E4642"/>
    <w:rsid w:val="008E6ECC"/>
    <w:rsid w:val="008E71EA"/>
    <w:rsid w:val="008E7A02"/>
    <w:rsid w:val="008F0F73"/>
    <w:rsid w:val="008F3FFC"/>
    <w:rsid w:val="00900AA2"/>
    <w:rsid w:val="00900CD5"/>
    <w:rsid w:val="0090736F"/>
    <w:rsid w:val="0091389E"/>
    <w:rsid w:val="009158B5"/>
    <w:rsid w:val="00916EF3"/>
    <w:rsid w:val="0092269C"/>
    <w:rsid w:val="009229C7"/>
    <w:rsid w:val="00927B0C"/>
    <w:rsid w:val="00930F1C"/>
    <w:rsid w:val="00931372"/>
    <w:rsid w:val="0093260A"/>
    <w:rsid w:val="00932692"/>
    <w:rsid w:val="00936615"/>
    <w:rsid w:val="00936689"/>
    <w:rsid w:val="00936CE5"/>
    <w:rsid w:val="00942DA1"/>
    <w:rsid w:val="0094680A"/>
    <w:rsid w:val="009513B8"/>
    <w:rsid w:val="00951477"/>
    <w:rsid w:val="009533EE"/>
    <w:rsid w:val="00957149"/>
    <w:rsid w:val="0095725B"/>
    <w:rsid w:val="009623B3"/>
    <w:rsid w:val="009709F5"/>
    <w:rsid w:val="009726CB"/>
    <w:rsid w:val="009757AD"/>
    <w:rsid w:val="009833A9"/>
    <w:rsid w:val="00983640"/>
    <w:rsid w:val="009860ED"/>
    <w:rsid w:val="009879F2"/>
    <w:rsid w:val="00991826"/>
    <w:rsid w:val="009964DE"/>
    <w:rsid w:val="009967F9"/>
    <w:rsid w:val="009A56B3"/>
    <w:rsid w:val="009A6A3B"/>
    <w:rsid w:val="009A76AA"/>
    <w:rsid w:val="009B0BA2"/>
    <w:rsid w:val="009B2AB7"/>
    <w:rsid w:val="009B61DA"/>
    <w:rsid w:val="009B6AE4"/>
    <w:rsid w:val="009B7993"/>
    <w:rsid w:val="009C2425"/>
    <w:rsid w:val="009C2BF7"/>
    <w:rsid w:val="009C4D87"/>
    <w:rsid w:val="009C6016"/>
    <w:rsid w:val="009D0BBB"/>
    <w:rsid w:val="009D0EF7"/>
    <w:rsid w:val="009D23C9"/>
    <w:rsid w:val="009D5EC2"/>
    <w:rsid w:val="009E1AF3"/>
    <w:rsid w:val="009E5BB2"/>
    <w:rsid w:val="009F1057"/>
    <w:rsid w:val="009F139E"/>
    <w:rsid w:val="009F1F9C"/>
    <w:rsid w:val="009F21BF"/>
    <w:rsid w:val="009F400D"/>
    <w:rsid w:val="009F4E4A"/>
    <w:rsid w:val="009F510F"/>
    <w:rsid w:val="009F51D4"/>
    <w:rsid w:val="009F7176"/>
    <w:rsid w:val="00A03111"/>
    <w:rsid w:val="00A07D1B"/>
    <w:rsid w:val="00A1010A"/>
    <w:rsid w:val="00A13B2F"/>
    <w:rsid w:val="00A15225"/>
    <w:rsid w:val="00A2003F"/>
    <w:rsid w:val="00A244FE"/>
    <w:rsid w:val="00A26D15"/>
    <w:rsid w:val="00A3068D"/>
    <w:rsid w:val="00A32BF2"/>
    <w:rsid w:val="00A32ECB"/>
    <w:rsid w:val="00A354CF"/>
    <w:rsid w:val="00A426B1"/>
    <w:rsid w:val="00A46568"/>
    <w:rsid w:val="00A46AB7"/>
    <w:rsid w:val="00A6152B"/>
    <w:rsid w:val="00A62E64"/>
    <w:rsid w:val="00A63349"/>
    <w:rsid w:val="00A63BD8"/>
    <w:rsid w:val="00A6470C"/>
    <w:rsid w:val="00A66D7F"/>
    <w:rsid w:val="00A709E2"/>
    <w:rsid w:val="00A737D0"/>
    <w:rsid w:val="00A73841"/>
    <w:rsid w:val="00A76470"/>
    <w:rsid w:val="00A769CF"/>
    <w:rsid w:val="00A7713A"/>
    <w:rsid w:val="00A80489"/>
    <w:rsid w:val="00A80658"/>
    <w:rsid w:val="00A811CA"/>
    <w:rsid w:val="00A838BE"/>
    <w:rsid w:val="00A85519"/>
    <w:rsid w:val="00A92331"/>
    <w:rsid w:val="00A92B78"/>
    <w:rsid w:val="00A93071"/>
    <w:rsid w:val="00A93ECB"/>
    <w:rsid w:val="00AA1FC2"/>
    <w:rsid w:val="00AA2739"/>
    <w:rsid w:val="00AA45AE"/>
    <w:rsid w:val="00AA45F2"/>
    <w:rsid w:val="00AA4C00"/>
    <w:rsid w:val="00AA5BA7"/>
    <w:rsid w:val="00AA5EAA"/>
    <w:rsid w:val="00AA67E9"/>
    <w:rsid w:val="00AA71CF"/>
    <w:rsid w:val="00AB54E1"/>
    <w:rsid w:val="00AB5694"/>
    <w:rsid w:val="00AB66F6"/>
    <w:rsid w:val="00AC008E"/>
    <w:rsid w:val="00AC2D88"/>
    <w:rsid w:val="00AC375D"/>
    <w:rsid w:val="00AC3800"/>
    <w:rsid w:val="00AC4882"/>
    <w:rsid w:val="00AD1738"/>
    <w:rsid w:val="00AD3A6D"/>
    <w:rsid w:val="00AE0279"/>
    <w:rsid w:val="00AE4C57"/>
    <w:rsid w:val="00AF0586"/>
    <w:rsid w:val="00AF50CB"/>
    <w:rsid w:val="00AF5F47"/>
    <w:rsid w:val="00B01C38"/>
    <w:rsid w:val="00B01DAE"/>
    <w:rsid w:val="00B030A0"/>
    <w:rsid w:val="00B04E23"/>
    <w:rsid w:val="00B0545E"/>
    <w:rsid w:val="00B10BF4"/>
    <w:rsid w:val="00B10CCF"/>
    <w:rsid w:val="00B12913"/>
    <w:rsid w:val="00B132BA"/>
    <w:rsid w:val="00B205B9"/>
    <w:rsid w:val="00B227EE"/>
    <w:rsid w:val="00B259CB"/>
    <w:rsid w:val="00B260AB"/>
    <w:rsid w:val="00B26345"/>
    <w:rsid w:val="00B27B11"/>
    <w:rsid w:val="00B30EBA"/>
    <w:rsid w:val="00B32848"/>
    <w:rsid w:val="00B32F24"/>
    <w:rsid w:val="00B3516B"/>
    <w:rsid w:val="00B37B9C"/>
    <w:rsid w:val="00B4139B"/>
    <w:rsid w:val="00B41AFA"/>
    <w:rsid w:val="00B427C2"/>
    <w:rsid w:val="00B46173"/>
    <w:rsid w:val="00B50D0A"/>
    <w:rsid w:val="00B51018"/>
    <w:rsid w:val="00B51C54"/>
    <w:rsid w:val="00B54792"/>
    <w:rsid w:val="00B553E0"/>
    <w:rsid w:val="00B61678"/>
    <w:rsid w:val="00B61F8A"/>
    <w:rsid w:val="00B6572D"/>
    <w:rsid w:val="00B668F3"/>
    <w:rsid w:val="00B66C5E"/>
    <w:rsid w:val="00B76D0B"/>
    <w:rsid w:val="00B81DB5"/>
    <w:rsid w:val="00B823AA"/>
    <w:rsid w:val="00B8297B"/>
    <w:rsid w:val="00B83A62"/>
    <w:rsid w:val="00B844C7"/>
    <w:rsid w:val="00B8463C"/>
    <w:rsid w:val="00B849E7"/>
    <w:rsid w:val="00B877F4"/>
    <w:rsid w:val="00B903C8"/>
    <w:rsid w:val="00B90447"/>
    <w:rsid w:val="00B910E1"/>
    <w:rsid w:val="00BA007B"/>
    <w:rsid w:val="00BA0B46"/>
    <w:rsid w:val="00BA0F4D"/>
    <w:rsid w:val="00BA1845"/>
    <w:rsid w:val="00BA4251"/>
    <w:rsid w:val="00BA45DB"/>
    <w:rsid w:val="00BB087B"/>
    <w:rsid w:val="00BB0F89"/>
    <w:rsid w:val="00BB14D2"/>
    <w:rsid w:val="00BB3950"/>
    <w:rsid w:val="00BB3A07"/>
    <w:rsid w:val="00BB475A"/>
    <w:rsid w:val="00BB6A80"/>
    <w:rsid w:val="00BC293D"/>
    <w:rsid w:val="00BC7E67"/>
    <w:rsid w:val="00BD6CDA"/>
    <w:rsid w:val="00BE168B"/>
    <w:rsid w:val="00BE399D"/>
    <w:rsid w:val="00BE41FA"/>
    <w:rsid w:val="00BE674E"/>
    <w:rsid w:val="00BF16C4"/>
    <w:rsid w:val="00BF303A"/>
    <w:rsid w:val="00BF4184"/>
    <w:rsid w:val="00C0035D"/>
    <w:rsid w:val="00C042B9"/>
    <w:rsid w:val="00C04A0A"/>
    <w:rsid w:val="00C054D0"/>
    <w:rsid w:val="00C0601E"/>
    <w:rsid w:val="00C07505"/>
    <w:rsid w:val="00C13C24"/>
    <w:rsid w:val="00C15522"/>
    <w:rsid w:val="00C157DB"/>
    <w:rsid w:val="00C21CA7"/>
    <w:rsid w:val="00C242AF"/>
    <w:rsid w:val="00C24A53"/>
    <w:rsid w:val="00C27D9B"/>
    <w:rsid w:val="00C30276"/>
    <w:rsid w:val="00C3078A"/>
    <w:rsid w:val="00C31D30"/>
    <w:rsid w:val="00C345D4"/>
    <w:rsid w:val="00C34A3E"/>
    <w:rsid w:val="00C35304"/>
    <w:rsid w:val="00C40442"/>
    <w:rsid w:val="00C40B34"/>
    <w:rsid w:val="00C423B5"/>
    <w:rsid w:val="00C43AE1"/>
    <w:rsid w:val="00C43C66"/>
    <w:rsid w:val="00C44B2B"/>
    <w:rsid w:val="00C44D2C"/>
    <w:rsid w:val="00C46497"/>
    <w:rsid w:val="00C52ED2"/>
    <w:rsid w:val="00C564A5"/>
    <w:rsid w:val="00C564B6"/>
    <w:rsid w:val="00C56A3E"/>
    <w:rsid w:val="00C60E23"/>
    <w:rsid w:val="00C60EFC"/>
    <w:rsid w:val="00C6184F"/>
    <w:rsid w:val="00C64069"/>
    <w:rsid w:val="00C672E4"/>
    <w:rsid w:val="00C71A8B"/>
    <w:rsid w:val="00C72B81"/>
    <w:rsid w:val="00C773D4"/>
    <w:rsid w:val="00C77A0C"/>
    <w:rsid w:val="00C816AF"/>
    <w:rsid w:val="00C83640"/>
    <w:rsid w:val="00C85CC0"/>
    <w:rsid w:val="00C87BF4"/>
    <w:rsid w:val="00C910AA"/>
    <w:rsid w:val="00C931FF"/>
    <w:rsid w:val="00C9789C"/>
    <w:rsid w:val="00CA162C"/>
    <w:rsid w:val="00CA1ADA"/>
    <w:rsid w:val="00CA28F6"/>
    <w:rsid w:val="00CA2FEB"/>
    <w:rsid w:val="00CB33A8"/>
    <w:rsid w:val="00CB4407"/>
    <w:rsid w:val="00CB5C9E"/>
    <w:rsid w:val="00CB6BF4"/>
    <w:rsid w:val="00CB7F10"/>
    <w:rsid w:val="00CC035C"/>
    <w:rsid w:val="00CC055B"/>
    <w:rsid w:val="00CC1946"/>
    <w:rsid w:val="00CC5454"/>
    <w:rsid w:val="00CC6396"/>
    <w:rsid w:val="00CD6931"/>
    <w:rsid w:val="00CD6E39"/>
    <w:rsid w:val="00CD7BEF"/>
    <w:rsid w:val="00CE42DC"/>
    <w:rsid w:val="00CE50A4"/>
    <w:rsid w:val="00CE702F"/>
    <w:rsid w:val="00CF0284"/>
    <w:rsid w:val="00CF0E5E"/>
    <w:rsid w:val="00CF13DE"/>
    <w:rsid w:val="00CF194C"/>
    <w:rsid w:val="00CF2400"/>
    <w:rsid w:val="00CF2C08"/>
    <w:rsid w:val="00CF34FA"/>
    <w:rsid w:val="00CF3EE9"/>
    <w:rsid w:val="00CF53F8"/>
    <w:rsid w:val="00CF5911"/>
    <w:rsid w:val="00CF6E91"/>
    <w:rsid w:val="00D00CF1"/>
    <w:rsid w:val="00D013AC"/>
    <w:rsid w:val="00D02080"/>
    <w:rsid w:val="00D043F9"/>
    <w:rsid w:val="00D04470"/>
    <w:rsid w:val="00D10BE6"/>
    <w:rsid w:val="00D1170B"/>
    <w:rsid w:val="00D1235A"/>
    <w:rsid w:val="00D12C38"/>
    <w:rsid w:val="00D13B39"/>
    <w:rsid w:val="00D13E64"/>
    <w:rsid w:val="00D1635A"/>
    <w:rsid w:val="00D20864"/>
    <w:rsid w:val="00D27673"/>
    <w:rsid w:val="00D3129E"/>
    <w:rsid w:val="00D4083C"/>
    <w:rsid w:val="00D417E7"/>
    <w:rsid w:val="00D438C5"/>
    <w:rsid w:val="00D442BF"/>
    <w:rsid w:val="00D44AF1"/>
    <w:rsid w:val="00D478D9"/>
    <w:rsid w:val="00D5007A"/>
    <w:rsid w:val="00D54E1A"/>
    <w:rsid w:val="00D56F12"/>
    <w:rsid w:val="00D74194"/>
    <w:rsid w:val="00D76DAE"/>
    <w:rsid w:val="00D80ABA"/>
    <w:rsid w:val="00D84A0C"/>
    <w:rsid w:val="00D850CB"/>
    <w:rsid w:val="00D85B68"/>
    <w:rsid w:val="00D86447"/>
    <w:rsid w:val="00D90077"/>
    <w:rsid w:val="00D90304"/>
    <w:rsid w:val="00D909FC"/>
    <w:rsid w:val="00D94F3C"/>
    <w:rsid w:val="00DA2B66"/>
    <w:rsid w:val="00DA70A7"/>
    <w:rsid w:val="00DA71B0"/>
    <w:rsid w:val="00DB2D48"/>
    <w:rsid w:val="00DB6276"/>
    <w:rsid w:val="00DB65AE"/>
    <w:rsid w:val="00DB65BF"/>
    <w:rsid w:val="00DC04F1"/>
    <w:rsid w:val="00DC3253"/>
    <w:rsid w:val="00DC424E"/>
    <w:rsid w:val="00DC6B8A"/>
    <w:rsid w:val="00DD151C"/>
    <w:rsid w:val="00DD1822"/>
    <w:rsid w:val="00DD1857"/>
    <w:rsid w:val="00DD3AE7"/>
    <w:rsid w:val="00DD5591"/>
    <w:rsid w:val="00DD62B8"/>
    <w:rsid w:val="00DE22BB"/>
    <w:rsid w:val="00DE2F18"/>
    <w:rsid w:val="00DE4743"/>
    <w:rsid w:val="00DE6A3E"/>
    <w:rsid w:val="00DF0E07"/>
    <w:rsid w:val="00DF69E8"/>
    <w:rsid w:val="00DF6A79"/>
    <w:rsid w:val="00DF7CBD"/>
    <w:rsid w:val="00E03692"/>
    <w:rsid w:val="00E064AE"/>
    <w:rsid w:val="00E076E8"/>
    <w:rsid w:val="00E14561"/>
    <w:rsid w:val="00E152A8"/>
    <w:rsid w:val="00E154CD"/>
    <w:rsid w:val="00E240D4"/>
    <w:rsid w:val="00E2543A"/>
    <w:rsid w:val="00E27A59"/>
    <w:rsid w:val="00E30138"/>
    <w:rsid w:val="00E30471"/>
    <w:rsid w:val="00E3092A"/>
    <w:rsid w:val="00E30D72"/>
    <w:rsid w:val="00E3126D"/>
    <w:rsid w:val="00E31521"/>
    <w:rsid w:val="00E31602"/>
    <w:rsid w:val="00E370A7"/>
    <w:rsid w:val="00E401CB"/>
    <w:rsid w:val="00E41885"/>
    <w:rsid w:val="00E4236E"/>
    <w:rsid w:val="00E45D5B"/>
    <w:rsid w:val="00E4703F"/>
    <w:rsid w:val="00E52E98"/>
    <w:rsid w:val="00E547D5"/>
    <w:rsid w:val="00E5675D"/>
    <w:rsid w:val="00E57A63"/>
    <w:rsid w:val="00E6004D"/>
    <w:rsid w:val="00E61F56"/>
    <w:rsid w:val="00E63619"/>
    <w:rsid w:val="00E66641"/>
    <w:rsid w:val="00E67617"/>
    <w:rsid w:val="00E71166"/>
    <w:rsid w:val="00E72126"/>
    <w:rsid w:val="00E770C6"/>
    <w:rsid w:val="00E81737"/>
    <w:rsid w:val="00E81978"/>
    <w:rsid w:val="00E82060"/>
    <w:rsid w:val="00E8671C"/>
    <w:rsid w:val="00E910FD"/>
    <w:rsid w:val="00E91BCE"/>
    <w:rsid w:val="00E94444"/>
    <w:rsid w:val="00E95612"/>
    <w:rsid w:val="00E9628C"/>
    <w:rsid w:val="00E978CB"/>
    <w:rsid w:val="00EA38C2"/>
    <w:rsid w:val="00EA7EEF"/>
    <w:rsid w:val="00EB0C43"/>
    <w:rsid w:val="00EB19B7"/>
    <w:rsid w:val="00EB3EB1"/>
    <w:rsid w:val="00EB54C3"/>
    <w:rsid w:val="00EB5B38"/>
    <w:rsid w:val="00EC0568"/>
    <w:rsid w:val="00EC1E4E"/>
    <w:rsid w:val="00EC372D"/>
    <w:rsid w:val="00EC5321"/>
    <w:rsid w:val="00ED2E08"/>
    <w:rsid w:val="00ED3A28"/>
    <w:rsid w:val="00ED438C"/>
    <w:rsid w:val="00EE1374"/>
    <w:rsid w:val="00EE431E"/>
    <w:rsid w:val="00EF0BFF"/>
    <w:rsid w:val="00EF0C92"/>
    <w:rsid w:val="00EF1729"/>
    <w:rsid w:val="00EF1F17"/>
    <w:rsid w:val="00EF3374"/>
    <w:rsid w:val="00EF6A9A"/>
    <w:rsid w:val="00EF6E8C"/>
    <w:rsid w:val="00EF7542"/>
    <w:rsid w:val="00F009F3"/>
    <w:rsid w:val="00F0642D"/>
    <w:rsid w:val="00F07CA5"/>
    <w:rsid w:val="00F15759"/>
    <w:rsid w:val="00F17536"/>
    <w:rsid w:val="00F20E8F"/>
    <w:rsid w:val="00F22312"/>
    <w:rsid w:val="00F2251D"/>
    <w:rsid w:val="00F23284"/>
    <w:rsid w:val="00F24750"/>
    <w:rsid w:val="00F251E3"/>
    <w:rsid w:val="00F26CFF"/>
    <w:rsid w:val="00F31A56"/>
    <w:rsid w:val="00F32536"/>
    <w:rsid w:val="00F352B6"/>
    <w:rsid w:val="00F35B84"/>
    <w:rsid w:val="00F36214"/>
    <w:rsid w:val="00F379B7"/>
    <w:rsid w:val="00F40170"/>
    <w:rsid w:val="00F4149C"/>
    <w:rsid w:val="00F43387"/>
    <w:rsid w:val="00F44A56"/>
    <w:rsid w:val="00F4774B"/>
    <w:rsid w:val="00F502B5"/>
    <w:rsid w:val="00F51A91"/>
    <w:rsid w:val="00F525FA"/>
    <w:rsid w:val="00F53A54"/>
    <w:rsid w:val="00F54042"/>
    <w:rsid w:val="00F54F14"/>
    <w:rsid w:val="00F55FD7"/>
    <w:rsid w:val="00F60130"/>
    <w:rsid w:val="00F625AF"/>
    <w:rsid w:val="00F63A84"/>
    <w:rsid w:val="00F644F2"/>
    <w:rsid w:val="00F663FD"/>
    <w:rsid w:val="00F70A80"/>
    <w:rsid w:val="00F71F99"/>
    <w:rsid w:val="00F74621"/>
    <w:rsid w:val="00F754E0"/>
    <w:rsid w:val="00F7786A"/>
    <w:rsid w:val="00F80566"/>
    <w:rsid w:val="00F80643"/>
    <w:rsid w:val="00F82CD7"/>
    <w:rsid w:val="00F83C24"/>
    <w:rsid w:val="00F848F2"/>
    <w:rsid w:val="00F84913"/>
    <w:rsid w:val="00F91490"/>
    <w:rsid w:val="00F92E14"/>
    <w:rsid w:val="00F97026"/>
    <w:rsid w:val="00FA232B"/>
    <w:rsid w:val="00FA59E7"/>
    <w:rsid w:val="00FA749C"/>
    <w:rsid w:val="00FA7DF8"/>
    <w:rsid w:val="00FB0CBE"/>
    <w:rsid w:val="00FB2A88"/>
    <w:rsid w:val="00FB2FFF"/>
    <w:rsid w:val="00FB3FFA"/>
    <w:rsid w:val="00FB53DB"/>
    <w:rsid w:val="00FB561C"/>
    <w:rsid w:val="00FB5B08"/>
    <w:rsid w:val="00FB7ABD"/>
    <w:rsid w:val="00FC3518"/>
    <w:rsid w:val="00FC6D09"/>
    <w:rsid w:val="00FC6DAD"/>
    <w:rsid w:val="00FD01FA"/>
    <w:rsid w:val="00FD0888"/>
    <w:rsid w:val="00FD3197"/>
    <w:rsid w:val="00FD55F7"/>
    <w:rsid w:val="00FD64D9"/>
    <w:rsid w:val="00FD79AC"/>
    <w:rsid w:val="00FD7CEC"/>
    <w:rsid w:val="00FE02B0"/>
    <w:rsid w:val="00FE38D2"/>
    <w:rsid w:val="00FE7805"/>
    <w:rsid w:val="00FF2002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8A2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atacamp.com/courses/introduction-to-time-series-analysis-in-python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VYpAodcdFf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B82086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B82086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B82086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B82086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B82086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215F"/>
    <w:rsid w:val="00183055"/>
    <w:rsid w:val="00311E38"/>
    <w:rsid w:val="003440C2"/>
    <w:rsid w:val="006E7BF9"/>
    <w:rsid w:val="007029B9"/>
    <w:rsid w:val="00B65D47"/>
    <w:rsid w:val="00B8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  <w:style w:type="character" w:styleId="PlaceholderText">
    <w:name w:val="Placeholder Text"/>
    <w:basedOn w:val="DefaultParagraphFont"/>
    <w:uiPriority w:val="99"/>
    <w:semiHidden/>
    <w:rsid w:val="00183055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Time SERIES ANALYSIS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ECFC7E-85BD-4C6F-8A6E-1F07756D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Regression Analysis</vt:lpstr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Time Series Analysis</dc:title>
  <dc:subject/>
  <dc:creator>safar</dc:creator>
  <cp:keywords/>
  <dc:description/>
  <cp:lastModifiedBy>edris safari</cp:lastModifiedBy>
  <cp:revision>4</cp:revision>
  <cp:lastPrinted>2023-05-05T18:28:00Z</cp:lastPrinted>
  <dcterms:created xsi:type="dcterms:W3CDTF">2023-05-05T18:28:00Z</dcterms:created>
  <dcterms:modified xsi:type="dcterms:W3CDTF">2023-05-05T18:29:00Z</dcterms:modified>
</cp:coreProperties>
</file>