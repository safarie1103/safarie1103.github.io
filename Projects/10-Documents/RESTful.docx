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24915" w14:textId="77777777" w:rsidR="00B64C95" w:rsidRDefault="00B64C95" w:rsidP="00B64C95">
      <w:pPr>
        <w:pStyle w:val="NormalWeb"/>
        <w:rPr>
          <w:rFonts w:ascii="Calibri" w:hAnsi="Calibri" w:cs="Calibri"/>
          <w:kern w:val="0"/>
          <w:sz w:val="22"/>
          <w:szCs w:val="22"/>
        </w:rPr>
      </w:pPr>
      <w:r>
        <w:rPr>
          <w:rFonts w:ascii="Calibri" w:hAnsi="Calibri" w:cs="Calibri"/>
          <w:sz w:val="22"/>
          <w:szCs w:val="22"/>
        </w:rPr>
        <w:t xml:space="preserve">REST stands for Representational State Transfer. It defines a framework wherein components in a networked environment can exchange data.  These components are software packages running on computers or nodes on the network. Some components are consumers of data and are called clients, and some components are providers of data and are called servers. </w:t>
      </w:r>
    </w:p>
    <w:p w14:paraId="5F0A6FA3" w14:textId="77777777" w:rsidR="00B64C95" w:rsidRDefault="00B64C95" w:rsidP="00B64C95">
      <w:pPr>
        <w:pStyle w:val="NormalWeb"/>
        <w:rPr>
          <w:rFonts w:ascii="Calibri" w:hAnsi="Calibri" w:cs="Calibri"/>
          <w:sz w:val="22"/>
          <w:szCs w:val="22"/>
        </w:rPr>
      </w:pPr>
      <w:r>
        <w:rPr>
          <w:rFonts w:ascii="Calibri" w:hAnsi="Calibri" w:cs="Calibri"/>
          <w:sz w:val="22"/>
          <w:szCs w:val="22"/>
        </w:rPr>
        <w:t> </w:t>
      </w:r>
    </w:p>
    <w:p w14:paraId="2E69A538" w14:textId="77777777" w:rsidR="00B64C95" w:rsidRDefault="00B64C95" w:rsidP="00B64C95">
      <w:pPr>
        <w:pStyle w:val="NormalWeb"/>
        <w:rPr>
          <w:rFonts w:ascii="Calibri" w:hAnsi="Calibri" w:cs="Calibri"/>
          <w:sz w:val="22"/>
          <w:szCs w:val="22"/>
        </w:rPr>
      </w:pPr>
      <w:r>
        <w:rPr>
          <w:rFonts w:ascii="Calibri" w:hAnsi="Calibri" w:cs="Calibri"/>
          <w:sz w:val="22"/>
          <w:szCs w:val="22"/>
        </w:rPr>
        <w:t xml:space="preserve">The server to client can communicate and exchange data in a one to one, one to many, many to many and many to one architecture. The complexity of this network architecture requires the adoption of a standard way of communication between these components.  </w:t>
      </w:r>
    </w:p>
    <w:p w14:paraId="25F4297D" w14:textId="77777777" w:rsidR="00B64C95" w:rsidRDefault="00B64C95" w:rsidP="00B64C95">
      <w:pPr>
        <w:pStyle w:val="NormalWeb"/>
        <w:rPr>
          <w:rFonts w:ascii="Calibri" w:hAnsi="Calibri" w:cs="Calibri"/>
          <w:sz w:val="22"/>
          <w:szCs w:val="22"/>
        </w:rPr>
      </w:pPr>
      <w:r>
        <w:rPr>
          <w:rFonts w:ascii="Calibri" w:hAnsi="Calibri" w:cs="Calibri"/>
          <w:sz w:val="22"/>
          <w:szCs w:val="22"/>
        </w:rPr>
        <w:t> </w:t>
      </w:r>
    </w:p>
    <w:p w14:paraId="22E87994" w14:textId="77777777" w:rsidR="00B64C95" w:rsidRDefault="00B64C95" w:rsidP="00B64C95">
      <w:pPr>
        <w:pStyle w:val="NormalWeb"/>
        <w:rPr>
          <w:rFonts w:ascii="Calibri" w:hAnsi="Calibri" w:cs="Calibri"/>
          <w:sz w:val="22"/>
          <w:szCs w:val="22"/>
        </w:rPr>
      </w:pPr>
      <w:r>
        <w:rPr>
          <w:rFonts w:ascii="Calibri" w:hAnsi="Calibri" w:cs="Calibri"/>
          <w:sz w:val="22"/>
          <w:szCs w:val="22"/>
        </w:rPr>
        <w:t>It hasn't been until the advent of markup languages such as XML, HTML, CSS, and JSON as data sources and transfer protocols such as Simple Object Access Protocol(SOAP) and Representational State Transfer that computer scientist and IT professionals can rely on a framework that can be used to achieve their goals.</w:t>
      </w:r>
    </w:p>
    <w:p w14:paraId="4B8CDC16" w14:textId="77777777" w:rsidR="00B64C95" w:rsidRDefault="00B64C95" w:rsidP="00B64C95">
      <w:pPr>
        <w:pStyle w:val="NormalWeb"/>
        <w:rPr>
          <w:rFonts w:ascii="Calibri" w:hAnsi="Calibri" w:cs="Calibri"/>
          <w:sz w:val="22"/>
          <w:szCs w:val="22"/>
        </w:rPr>
      </w:pPr>
      <w:r>
        <w:rPr>
          <w:rFonts w:ascii="Calibri" w:hAnsi="Calibri" w:cs="Calibri"/>
          <w:sz w:val="22"/>
          <w:szCs w:val="22"/>
        </w:rPr>
        <w:t xml:space="preserve">  </w:t>
      </w:r>
    </w:p>
    <w:p w14:paraId="75E4101B" w14:textId="77777777" w:rsidR="00B64C95" w:rsidRDefault="00B64C95" w:rsidP="00B64C95">
      <w:pPr>
        <w:pStyle w:val="NormalWeb"/>
        <w:rPr>
          <w:rFonts w:ascii="Calibri" w:hAnsi="Calibri" w:cs="Calibri"/>
          <w:sz w:val="22"/>
          <w:szCs w:val="22"/>
        </w:rPr>
      </w:pPr>
      <w:r>
        <w:rPr>
          <w:rFonts w:ascii="Calibri" w:hAnsi="Calibri" w:cs="Calibri"/>
          <w:sz w:val="22"/>
          <w:szCs w:val="22"/>
        </w:rPr>
        <w:t xml:space="preserve">The REST architectural style specifies a uniform interface that facilitates properties such as performance, scalability, and modifiability. These properties enable services on the web to exchange data seamlessly. </w:t>
      </w:r>
    </w:p>
    <w:p w14:paraId="494ACD06" w14:textId="77777777" w:rsidR="00B64C95" w:rsidRDefault="00B64C95" w:rsidP="00B64C95">
      <w:pPr>
        <w:pStyle w:val="NormalWeb"/>
        <w:rPr>
          <w:rFonts w:ascii="Calibri" w:hAnsi="Calibri" w:cs="Calibri"/>
          <w:sz w:val="22"/>
          <w:szCs w:val="22"/>
        </w:rPr>
      </w:pPr>
      <w:r>
        <w:rPr>
          <w:rFonts w:ascii="Calibri" w:hAnsi="Calibri" w:cs="Calibri"/>
          <w:sz w:val="22"/>
          <w:szCs w:val="22"/>
        </w:rPr>
        <w:t> </w:t>
      </w:r>
    </w:p>
    <w:p w14:paraId="55A84AB3" w14:textId="77777777" w:rsidR="00B64C95" w:rsidRDefault="00B64C95" w:rsidP="00B64C95">
      <w:pPr>
        <w:pStyle w:val="NormalWeb"/>
        <w:rPr>
          <w:rFonts w:ascii="Calibri" w:hAnsi="Calibri" w:cs="Calibri"/>
          <w:sz w:val="22"/>
          <w:szCs w:val="22"/>
        </w:rPr>
      </w:pPr>
      <w:r>
        <w:rPr>
          <w:rFonts w:ascii="Calibri" w:hAnsi="Calibri" w:cs="Calibri"/>
          <w:sz w:val="22"/>
          <w:szCs w:val="22"/>
        </w:rPr>
        <w:t xml:space="preserve">In the REST architectural style, data and functionality are considered resources and are accessed using Uniform Resource identifiers(URIs), typically linked on the web. It is a client/server architecture and is designed to use a stateless communication protocol such as HTTP. Clients and servers exchange the representations of resources by using a standard interface protocol such as JSON.  </w:t>
      </w:r>
    </w:p>
    <w:p w14:paraId="3446A7F8" w14:textId="77777777" w:rsidR="00B64C95" w:rsidRDefault="00B64C95" w:rsidP="00B64C95">
      <w:pPr>
        <w:pStyle w:val="NormalWeb"/>
        <w:rPr>
          <w:rFonts w:ascii="Calibri" w:hAnsi="Calibri" w:cs="Calibri"/>
          <w:sz w:val="22"/>
          <w:szCs w:val="22"/>
        </w:rPr>
      </w:pPr>
      <w:r>
        <w:rPr>
          <w:rFonts w:ascii="Calibri" w:hAnsi="Calibri" w:cs="Calibri"/>
          <w:sz w:val="22"/>
          <w:szCs w:val="22"/>
        </w:rPr>
        <w:t> </w:t>
      </w:r>
    </w:p>
    <w:p w14:paraId="15A6A100" w14:textId="77777777" w:rsidR="00B64C95" w:rsidRDefault="00B64C95" w:rsidP="00B64C95">
      <w:pPr>
        <w:pStyle w:val="NormalWeb"/>
        <w:rPr>
          <w:rFonts w:ascii="Calibri" w:hAnsi="Calibri" w:cs="Calibri"/>
          <w:sz w:val="22"/>
          <w:szCs w:val="22"/>
        </w:rPr>
      </w:pPr>
      <w:r>
        <w:rPr>
          <w:rFonts w:ascii="Calibri" w:hAnsi="Calibri" w:cs="Calibri"/>
          <w:sz w:val="22"/>
          <w:szCs w:val="22"/>
        </w:rPr>
        <w:t xml:space="preserve">REST provides a standard way for a web service provider to expose its resources on the web. Similarly, the client accesses those services via the HTTP methods GET,PUT,DELETE, and POST. The reply to these </w:t>
      </w:r>
      <w:r>
        <w:rPr>
          <w:rFonts w:ascii="Calibri" w:hAnsi="Calibri" w:cs="Calibri"/>
          <w:sz w:val="22"/>
          <w:szCs w:val="22"/>
        </w:rPr>
        <w:lastRenderedPageBreak/>
        <w:t>is generally JSON or XML data which the client is prepared to digest. The resources can be considered as objects that represent the resource. As such these objects have methods and attributes. Since the objects are represented in markup languages, manipulations of them becomes standard. For example the python library for JSON can be used to parse a reply to GET. The description of each method is described below:</w:t>
      </w:r>
    </w:p>
    <w:p w14:paraId="347B308D" w14:textId="77777777" w:rsidR="00B64C95" w:rsidRDefault="00B64C95" w:rsidP="00B64C95">
      <w:pPr>
        <w:pStyle w:val="NormalWeb"/>
        <w:rPr>
          <w:rFonts w:ascii="Calibri" w:hAnsi="Calibri" w:cs="Calibri"/>
          <w:sz w:val="22"/>
          <w:szCs w:val="22"/>
        </w:rPr>
      </w:pPr>
      <w:r>
        <w:rPr>
          <w:rFonts w:ascii="Calibri" w:hAnsi="Calibri" w:cs="Calibri"/>
          <w:sz w:val="22"/>
          <w:szCs w:val="22"/>
        </w:rPr>
        <w:t> </w:t>
      </w:r>
    </w:p>
    <w:p w14:paraId="750269DC" w14:textId="77777777" w:rsidR="00B64C95" w:rsidRDefault="00B64C95" w:rsidP="00B64C95">
      <w:pPr>
        <w:numPr>
          <w:ilvl w:val="0"/>
          <w:numId w:val="17"/>
        </w:numPr>
        <w:spacing w:line="240" w:lineRule="auto"/>
        <w:ind w:left="540"/>
        <w:textAlignment w:val="center"/>
        <w:rPr>
          <w:rFonts w:ascii="Calibri" w:hAnsi="Calibri" w:cs="Calibri"/>
          <w:sz w:val="22"/>
          <w:szCs w:val="22"/>
        </w:rPr>
      </w:pPr>
      <w:r>
        <w:rPr>
          <w:rFonts w:ascii="Calibri" w:hAnsi="Calibri" w:cs="Calibri"/>
          <w:sz w:val="22"/>
          <w:szCs w:val="22"/>
        </w:rPr>
        <w:t>GET – Used to retrieve information from the endpoint</w:t>
      </w:r>
    </w:p>
    <w:p w14:paraId="78A4188D" w14:textId="77777777" w:rsidR="00B64C95" w:rsidRDefault="00B64C95" w:rsidP="00B64C95">
      <w:pPr>
        <w:numPr>
          <w:ilvl w:val="0"/>
          <w:numId w:val="17"/>
        </w:numPr>
        <w:spacing w:line="240" w:lineRule="auto"/>
        <w:ind w:left="540"/>
        <w:textAlignment w:val="center"/>
        <w:rPr>
          <w:rFonts w:ascii="Calibri" w:hAnsi="Calibri" w:cs="Calibri"/>
          <w:sz w:val="22"/>
          <w:szCs w:val="22"/>
        </w:rPr>
      </w:pPr>
      <w:r>
        <w:rPr>
          <w:rFonts w:ascii="Calibri" w:hAnsi="Calibri" w:cs="Calibri"/>
          <w:sz w:val="22"/>
          <w:szCs w:val="22"/>
        </w:rPr>
        <w:t>POST – Used to create a new entity on the endpoint or to update an existing entity</w:t>
      </w:r>
    </w:p>
    <w:p w14:paraId="4A4ECE56" w14:textId="77777777" w:rsidR="00B64C95" w:rsidRDefault="00B64C95" w:rsidP="00B64C95">
      <w:pPr>
        <w:numPr>
          <w:ilvl w:val="0"/>
          <w:numId w:val="17"/>
        </w:numPr>
        <w:spacing w:line="240" w:lineRule="auto"/>
        <w:ind w:left="540"/>
        <w:textAlignment w:val="center"/>
        <w:rPr>
          <w:rFonts w:ascii="Calibri" w:hAnsi="Calibri" w:cs="Calibri"/>
          <w:sz w:val="22"/>
          <w:szCs w:val="22"/>
        </w:rPr>
      </w:pPr>
      <w:r>
        <w:rPr>
          <w:rFonts w:ascii="Calibri" w:hAnsi="Calibri" w:cs="Calibri"/>
          <w:sz w:val="22"/>
          <w:szCs w:val="22"/>
        </w:rPr>
        <w:t xml:space="preserve">PUT – Used to create a new entity or to update an existing entity. The most significant difference between POST and PUT is that PUT is idempotent. This means repeated calls of these methods has the same </w:t>
      </w:r>
      <w:proofErr w:type="spellStart"/>
      <w:r>
        <w:rPr>
          <w:rFonts w:ascii="Calibri" w:hAnsi="Calibri" w:cs="Calibri"/>
          <w:sz w:val="22"/>
          <w:szCs w:val="22"/>
        </w:rPr>
        <w:t>affect</w:t>
      </w:r>
      <w:proofErr w:type="spellEnd"/>
      <w:r>
        <w:rPr>
          <w:rFonts w:ascii="Calibri" w:hAnsi="Calibri" w:cs="Calibri"/>
          <w:sz w:val="22"/>
          <w:szCs w:val="22"/>
        </w:rPr>
        <w:t xml:space="preserve"> on the server side, but not necessarily on the client side.</w:t>
      </w:r>
    </w:p>
    <w:p w14:paraId="4C4E8F7C" w14:textId="77777777" w:rsidR="00B64C95" w:rsidRDefault="00B64C95" w:rsidP="00B64C95">
      <w:pPr>
        <w:numPr>
          <w:ilvl w:val="0"/>
          <w:numId w:val="17"/>
        </w:numPr>
        <w:spacing w:line="240" w:lineRule="auto"/>
        <w:ind w:left="540"/>
        <w:textAlignment w:val="center"/>
        <w:rPr>
          <w:rFonts w:ascii="Calibri" w:hAnsi="Calibri" w:cs="Calibri"/>
          <w:sz w:val="22"/>
          <w:szCs w:val="22"/>
        </w:rPr>
      </w:pPr>
      <w:r>
        <w:rPr>
          <w:rFonts w:ascii="Calibri" w:hAnsi="Calibri" w:cs="Calibri"/>
          <w:sz w:val="22"/>
          <w:szCs w:val="22"/>
        </w:rPr>
        <w:t xml:space="preserve">DELETE –Used to request that a resource be removed. DELETE is also idempotent except the reply to 1st DELETE is different than subsequent ones because the object </w:t>
      </w:r>
      <w:proofErr w:type="spellStart"/>
      <w:r>
        <w:rPr>
          <w:rFonts w:ascii="Calibri" w:hAnsi="Calibri" w:cs="Calibri"/>
          <w:sz w:val="22"/>
          <w:szCs w:val="22"/>
        </w:rPr>
        <w:t>dies</w:t>
      </w:r>
      <w:proofErr w:type="spellEnd"/>
      <w:r>
        <w:rPr>
          <w:rFonts w:ascii="Calibri" w:hAnsi="Calibri" w:cs="Calibri"/>
          <w:sz w:val="22"/>
          <w:szCs w:val="22"/>
        </w:rPr>
        <w:t xml:space="preserve"> not exist in subsequent times so the client will get a "No Content" or "Not found" error.</w:t>
      </w:r>
    </w:p>
    <w:p w14:paraId="7CE36481" w14:textId="77777777" w:rsidR="00B64C95" w:rsidRDefault="00B64C95" w:rsidP="00B64C95">
      <w:pPr>
        <w:numPr>
          <w:ilvl w:val="0"/>
          <w:numId w:val="17"/>
        </w:numPr>
        <w:spacing w:line="240" w:lineRule="auto"/>
        <w:ind w:left="540"/>
        <w:textAlignment w:val="center"/>
        <w:rPr>
          <w:rFonts w:ascii="Calibri" w:hAnsi="Calibri" w:cs="Calibri"/>
          <w:sz w:val="22"/>
          <w:szCs w:val="22"/>
        </w:rPr>
      </w:pPr>
      <w:r>
        <w:rPr>
          <w:rFonts w:ascii="Calibri" w:hAnsi="Calibri" w:cs="Calibri"/>
          <w:sz w:val="22"/>
          <w:szCs w:val="22"/>
        </w:rPr>
        <w:t xml:space="preserve">PATCH – Used to request a partial update to a resource. </w:t>
      </w:r>
    </w:p>
    <w:p w14:paraId="3A93AE9C" w14:textId="77777777" w:rsidR="00B64C95" w:rsidRDefault="00B64C95" w:rsidP="00B64C95">
      <w:pPr>
        <w:pStyle w:val="NormalWeb"/>
        <w:ind w:left="540"/>
        <w:rPr>
          <w:rFonts w:ascii="Calibri" w:hAnsi="Calibri" w:cs="Calibri"/>
          <w:sz w:val="22"/>
          <w:szCs w:val="22"/>
        </w:rPr>
      </w:pPr>
      <w:r>
        <w:rPr>
          <w:rFonts w:ascii="Calibri" w:hAnsi="Calibri" w:cs="Calibri"/>
          <w:sz w:val="22"/>
          <w:szCs w:val="22"/>
        </w:rPr>
        <w:t> </w:t>
      </w:r>
    </w:p>
    <w:p w14:paraId="4E9E795A" w14:textId="77777777" w:rsidR="00B64C95" w:rsidRDefault="00B64C95" w:rsidP="00B64C95">
      <w:pPr>
        <w:pStyle w:val="NormalWeb"/>
        <w:rPr>
          <w:rFonts w:ascii="Calibri" w:hAnsi="Calibri" w:cs="Calibri"/>
          <w:sz w:val="22"/>
          <w:szCs w:val="22"/>
        </w:rPr>
      </w:pPr>
      <w:r>
        <w:rPr>
          <w:rFonts w:ascii="Calibri" w:hAnsi="Calibri" w:cs="Calibri"/>
          <w:sz w:val="22"/>
          <w:szCs w:val="22"/>
        </w:rPr>
        <w:t>CRUD stands for Create, Read, Update, and Delete. But put more simply, in regards to its use in RESTful APIs, CRUD is the standardized use of HTTP Action Verbs as defined above.</w:t>
      </w:r>
    </w:p>
    <w:p w14:paraId="30A25401" w14:textId="77777777" w:rsidR="00B64C95" w:rsidRDefault="00B64C95" w:rsidP="00B64C95">
      <w:pPr>
        <w:pStyle w:val="NormalWeb"/>
        <w:rPr>
          <w:rFonts w:ascii="Calibri" w:hAnsi="Calibri" w:cs="Calibri"/>
          <w:sz w:val="22"/>
          <w:szCs w:val="22"/>
        </w:rPr>
      </w:pPr>
      <w:r>
        <w:rPr>
          <w:rFonts w:ascii="Calibri" w:hAnsi="Calibri" w:cs="Calibri"/>
          <w:sz w:val="22"/>
          <w:szCs w:val="22"/>
        </w:rPr>
        <w:t> </w:t>
      </w:r>
    </w:p>
    <w:p w14:paraId="5E7D69D3" w14:textId="310207A7" w:rsidR="00B64C95" w:rsidRDefault="00B64C95" w:rsidP="00B64C95">
      <w:pPr>
        <w:pStyle w:val="NormalWeb"/>
        <w:rPr>
          <w:rFonts w:ascii="Calibri" w:hAnsi="Calibri" w:cs="Calibri"/>
          <w:sz w:val="22"/>
          <w:szCs w:val="22"/>
        </w:rPr>
      </w:pPr>
      <w:r>
        <w:rPr>
          <w:rFonts w:ascii="Calibri" w:hAnsi="Calibri" w:cs="Calibri"/>
          <w:sz w:val="22"/>
          <w:szCs w:val="22"/>
        </w:rPr>
        <w:t xml:space="preserve">When we make a request of a webservice the webservice will typically replies with a status code. These status codes can be used to determine if a request was </w:t>
      </w:r>
      <w:r w:rsidR="0078748B">
        <w:rPr>
          <w:rFonts w:ascii="Calibri" w:hAnsi="Calibri" w:cs="Calibri"/>
          <w:sz w:val="22"/>
          <w:szCs w:val="22"/>
        </w:rPr>
        <w:t>successful if</w:t>
      </w:r>
      <w:r>
        <w:rPr>
          <w:rFonts w:ascii="Calibri" w:hAnsi="Calibri" w:cs="Calibri"/>
          <w:sz w:val="22"/>
          <w:szCs w:val="22"/>
        </w:rPr>
        <w:t xml:space="preserve"> an error has occurred or other various operations. </w:t>
      </w:r>
    </w:p>
    <w:p w14:paraId="0C51BE17" w14:textId="77777777" w:rsidR="00B64C95" w:rsidRDefault="00B64C95" w:rsidP="00B64C95">
      <w:pPr>
        <w:pStyle w:val="NormalWeb"/>
        <w:rPr>
          <w:rFonts w:ascii="Calibri" w:hAnsi="Calibri" w:cs="Calibri"/>
          <w:sz w:val="22"/>
          <w:szCs w:val="22"/>
        </w:rPr>
      </w:pPr>
      <w:r>
        <w:rPr>
          <w:rFonts w:ascii="Calibri" w:hAnsi="Calibri" w:cs="Calibri"/>
          <w:sz w:val="22"/>
          <w:szCs w:val="22"/>
        </w:rPr>
        <w:t> </w:t>
      </w:r>
    </w:p>
    <w:p w14:paraId="36F62430" w14:textId="77777777" w:rsidR="00B64C95" w:rsidRDefault="00B64C95" w:rsidP="00B64C95">
      <w:pPr>
        <w:numPr>
          <w:ilvl w:val="0"/>
          <w:numId w:val="18"/>
        </w:numPr>
        <w:spacing w:line="240" w:lineRule="auto"/>
        <w:ind w:left="540"/>
        <w:textAlignment w:val="center"/>
        <w:rPr>
          <w:rFonts w:ascii="Calibri" w:hAnsi="Calibri" w:cs="Calibri"/>
          <w:sz w:val="22"/>
          <w:szCs w:val="22"/>
        </w:rPr>
      </w:pPr>
      <w:r>
        <w:rPr>
          <w:rFonts w:ascii="Calibri" w:hAnsi="Calibri" w:cs="Calibri"/>
          <w:sz w:val="22"/>
          <w:szCs w:val="22"/>
        </w:rPr>
        <w:t>Common Status Codes: ○</w:t>
      </w:r>
    </w:p>
    <w:p w14:paraId="1BD7293F" w14:textId="77777777" w:rsidR="00B64C95" w:rsidRDefault="00B64C95" w:rsidP="00B64C95">
      <w:pPr>
        <w:numPr>
          <w:ilvl w:val="1"/>
          <w:numId w:val="18"/>
        </w:numPr>
        <w:spacing w:line="240" w:lineRule="auto"/>
        <w:ind w:left="1080"/>
        <w:textAlignment w:val="center"/>
        <w:rPr>
          <w:rFonts w:ascii="Calibri" w:hAnsi="Calibri" w:cs="Calibri"/>
          <w:sz w:val="22"/>
          <w:szCs w:val="22"/>
        </w:rPr>
      </w:pPr>
      <w:r>
        <w:rPr>
          <w:rFonts w:ascii="Calibri" w:hAnsi="Calibri" w:cs="Calibri"/>
          <w:sz w:val="22"/>
          <w:szCs w:val="22"/>
        </w:rPr>
        <w:t xml:space="preserve">1xx – Informational </w:t>
      </w:r>
    </w:p>
    <w:p w14:paraId="28560744" w14:textId="77777777" w:rsidR="00B64C95" w:rsidRDefault="00B64C95" w:rsidP="00B64C95">
      <w:pPr>
        <w:numPr>
          <w:ilvl w:val="1"/>
          <w:numId w:val="18"/>
        </w:numPr>
        <w:spacing w:line="240" w:lineRule="auto"/>
        <w:ind w:left="1080"/>
        <w:textAlignment w:val="center"/>
        <w:rPr>
          <w:rFonts w:ascii="Calibri" w:hAnsi="Calibri" w:cs="Calibri"/>
          <w:sz w:val="22"/>
          <w:szCs w:val="22"/>
        </w:rPr>
      </w:pPr>
      <w:r>
        <w:rPr>
          <w:rFonts w:ascii="Calibri" w:hAnsi="Calibri" w:cs="Calibri"/>
          <w:sz w:val="22"/>
          <w:szCs w:val="22"/>
        </w:rPr>
        <w:t>2xx – Success</w:t>
      </w:r>
    </w:p>
    <w:p w14:paraId="07618A15" w14:textId="77777777" w:rsidR="00B64C95" w:rsidRDefault="00B64C95" w:rsidP="00B64C95">
      <w:pPr>
        <w:numPr>
          <w:ilvl w:val="1"/>
          <w:numId w:val="18"/>
        </w:numPr>
        <w:spacing w:line="240" w:lineRule="auto"/>
        <w:ind w:left="1080"/>
        <w:textAlignment w:val="center"/>
        <w:rPr>
          <w:rFonts w:ascii="Calibri" w:hAnsi="Calibri" w:cs="Calibri"/>
          <w:sz w:val="22"/>
          <w:szCs w:val="22"/>
        </w:rPr>
      </w:pPr>
      <w:r>
        <w:rPr>
          <w:rFonts w:ascii="Calibri" w:hAnsi="Calibri" w:cs="Calibri"/>
          <w:sz w:val="22"/>
          <w:szCs w:val="22"/>
        </w:rPr>
        <w:t>3xx – Redirection</w:t>
      </w:r>
    </w:p>
    <w:p w14:paraId="43FAFAF4" w14:textId="77777777" w:rsidR="00B64C95" w:rsidRDefault="00B64C95" w:rsidP="00B64C95">
      <w:pPr>
        <w:numPr>
          <w:ilvl w:val="1"/>
          <w:numId w:val="18"/>
        </w:numPr>
        <w:spacing w:line="240" w:lineRule="auto"/>
        <w:ind w:left="1080"/>
        <w:textAlignment w:val="center"/>
        <w:rPr>
          <w:rFonts w:ascii="Calibri" w:hAnsi="Calibri" w:cs="Calibri"/>
          <w:sz w:val="22"/>
          <w:szCs w:val="22"/>
        </w:rPr>
      </w:pPr>
      <w:r>
        <w:rPr>
          <w:rFonts w:ascii="Calibri" w:hAnsi="Calibri" w:cs="Calibri"/>
          <w:sz w:val="22"/>
          <w:szCs w:val="22"/>
        </w:rPr>
        <w:t>4xx – Client Error</w:t>
      </w:r>
    </w:p>
    <w:p w14:paraId="0E7A4CBE" w14:textId="77777777" w:rsidR="00B64C95" w:rsidRDefault="00B64C95" w:rsidP="00B64C95">
      <w:pPr>
        <w:numPr>
          <w:ilvl w:val="1"/>
          <w:numId w:val="18"/>
        </w:numPr>
        <w:spacing w:line="240" w:lineRule="auto"/>
        <w:ind w:left="1080"/>
        <w:textAlignment w:val="center"/>
        <w:rPr>
          <w:rFonts w:ascii="Calibri" w:hAnsi="Calibri" w:cs="Calibri"/>
          <w:sz w:val="22"/>
          <w:szCs w:val="22"/>
        </w:rPr>
      </w:pPr>
      <w:r>
        <w:rPr>
          <w:rFonts w:ascii="Calibri" w:hAnsi="Calibri" w:cs="Calibri"/>
          <w:sz w:val="22"/>
          <w:szCs w:val="22"/>
        </w:rPr>
        <w:t xml:space="preserve">5xx – Server Error </w:t>
      </w:r>
    </w:p>
    <w:p w14:paraId="04DED04C" w14:textId="77777777" w:rsidR="00B64C95" w:rsidRDefault="00B64C95" w:rsidP="00B64C95">
      <w:pPr>
        <w:pStyle w:val="NormalWeb"/>
        <w:rPr>
          <w:rFonts w:ascii="Calibri" w:hAnsi="Calibri" w:cs="Calibri"/>
          <w:sz w:val="22"/>
          <w:szCs w:val="22"/>
        </w:rPr>
      </w:pPr>
      <w:r>
        <w:rPr>
          <w:rFonts w:ascii="Calibri" w:hAnsi="Calibri" w:cs="Calibri"/>
          <w:sz w:val="22"/>
          <w:szCs w:val="22"/>
        </w:rPr>
        <w:t> </w:t>
      </w:r>
    </w:p>
    <w:p w14:paraId="72E99AB8" w14:textId="77777777" w:rsidR="00B64C95" w:rsidRDefault="00B64C95" w:rsidP="00B64C95">
      <w:pPr>
        <w:pStyle w:val="NormalWeb"/>
        <w:rPr>
          <w:rFonts w:ascii="Calibri" w:hAnsi="Calibri" w:cs="Calibri"/>
          <w:sz w:val="22"/>
          <w:szCs w:val="22"/>
        </w:rPr>
      </w:pPr>
      <w:r>
        <w:rPr>
          <w:rFonts w:ascii="Calibri" w:hAnsi="Calibri" w:cs="Calibri"/>
          <w:sz w:val="22"/>
          <w:szCs w:val="22"/>
        </w:rPr>
        <w:t>When making a connection to an webservice it is a good idea to validate the connection was successful with a try block before sending additional requests</w:t>
      </w:r>
    </w:p>
    <w:p w14:paraId="06E17E02" w14:textId="77777777" w:rsidR="00B64C95" w:rsidRDefault="00B64C95" w:rsidP="00B64C95">
      <w:pPr>
        <w:pStyle w:val="NormalWeb"/>
        <w:rPr>
          <w:rFonts w:ascii="Calibri" w:hAnsi="Calibri" w:cs="Calibri"/>
          <w:sz w:val="22"/>
          <w:szCs w:val="22"/>
        </w:rPr>
      </w:pPr>
      <w:r>
        <w:rPr>
          <w:rFonts w:ascii="Calibri" w:hAnsi="Calibri" w:cs="Calibri"/>
          <w:sz w:val="22"/>
          <w:szCs w:val="22"/>
        </w:rPr>
        <w:lastRenderedPageBreak/>
        <w:t> </w:t>
      </w:r>
    </w:p>
    <w:p w14:paraId="13ABBB44" w14:textId="77777777" w:rsidR="00B64C95" w:rsidRDefault="008F1112" w:rsidP="00B64C95">
      <w:pPr>
        <w:pStyle w:val="NormalWeb"/>
        <w:rPr>
          <w:rFonts w:ascii="Calibri" w:hAnsi="Calibri" w:cs="Calibri"/>
          <w:sz w:val="22"/>
          <w:szCs w:val="22"/>
        </w:rPr>
      </w:pPr>
      <w:hyperlink r:id="rId9" w:history="1">
        <w:r w:rsidR="00B64C95">
          <w:rPr>
            <w:rStyle w:val="Hyperlink"/>
            <w:rFonts w:ascii="Calibri" w:hAnsi="Calibri" w:cs="Calibri"/>
            <w:sz w:val="22"/>
            <w:szCs w:val="22"/>
          </w:rPr>
          <w:t>APIs | REST | REST APIs Demystified</w:t>
        </w:r>
      </w:hyperlink>
    </w:p>
    <w:p w14:paraId="3E3BDD72" w14:textId="77777777" w:rsidR="00B64C95" w:rsidRDefault="008F1112" w:rsidP="00B64C95">
      <w:pPr>
        <w:pStyle w:val="NormalWeb"/>
        <w:rPr>
          <w:rFonts w:ascii="Calibri" w:hAnsi="Calibri" w:cs="Calibri"/>
          <w:sz w:val="22"/>
          <w:szCs w:val="22"/>
        </w:rPr>
      </w:pPr>
      <w:hyperlink r:id="rId10" w:history="1">
        <w:r w:rsidR="00B64C95">
          <w:rPr>
            <w:rStyle w:val="Hyperlink"/>
            <w:rFonts w:ascii="Calibri" w:hAnsi="Calibri" w:cs="Calibri"/>
            <w:sz w:val="22"/>
            <w:szCs w:val="22"/>
          </w:rPr>
          <w:t>Python Requests Tutorial: Request Web Pages, Download Images, POST Data, Read JSON, and More</w:t>
        </w:r>
      </w:hyperlink>
    </w:p>
    <w:p w14:paraId="05542E8B" w14:textId="77777777" w:rsidR="00A42190" w:rsidRPr="00B64C95" w:rsidRDefault="00A42190" w:rsidP="00B64C95"/>
    <w:sectPr w:rsidR="00A42190" w:rsidRPr="00B64C95" w:rsidSect="00126FC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F037C" w14:textId="77777777" w:rsidR="008F1112" w:rsidRDefault="008F1112">
      <w:pPr>
        <w:spacing w:line="240" w:lineRule="auto"/>
      </w:pPr>
      <w:r>
        <w:separator/>
      </w:r>
    </w:p>
    <w:p w14:paraId="295552F0" w14:textId="77777777" w:rsidR="008F1112" w:rsidRDefault="008F1112"/>
  </w:endnote>
  <w:endnote w:type="continuationSeparator" w:id="0">
    <w:p w14:paraId="56271475" w14:textId="77777777" w:rsidR="008F1112" w:rsidRDefault="008F1112">
      <w:pPr>
        <w:spacing w:line="240" w:lineRule="auto"/>
      </w:pPr>
      <w:r>
        <w:continuationSeparator/>
      </w:r>
    </w:p>
    <w:p w14:paraId="34489F73" w14:textId="77777777" w:rsidR="008F1112" w:rsidRDefault="008F1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6CC31" w14:textId="77777777" w:rsidR="00B64C95" w:rsidRDefault="00B64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835CA" w14:textId="77777777" w:rsidR="00B64C95" w:rsidRDefault="00B64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5DAE6" w14:textId="77777777" w:rsidR="00B64C95" w:rsidRDefault="00B64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D800F" w14:textId="77777777" w:rsidR="008F1112" w:rsidRDefault="008F1112">
      <w:pPr>
        <w:spacing w:line="240" w:lineRule="auto"/>
      </w:pPr>
      <w:r>
        <w:separator/>
      </w:r>
    </w:p>
    <w:p w14:paraId="0E1673AD" w14:textId="77777777" w:rsidR="008F1112" w:rsidRDefault="008F1112"/>
  </w:footnote>
  <w:footnote w:type="continuationSeparator" w:id="0">
    <w:p w14:paraId="26E0E4DD" w14:textId="77777777" w:rsidR="008F1112" w:rsidRDefault="008F1112">
      <w:pPr>
        <w:spacing w:line="240" w:lineRule="auto"/>
      </w:pPr>
      <w:r>
        <w:continuationSeparator/>
      </w:r>
    </w:p>
    <w:p w14:paraId="1CB8C442" w14:textId="77777777" w:rsidR="008F1112" w:rsidRDefault="008F11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5205A" w14:textId="77777777" w:rsidR="00B64C95" w:rsidRDefault="00B64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56B80" w14:textId="0283D11A" w:rsidR="00E81978" w:rsidRDefault="008F1112">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64C95">
          <w:rPr>
            <w:rStyle w:val="Strong"/>
          </w:rPr>
          <w:t>what is REST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44184" w14:textId="1F495CDC" w:rsidR="00E81978" w:rsidRDefault="008F1112">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64C95">
          <w:rPr>
            <w:rStyle w:val="Strong"/>
          </w:rPr>
          <w:t>what is REST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2C601E5A"/>
    <w:multiLevelType w:val="multilevel"/>
    <w:tmpl w:val="146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46658F"/>
    <w:multiLevelType w:val="multilevel"/>
    <w:tmpl w:val="D780F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5"/>
  </w:num>
  <w:num w:numId="16">
    <w:abstractNumId w:val="10"/>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2189D"/>
    <w:rsid w:val="00025D3F"/>
    <w:rsid w:val="00042C87"/>
    <w:rsid w:val="00052B40"/>
    <w:rsid w:val="00054687"/>
    <w:rsid w:val="00080CF2"/>
    <w:rsid w:val="000C09F8"/>
    <w:rsid w:val="000D3F41"/>
    <w:rsid w:val="000D72F5"/>
    <w:rsid w:val="000F3C3B"/>
    <w:rsid w:val="001075A5"/>
    <w:rsid w:val="0011065C"/>
    <w:rsid w:val="00121BDA"/>
    <w:rsid w:val="00126FC3"/>
    <w:rsid w:val="00143390"/>
    <w:rsid w:val="00147C09"/>
    <w:rsid w:val="0016029B"/>
    <w:rsid w:val="00160C32"/>
    <w:rsid w:val="0018134A"/>
    <w:rsid w:val="001B752D"/>
    <w:rsid w:val="001C2A73"/>
    <w:rsid w:val="001E3A9F"/>
    <w:rsid w:val="00222E8E"/>
    <w:rsid w:val="002808A9"/>
    <w:rsid w:val="0029243D"/>
    <w:rsid w:val="002A2AFC"/>
    <w:rsid w:val="00311876"/>
    <w:rsid w:val="0032688D"/>
    <w:rsid w:val="00355DCA"/>
    <w:rsid w:val="00373561"/>
    <w:rsid w:val="00377E41"/>
    <w:rsid w:val="003E5CC8"/>
    <w:rsid w:val="00417E5F"/>
    <w:rsid w:val="004238A2"/>
    <w:rsid w:val="00445506"/>
    <w:rsid w:val="0045589B"/>
    <w:rsid w:val="004753DC"/>
    <w:rsid w:val="004A4F6B"/>
    <w:rsid w:val="004B4E10"/>
    <w:rsid w:val="004D0F93"/>
    <w:rsid w:val="004D58CC"/>
    <w:rsid w:val="00533CB8"/>
    <w:rsid w:val="00551A02"/>
    <w:rsid w:val="005534FA"/>
    <w:rsid w:val="00575821"/>
    <w:rsid w:val="0058051A"/>
    <w:rsid w:val="005C48B8"/>
    <w:rsid w:val="005D3A03"/>
    <w:rsid w:val="00621EBF"/>
    <w:rsid w:val="00632EF4"/>
    <w:rsid w:val="00651ED7"/>
    <w:rsid w:val="00676F50"/>
    <w:rsid w:val="00682E9B"/>
    <w:rsid w:val="006B3C2E"/>
    <w:rsid w:val="006B5AD8"/>
    <w:rsid w:val="006C063E"/>
    <w:rsid w:val="006C24F1"/>
    <w:rsid w:val="006D4E1C"/>
    <w:rsid w:val="0078748B"/>
    <w:rsid w:val="008002C0"/>
    <w:rsid w:val="008179B0"/>
    <w:rsid w:val="008267A6"/>
    <w:rsid w:val="00832A54"/>
    <w:rsid w:val="00851253"/>
    <w:rsid w:val="008601EA"/>
    <w:rsid w:val="008B65DD"/>
    <w:rsid w:val="008C5323"/>
    <w:rsid w:val="008D3F6A"/>
    <w:rsid w:val="008E0AE0"/>
    <w:rsid w:val="008E40A7"/>
    <w:rsid w:val="008F1112"/>
    <w:rsid w:val="009158B5"/>
    <w:rsid w:val="00916EF3"/>
    <w:rsid w:val="0098051A"/>
    <w:rsid w:val="009879F2"/>
    <w:rsid w:val="009964DE"/>
    <w:rsid w:val="009A6A3B"/>
    <w:rsid w:val="009E4529"/>
    <w:rsid w:val="009E5BB2"/>
    <w:rsid w:val="00A03111"/>
    <w:rsid w:val="00A13B2F"/>
    <w:rsid w:val="00A42190"/>
    <w:rsid w:val="00A55828"/>
    <w:rsid w:val="00A76470"/>
    <w:rsid w:val="00A92331"/>
    <w:rsid w:val="00AC6EB1"/>
    <w:rsid w:val="00AF0586"/>
    <w:rsid w:val="00B04E23"/>
    <w:rsid w:val="00B12913"/>
    <w:rsid w:val="00B205B9"/>
    <w:rsid w:val="00B227EE"/>
    <w:rsid w:val="00B259CB"/>
    <w:rsid w:val="00B427C2"/>
    <w:rsid w:val="00B51018"/>
    <w:rsid w:val="00B61F8A"/>
    <w:rsid w:val="00B64C95"/>
    <w:rsid w:val="00B76D0B"/>
    <w:rsid w:val="00B823AA"/>
    <w:rsid w:val="00BA4251"/>
    <w:rsid w:val="00BA45DB"/>
    <w:rsid w:val="00BB278F"/>
    <w:rsid w:val="00BF1220"/>
    <w:rsid w:val="00BF4184"/>
    <w:rsid w:val="00C0035D"/>
    <w:rsid w:val="00C042B9"/>
    <w:rsid w:val="00C054D0"/>
    <w:rsid w:val="00C0601E"/>
    <w:rsid w:val="00C157DB"/>
    <w:rsid w:val="00C30147"/>
    <w:rsid w:val="00C30FEC"/>
    <w:rsid w:val="00C31D30"/>
    <w:rsid w:val="00C345D4"/>
    <w:rsid w:val="00C35304"/>
    <w:rsid w:val="00C44B2B"/>
    <w:rsid w:val="00C60B9C"/>
    <w:rsid w:val="00C65415"/>
    <w:rsid w:val="00C9789C"/>
    <w:rsid w:val="00CD6E39"/>
    <w:rsid w:val="00CD7BEF"/>
    <w:rsid w:val="00CF13DE"/>
    <w:rsid w:val="00CF6E91"/>
    <w:rsid w:val="00D02080"/>
    <w:rsid w:val="00D478D9"/>
    <w:rsid w:val="00D5007A"/>
    <w:rsid w:val="00D85B68"/>
    <w:rsid w:val="00D8615B"/>
    <w:rsid w:val="00DA0795"/>
    <w:rsid w:val="00DC3253"/>
    <w:rsid w:val="00DC6B8A"/>
    <w:rsid w:val="00DD62B8"/>
    <w:rsid w:val="00DF0E07"/>
    <w:rsid w:val="00E14561"/>
    <w:rsid w:val="00E3092A"/>
    <w:rsid w:val="00E547D5"/>
    <w:rsid w:val="00E6004D"/>
    <w:rsid w:val="00E67592"/>
    <w:rsid w:val="00E72126"/>
    <w:rsid w:val="00E81978"/>
    <w:rsid w:val="00E874B7"/>
    <w:rsid w:val="00EB3EB1"/>
    <w:rsid w:val="00EC372D"/>
    <w:rsid w:val="00ED112A"/>
    <w:rsid w:val="00ED2E08"/>
    <w:rsid w:val="00EE1374"/>
    <w:rsid w:val="00EF1F17"/>
    <w:rsid w:val="00F0642D"/>
    <w:rsid w:val="00F15759"/>
    <w:rsid w:val="00F20E8F"/>
    <w:rsid w:val="00F379B7"/>
    <w:rsid w:val="00F51F84"/>
    <w:rsid w:val="00F525FA"/>
    <w:rsid w:val="00F644F2"/>
    <w:rsid w:val="00F70A80"/>
    <w:rsid w:val="00F83C24"/>
    <w:rsid w:val="00FA232B"/>
    <w:rsid w:val="00FB0CBE"/>
    <w:rsid w:val="00FB2A88"/>
    <w:rsid w:val="00FD64D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 w:type="character" w:styleId="UnresolvedMention">
    <w:name w:val="Unresolved Mention"/>
    <w:basedOn w:val="DefaultParagraphFont"/>
    <w:uiPriority w:val="99"/>
    <w:semiHidden/>
    <w:unhideWhenUsed/>
    <w:rsid w:val="00A42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970952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youtube.com/watch?v=tb8gHvYlCFs&amp;t=580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youtube.com/watch?v=FOZtRzY5x8E"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1170D0"/>
    <w:rsid w:val="00123B47"/>
    <w:rsid w:val="00193807"/>
    <w:rsid w:val="00311E38"/>
    <w:rsid w:val="003E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9AEC994C77F4FFA919CE254C21298EA">
    <w:name w:val="D9AEC994C77F4FFA919CE254C21298EA"/>
  </w:style>
  <w:style w:type="paragraph" w:customStyle="1" w:styleId="E3DE8EA9D5794A55808CD50E37D070B0">
    <w:name w:val="E3DE8EA9D5794A55808CD50E37D070B0"/>
  </w:style>
  <w:style w:type="paragraph" w:customStyle="1" w:styleId="081A80F1B27E4677B1DA4BFCD606A25F">
    <w:name w:val="081A80F1B27E4677B1DA4BFCD606A25F"/>
  </w:style>
  <w:style w:type="paragraph" w:customStyle="1" w:styleId="744C7F98D5A84F4C88F5979E3F084E4C">
    <w:name w:val="744C7F98D5A84F4C88F5979E3F084E4C"/>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3AE6A5AC4F0F4D58BD2865C5A8575727">
    <w:name w:val="3AE6A5AC4F0F4D58BD2865C5A8575727"/>
  </w:style>
  <w:style w:type="paragraph" w:customStyle="1" w:styleId="46A23CD795434EEF84AC8F67D72AC971">
    <w:name w:val="46A23CD795434EEF84AC8F67D72AC971"/>
  </w:style>
  <w:style w:type="paragraph" w:customStyle="1" w:styleId="C80441E2F6094D07AEAE85B993A3368D">
    <w:name w:val="C80441E2F6094D07AEAE85B993A3368D"/>
  </w:style>
  <w:style w:type="paragraph" w:customStyle="1" w:styleId="3460D08479984E7D92E3DF8ECF62A4D1">
    <w:name w:val="3460D08479984E7D92E3DF8ECF62A4D1"/>
  </w:style>
  <w:style w:type="paragraph" w:customStyle="1" w:styleId="0F3356F843D04B128EED33E040081DBF">
    <w:name w:val="0F3356F843D04B128EED33E040081DBF"/>
  </w:style>
  <w:style w:type="paragraph" w:customStyle="1" w:styleId="5E3B277F9FFF4F3E9FCBD6BF15BFD389">
    <w:name w:val="5E3B277F9FFF4F3E9FCBD6BF15BFD389"/>
  </w:style>
  <w:style w:type="paragraph" w:customStyle="1" w:styleId="0630E893ED2F4754811989E50BF349D2">
    <w:name w:val="0630E893ED2F4754811989E50BF349D2"/>
  </w:style>
  <w:style w:type="paragraph" w:customStyle="1" w:styleId="BECD76881B1C40AE9F34D3413A5C1288">
    <w:name w:val="BECD76881B1C40AE9F34D3413A5C1288"/>
  </w:style>
  <w:style w:type="paragraph" w:customStyle="1" w:styleId="56B47AD8A6D947B6BA5586113324BEE6">
    <w:name w:val="56B47AD8A6D947B6BA5586113324BEE6"/>
  </w:style>
  <w:style w:type="paragraph" w:customStyle="1" w:styleId="5EC3C2760ACE4D45A8233FBE99E2810D">
    <w:name w:val="5EC3C2760ACE4D45A8233FBE99E2810D"/>
  </w:style>
  <w:style w:type="paragraph" w:customStyle="1" w:styleId="5514825F9A084F36A7672603BC305197">
    <w:name w:val="5514825F9A084F36A7672603BC305197"/>
  </w:style>
  <w:style w:type="paragraph" w:customStyle="1" w:styleId="B3D289781C0642B295307E5CAF9FFC02">
    <w:name w:val="B3D289781C0642B295307E5CAF9FFC02"/>
  </w:style>
  <w:style w:type="paragraph" w:customStyle="1" w:styleId="C70E7FD4705B4FEF9F71EC963B05868E">
    <w:name w:val="C70E7FD4705B4FEF9F71EC963B05868E"/>
  </w:style>
  <w:style w:type="paragraph" w:customStyle="1" w:styleId="004BFCA0DBF141189725E91B29BCB434">
    <w:name w:val="004BFCA0DBF141189725E91B29BCB434"/>
  </w:style>
  <w:style w:type="paragraph" w:customStyle="1" w:styleId="590114CD1F924DCE917C4E8463F83700">
    <w:name w:val="590114CD1F924DCE917C4E8463F83700"/>
  </w:style>
  <w:style w:type="paragraph" w:customStyle="1" w:styleId="D227FC3E484642B496F88BF2029F06A3">
    <w:name w:val="D227FC3E484642B496F88BF2029F06A3"/>
  </w:style>
  <w:style w:type="paragraph" w:customStyle="1" w:styleId="9458194C26D24E0BAB16DC076856DEAA">
    <w:name w:val="9458194C26D24E0BAB16DC076856DEAA"/>
  </w:style>
  <w:style w:type="paragraph" w:customStyle="1" w:styleId="F04851C8C1F34F4B8DFF438EDE570BAC">
    <w:name w:val="F04851C8C1F34F4B8DFF438EDE570BAC"/>
  </w:style>
  <w:style w:type="paragraph" w:customStyle="1" w:styleId="8CCDC336388F4AC5A0CB76A2E66A4266">
    <w:name w:val="8CCDC336388F4AC5A0CB76A2E66A4266"/>
  </w:style>
  <w:style w:type="paragraph" w:customStyle="1" w:styleId="8B7D534B58674B5D937DA9C7F0BFF540">
    <w:name w:val="8B7D534B58674B5D937DA9C7F0BFF540"/>
  </w:style>
  <w:style w:type="paragraph" w:customStyle="1" w:styleId="BC04FC0B2AB04B87A71155436079FF5B">
    <w:name w:val="BC04FC0B2AB04B87A71155436079FF5B"/>
  </w:style>
  <w:style w:type="paragraph" w:customStyle="1" w:styleId="215A4410D3C94E8CAC9C094D3E8AC6AD">
    <w:name w:val="215A4410D3C94E8CAC9C094D3E8AC6AD"/>
  </w:style>
  <w:style w:type="paragraph" w:customStyle="1" w:styleId="BAD4A1ACDF7D41EA9283F17408956F40">
    <w:name w:val="BAD4A1ACDF7D41EA9283F17408956F40"/>
  </w:style>
  <w:style w:type="paragraph" w:customStyle="1" w:styleId="4DF1B3B4D27043B5B6F1C1341CC5EB2B">
    <w:name w:val="4DF1B3B4D27043B5B6F1C1341CC5EB2B"/>
  </w:style>
  <w:style w:type="paragraph" w:customStyle="1" w:styleId="78D6C7883EF342C085642791CE875850">
    <w:name w:val="78D6C7883EF342C085642791CE875850"/>
  </w:style>
  <w:style w:type="paragraph" w:customStyle="1" w:styleId="699F598AFC9244B4B3C0D81ED862C123">
    <w:name w:val="699F598AFC9244B4B3C0D81ED862C123"/>
  </w:style>
  <w:style w:type="paragraph" w:customStyle="1" w:styleId="CC292C1B85664D878D5937DA00CAF3F8">
    <w:name w:val="CC292C1B85664D878D5937DA00CAF3F8"/>
  </w:style>
  <w:style w:type="paragraph" w:customStyle="1" w:styleId="639D496F0DBA485C99CD380920FC27DF">
    <w:name w:val="639D496F0DBA485C99CD380920FC27DF"/>
  </w:style>
  <w:style w:type="paragraph" w:customStyle="1" w:styleId="26A56CC215B943A580C8FE7364C72F17">
    <w:name w:val="26A56CC215B943A580C8FE7364C72F17"/>
  </w:style>
  <w:style w:type="paragraph" w:customStyle="1" w:styleId="DAE6D5058D854399B7E00DE18A64DCE5">
    <w:name w:val="DAE6D5058D854399B7E00DE18A64DCE5"/>
  </w:style>
  <w:style w:type="paragraph" w:customStyle="1" w:styleId="DA312D74436A4655A413B1AD2DC6D9C3">
    <w:name w:val="DA312D74436A4655A413B1AD2DC6D9C3"/>
  </w:style>
  <w:style w:type="paragraph" w:customStyle="1" w:styleId="9B091220AB564AB0912086885FB14BF9">
    <w:name w:val="9B091220AB564AB0912086885FB14BF9"/>
  </w:style>
  <w:style w:type="paragraph" w:customStyle="1" w:styleId="4E411A72BCCD45B490834E85C9EA1098">
    <w:name w:val="4E411A72BCCD45B490834E85C9EA1098"/>
  </w:style>
  <w:style w:type="paragraph" w:customStyle="1" w:styleId="A8CB295E209145DD82CD721214683879">
    <w:name w:val="A8CB295E209145DD82CD721214683879"/>
  </w:style>
  <w:style w:type="paragraph" w:customStyle="1" w:styleId="11472CA8733644099C42D62737B9BEE7">
    <w:name w:val="11472CA8733644099C42D62737B9BEE7"/>
  </w:style>
  <w:style w:type="paragraph" w:customStyle="1" w:styleId="C758FEB45A534162B299C3B1A6DF9771">
    <w:name w:val="C758FEB45A534162B299C3B1A6DF9771"/>
  </w:style>
  <w:style w:type="paragraph" w:customStyle="1" w:styleId="0E5355D80DEA4FF49C0E21FDE95F6387">
    <w:name w:val="0E5355D80DEA4FF49C0E21FDE95F6387"/>
  </w:style>
  <w:style w:type="paragraph" w:customStyle="1" w:styleId="67529B3D2DD64D64860F28EDD40FB3A8">
    <w:name w:val="67529B3D2DD64D64860F28EDD40FB3A8"/>
  </w:style>
  <w:style w:type="paragraph" w:customStyle="1" w:styleId="88EBE4B958644528B8AC5909DF3E133F">
    <w:name w:val="88EBE4B958644528B8AC5909DF3E133F"/>
  </w:style>
  <w:style w:type="paragraph" w:customStyle="1" w:styleId="952B4D7A3B064C85930171688F6FCCD4">
    <w:name w:val="952B4D7A3B064C85930171688F6FCCD4"/>
  </w:style>
  <w:style w:type="paragraph" w:customStyle="1" w:styleId="747665A1640C4A66BF6179A94F46CADD">
    <w:name w:val="747665A1640C4A66BF6179A94F46CADD"/>
  </w:style>
  <w:style w:type="paragraph" w:customStyle="1" w:styleId="5D5045AEF40E4966A494FC65ED9FB541">
    <w:name w:val="5D5045AEF40E4966A494FC65ED9FB541"/>
  </w:style>
  <w:style w:type="paragraph" w:customStyle="1" w:styleId="2204C35C0B334E68B4F6FBF3D522389C">
    <w:name w:val="2204C35C0B334E68B4F6FBF3D522389C"/>
  </w:style>
  <w:style w:type="paragraph" w:customStyle="1" w:styleId="21AF1065EF3A416AAA229AB9F70C3E6C">
    <w:name w:val="21AF1065EF3A416AAA229AB9F70C3E6C"/>
  </w:style>
  <w:style w:type="paragraph" w:customStyle="1" w:styleId="C68CD2DA7EBA4342AC5F41E37E243691">
    <w:name w:val="C68CD2DA7EBA4342AC5F41E37E243691"/>
  </w:style>
  <w:style w:type="paragraph" w:customStyle="1" w:styleId="D84DE9186A2F44088B64AAF611A322EC">
    <w:name w:val="D84DE9186A2F44088B64AAF611A322EC"/>
  </w:style>
  <w:style w:type="paragraph" w:customStyle="1" w:styleId="61907C0CF5684527891AD4FA43E8D7F4">
    <w:name w:val="61907C0CF5684527891AD4FA43E8D7F4"/>
  </w:style>
  <w:style w:type="paragraph" w:customStyle="1" w:styleId="959303AC107F406DBDB985D39D112C7E">
    <w:name w:val="959303AC107F406DBDB985D39D112C7E"/>
  </w:style>
  <w:style w:type="paragraph" w:customStyle="1" w:styleId="9EE1D99913AB41F5B450AF8CB2C9305F">
    <w:name w:val="9EE1D99913AB41F5B450AF8CB2C9305F"/>
  </w:style>
  <w:style w:type="paragraph" w:customStyle="1" w:styleId="F3F41910CDC64244A1F75F13060ED8F1">
    <w:name w:val="F3F41910CDC64244A1F75F13060ED8F1"/>
  </w:style>
  <w:style w:type="paragraph" w:customStyle="1" w:styleId="C358DA2BB7E447AE90088E0D77EA7575">
    <w:name w:val="C358DA2BB7E447AE90088E0D77EA7575"/>
  </w:style>
  <w:style w:type="paragraph" w:customStyle="1" w:styleId="F530DF5197354E5EA5EED932CBB91D7D">
    <w:name w:val="F530DF5197354E5EA5EED932CBB91D7D"/>
  </w:style>
  <w:style w:type="paragraph" w:customStyle="1" w:styleId="DC60668BF73B47BD8C4EAB1D88030D46">
    <w:name w:val="DC60668BF73B47BD8C4EAB1D88030D46"/>
  </w:style>
  <w:style w:type="paragraph" w:customStyle="1" w:styleId="C1149EEF74D6412BA6E5E0FA0B1801AA">
    <w:name w:val="C1149EEF74D6412BA6E5E0FA0B1801AA"/>
  </w:style>
  <w:style w:type="paragraph" w:customStyle="1" w:styleId="2D4D0E6138FB4071B5DDB37E39C5FDB0">
    <w:name w:val="2D4D0E6138FB4071B5DDB37E39C5FDB0"/>
  </w:style>
  <w:style w:type="paragraph" w:customStyle="1" w:styleId="0EB70FFE4D4C44B8BDA65AA87BB3E55A">
    <w:name w:val="0EB70FFE4D4C44B8BDA65AA87BB3E55A"/>
  </w:style>
  <w:style w:type="paragraph" w:customStyle="1" w:styleId="D084B6CFFA43482CB274262E4D8A93E4">
    <w:name w:val="D084B6CFFA43482CB274262E4D8A9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what is REST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1D25E-8F67-4FCC-B439-BDB51DCD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Blabla</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Sparse Matrix</dc:title>
  <dc:subject/>
  <dc:creator>safar</dc:creator>
  <cp:keywords/>
  <dc:description/>
  <cp:lastModifiedBy>edris safari</cp:lastModifiedBy>
  <cp:revision>4</cp:revision>
  <cp:lastPrinted>2019-11-28T16:45:00Z</cp:lastPrinted>
  <dcterms:created xsi:type="dcterms:W3CDTF">2020-05-06T16:00:00Z</dcterms:created>
  <dcterms:modified xsi:type="dcterms:W3CDTF">2020-05-16T19:30:00Z</dcterms:modified>
</cp:coreProperties>
</file>