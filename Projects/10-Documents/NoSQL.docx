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97C1F" w14:textId="77777777" w:rsidR="002044F6" w:rsidRDefault="000E0DD3">
      <w:r>
        <w:t>NoSQL</w:t>
      </w:r>
      <w:r w:rsidR="002266ED">
        <w:t xml:space="preserve"> database</w:t>
      </w:r>
      <w:r>
        <w:t xml:space="preserve"> is </w:t>
      </w:r>
      <w:r w:rsidR="002266ED">
        <w:t xml:space="preserve">the anthesis of relational database. It is non-relational. </w:t>
      </w:r>
      <w:r w:rsidR="00E51914">
        <w:t xml:space="preserve">Relational databases </w:t>
      </w:r>
      <w:r w:rsidR="00901D2E">
        <w:t xml:space="preserve">are a good fit for structured data. </w:t>
      </w:r>
      <w:r w:rsidR="00224AB5">
        <w:t>The oncepts of primary key and foreign key has allowed us to store data in separate tables and “link” them by their keys. NonSQL</w:t>
      </w:r>
      <w:r w:rsidR="00A45610">
        <w:t xml:space="preserve"> addresses database models that are more flexible</w:t>
      </w:r>
      <w:r w:rsidR="00905955">
        <w:t xml:space="preserve"> and don’t have to conform to a certain set of constraints.</w:t>
      </w:r>
    </w:p>
    <w:p w14:paraId="11A22F57" w14:textId="4E3A8ACF" w:rsidR="00A42190" w:rsidRDefault="002044F6">
      <w:r>
        <w:t xml:space="preserve">For example in rlational database, we would store book inventory in several tables and link them by </w:t>
      </w:r>
      <w:r w:rsidR="00DD466C">
        <w:t xml:space="preserve">AuthorID, ISBN, Book </w:t>
      </w:r>
      <w:r w:rsidR="006B4A06">
        <w:t>title. InNoSQL, the entire inventory could be in a JSON file that is s structured in such a</w:t>
      </w:r>
      <w:r w:rsidR="00901D2E">
        <w:t xml:space="preserve"> </w:t>
      </w:r>
      <w:r w:rsidR="006B4A06">
        <w:t>way to allow us to query it.</w:t>
      </w:r>
    </w:p>
    <w:p w14:paraId="36EBFBDE" w14:textId="56967F18" w:rsidR="00045D05" w:rsidRDefault="00045D05">
      <w:r>
        <w:t xml:space="preserve">In addition to flexibility, NoSQL offers </w:t>
      </w:r>
      <w:r w:rsidR="00F45B15">
        <w:t>scalability</w:t>
      </w:r>
      <w:r w:rsidR="00392CF5">
        <w:t>, high-performance</w:t>
      </w:r>
      <w:r w:rsidR="00AE6C1A">
        <w:t xml:space="preserve">, and variety of functions. It addresses scalability by </w:t>
      </w:r>
      <w:r w:rsidR="00E47DEC">
        <w:t>using distributed clusters of  servers</w:t>
      </w:r>
      <w:r w:rsidR="00F63C63">
        <w:t xml:space="preserve"> which handle all the operations </w:t>
      </w:r>
      <w:r w:rsidR="003B60C5">
        <w:t>discretely</w:t>
      </w:r>
      <w:r w:rsidR="003B23C8">
        <w:t xml:space="preserve"> and </w:t>
      </w:r>
      <w:r w:rsidR="003F245F">
        <w:t>unobtrusively</w:t>
      </w:r>
      <w:r w:rsidR="003B23C8">
        <w:t>.</w:t>
      </w:r>
      <w:r w:rsidR="003F245F">
        <w:t xml:space="preserve"> NoSQL databases </w:t>
      </w:r>
      <w:r w:rsidR="004106F1">
        <w:t xml:space="preserve">are optimized </w:t>
      </w:r>
      <w:r w:rsidR="000C6185">
        <w:t>for specific data models</w:t>
      </w:r>
      <w:r w:rsidR="00096112">
        <w:t xml:space="preserve"> </w:t>
      </w:r>
      <w:r w:rsidR="004106F1">
        <w:t>to achieve</w:t>
      </w:r>
      <w:r w:rsidR="003F245F">
        <w:t xml:space="preserve"> high performance</w:t>
      </w:r>
      <w:r w:rsidR="00096112">
        <w:t>. It provides APIs and data types</w:t>
      </w:r>
      <w:r w:rsidR="00325741">
        <w:t xml:space="preserve"> </w:t>
      </w:r>
      <w:r w:rsidR="009806A2">
        <w:t>that are specific to the data models.</w:t>
      </w:r>
    </w:p>
    <w:p w14:paraId="620F1671" w14:textId="10343853" w:rsidR="00325741" w:rsidRDefault="00325741">
      <w:r>
        <w:t>Some of the popular NoSQL databases are MongoDB, DynamoDB, Cassandra and Couchbase</w:t>
      </w:r>
      <w:r w:rsidR="009A4868">
        <w:t xml:space="preserve">. They are rapidly being considered </w:t>
      </w:r>
      <w:r w:rsidR="00C40999">
        <w:t xml:space="preserve">for various applications in gaming, IoT, </w:t>
      </w:r>
      <w:r w:rsidR="00D322BA">
        <w:t xml:space="preserve">mobile and web. It is mostly </w:t>
      </w:r>
      <w:r w:rsidR="00FC6B6A">
        <w:t>a good fit when dealing with high volume of data that demands a  flexible model.</w:t>
      </w:r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28EA3696" w14:textId="77777777" w:rsidR="00A42190" w:rsidRDefault="00A42190" w:rsidP="00A42190">
          <w:pPr>
            <w:pStyle w:val="SectionTitle"/>
          </w:pPr>
          <w:r>
            <w:t>References</w:t>
          </w:r>
        </w:p>
        <w:p w14:paraId="3C3CE345" w14:textId="77777777" w:rsidR="00A42190" w:rsidRDefault="00A42190" w:rsidP="00A42190">
          <w:pPr>
            <w:pStyle w:val="Default"/>
          </w:pPr>
        </w:p>
        <w:p w14:paraId="06E7B28D" w14:textId="0DE3D0E9" w:rsidR="00A42190" w:rsidRDefault="006D4300" w:rsidP="00A42190">
          <w:pPr>
            <w:pStyle w:val="Bibliography"/>
            <w:numPr>
              <w:ilvl w:val="0"/>
              <w:numId w:val="16"/>
            </w:numPr>
            <w:pBdr>
              <w:bottom w:val="single" w:sz="4" w:space="1" w:color="auto"/>
            </w:pBdr>
            <w:rPr>
              <w:noProof/>
            </w:rPr>
          </w:pPr>
          <w:r>
            <w:t>What is NoSQL?</w:t>
          </w:r>
          <w:r w:rsidR="00A42190">
            <w:t xml:space="preserve"> - </w:t>
          </w:r>
          <w:hyperlink r:id="rId9" w:history="1">
            <w:r w:rsidRPr="009F46FF">
              <w:rPr>
                <w:rStyle w:val="Hyperlink"/>
              </w:rPr>
              <w:t>https://aws.amazon.com/nosql/</w:t>
            </w:r>
          </w:hyperlink>
          <w:hyperlink r:id="rId10" w:history="1"/>
        </w:p>
      </w:sdtContent>
    </w:sdt>
    <w:p w14:paraId="01B96E98" w14:textId="77777777" w:rsidR="00A42190" w:rsidRDefault="00A42190" w:rsidP="00A42190"/>
    <w:p w14:paraId="2BB70FE9" w14:textId="77777777" w:rsidR="00A42190" w:rsidRDefault="00A42190"/>
    <w:p w14:paraId="6DDA4C45" w14:textId="6AACE182" w:rsidR="00A42190" w:rsidRDefault="00A42190"/>
    <w:p w14:paraId="05542E8B" w14:textId="77777777" w:rsidR="00A42190" w:rsidRDefault="00A42190"/>
    <w:sectPr w:rsidR="00A42190" w:rsidSect="00126FC3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91638" w14:textId="77777777" w:rsidR="00096BF3" w:rsidRDefault="00096BF3">
      <w:pPr>
        <w:spacing w:line="240" w:lineRule="auto"/>
      </w:pPr>
      <w:r>
        <w:separator/>
      </w:r>
    </w:p>
    <w:p w14:paraId="082638BD" w14:textId="77777777" w:rsidR="00096BF3" w:rsidRDefault="00096BF3"/>
  </w:endnote>
  <w:endnote w:type="continuationSeparator" w:id="0">
    <w:p w14:paraId="77B279CD" w14:textId="77777777" w:rsidR="00096BF3" w:rsidRDefault="00096BF3">
      <w:pPr>
        <w:spacing w:line="240" w:lineRule="auto"/>
      </w:pPr>
      <w:r>
        <w:continuationSeparator/>
      </w:r>
    </w:p>
    <w:p w14:paraId="14F7B732" w14:textId="77777777" w:rsidR="00096BF3" w:rsidRDefault="00096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8D1BA" w14:textId="77777777" w:rsidR="00096BF3" w:rsidRDefault="00096BF3">
      <w:pPr>
        <w:spacing w:line="240" w:lineRule="auto"/>
      </w:pPr>
      <w:r>
        <w:separator/>
      </w:r>
    </w:p>
    <w:p w14:paraId="111277F5" w14:textId="77777777" w:rsidR="00096BF3" w:rsidRDefault="00096BF3"/>
  </w:footnote>
  <w:footnote w:type="continuationSeparator" w:id="0">
    <w:p w14:paraId="2523461B" w14:textId="77777777" w:rsidR="00096BF3" w:rsidRDefault="00096BF3">
      <w:pPr>
        <w:spacing w:line="240" w:lineRule="auto"/>
      </w:pPr>
      <w:r>
        <w:continuationSeparator/>
      </w:r>
    </w:p>
    <w:p w14:paraId="554545EF" w14:textId="77777777" w:rsidR="00096BF3" w:rsidRDefault="00096B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56B80" w14:textId="3028581D" w:rsidR="00E81978" w:rsidRDefault="00096BF3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3526D3">
          <w:rPr>
            <w:rStyle w:val="Strong"/>
          </w:rPr>
          <w:t>what is nosql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44184" w14:textId="481BFAB6" w:rsidR="00E81978" w:rsidRDefault="00096BF3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8615B">
          <w:rPr>
            <w:rStyle w:val="Strong"/>
          </w:rPr>
          <w:t xml:space="preserve">what is </w:t>
        </w:r>
        <w:r w:rsidR="003526D3">
          <w:rPr>
            <w:rStyle w:val="Strong"/>
          </w:rPr>
          <w:t>nosql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12"/>
  </w:num>
  <w:num w:numId="14">
    <w:abstractNumId w:val="11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2189D"/>
    <w:rsid w:val="00025D3F"/>
    <w:rsid w:val="00042C87"/>
    <w:rsid w:val="00045D05"/>
    <w:rsid w:val="00052B40"/>
    <w:rsid w:val="00054687"/>
    <w:rsid w:val="00080CF2"/>
    <w:rsid w:val="00096112"/>
    <w:rsid w:val="00096BF3"/>
    <w:rsid w:val="000C09F8"/>
    <w:rsid w:val="000C6185"/>
    <w:rsid w:val="000D3F41"/>
    <w:rsid w:val="000D72F5"/>
    <w:rsid w:val="000E0DD3"/>
    <w:rsid w:val="000F3C3B"/>
    <w:rsid w:val="001075A5"/>
    <w:rsid w:val="0011065C"/>
    <w:rsid w:val="00121BDA"/>
    <w:rsid w:val="00126FC3"/>
    <w:rsid w:val="00143390"/>
    <w:rsid w:val="00147C09"/>
    <w:rsid w:val="0016029B"/>
    <w:rsid w:val="00160C32"/>
    <w:rsid w:val="0018134A"/>
    <w:rsid w:val="001B752D"/>
    <w:rsid w:val="001C2A73"/>
    <w:rsid w:val="001E3A9F"/>
    <w:rsid w:val="002044F6"/>
    <w:rsid w:val="00222E8E"/>
    <w:rsid w:val="00224AB5"/>
    <w:rsid w:val="002266ED"/>
    <w:rsid w:val="002808A9"/>
    <w:rsid w:val="0029243D"/>
    <w:rsid w:val="002A2AFC"/>
    <w:rsid w:val="00311876"/>
    <w:rsid w:val="00325741"/>
    <w:rsid w:val="0032688D"/>
    <w:rsid w:val="003526D3"/>
    <w:rsid w:val="00355DCA"/>
    <w:rsid w:val="00373561"/>
    <w:rsid w:val="00377E41"/>
    <w:rsid w:val="00392CF5"/>
    <w:rsid w:val="003B23C8"/>
    <w:rsid w:val="003B60C5"/>
    <w:rsid w:val="003E5CC8"/>
    <w:rsid w:val="003F245F"/>
    <w:rsid w:val="004106F1"/>
    <w:rsid w:val="00417E5F"/>
    <w:rsid w:val="004238A2"/>
    <w:rsid w:val="00445506"/>
    <w:rsid w:val="0045589B"/>
    <w:rsid w:val="004753DC"/>
    <w:rsid w:val="004A4F6B"/>
    <w:rsid w:val="004B4E10"/>
    <w:rsid w:val="004D0F93"/>
    <w:rsid w:val="004D58CC"/>
    <w:rsid w:val="00533CB8"/>
    <w:rsid w:val="00551A02"/>
    <w:rsid w:val="005534FA"/>
    <w:rsid w:val="00575821"/>
    <w:rsid w:val="0058051A"/>
    <w:rsid w:val="005C48B8"/>
    <w:rsid w:val="005D3A03"/>
    <w:rsid w:val="00621EBF"/>
    <w:rsid w:val="00632EF4"/>
    <w:rsid w:val="00676F50"/>
    <w:rsid w:val="00682E9B"/>
    <w:rsid w:val="006B3C2E"/>
    <w:rsid w:val="006B4A06"/>
    <w:rsid w:val="006B5AD8"/>
    <w:rsid w:val="006C063E"/>
    <w:rsid w:val="006C24F1"/>
    <w:rsid w:val="006D4300"/>
    <w:rsid w:val="006D4E1C"/>
    <w:rsid w:val="008002C0"/>
    <w:rsid w:val="008179B0"/>
    <w:rsid w:val="008267A6"/>
    <w:rsid w:val="00832A54"/>
    <w:rsid w:val="00851253"/>
    <w:rsid w:val="008601EA"/>
    <w:rsid w:val="008B65DD"/>
    <w:rsid w:val="008C5323"/>
    <w:rsid w:val="008D3F6A"/>
    <w:rsid w:val="008E0AE0"/>
    <w:rsid w:val="008E40A7"/>
    <w:rsid w:val="00901D2E"/>
    <w:rsid w:val="00905955"/>
    <w:rsid w:val="009158B5"/>
    <w:rsid w:val="00916EF3"/>
    <w:rsid w:val="009806A2"/>
    <w:rsid w:val="009879F2"/>
    <w:rsid w:val="009964DE"/>
    <w:rsid w:val="009A4868"/>
    <w:rsid w:val="009A6A3B"/>
    <w:rsid w:val="009E4529"/>
    <w:rsid w:val="009E5BB2"/>
    <w:rsid w:val="00A03111"/>
    <w:rsid w:val="00A13B2F"/>
    <w:rsid w:val="00A42190"/>
    <w:rsid w:val="00A45610"/>
    <w:rsid w:val="00A55828"/>
    <w:rsid w:val="00A76470"/>
    <w:rsid w:val="00A92331"/>
    <w:rsid w:val="00AC6EB1"/>
    <w:rsid w:val="00AE6C1A"/>
    <w:rsid w:val="00AF0586"/>
    <w:rsid w:val="00B04E23"/>
    <w:rsid w:val="00B12913"/>
    <w:rsid w:val="00B205B9"/>
    <w:rsid w:val="00B227EE"/>
    <w:rsid w:val="00B259CB"/>
    <w:rsid w:val="00B427C2"/>
    <w:rsid w:val="00B51018"/>
    <w:rsid w:val="00B61F8A"/>
    <w:rsid w:val="00B76D0B"/>
    <w:rsid w:val="00B823AA"/>
    <w:rsid w:val="00BA4251"/>
    <w:rsid w:val="00BA45DB"/>
    <w:rsid w:val="00BB278F"/>
    <w:rsid w:val="00BF1220"/>
    <w:rsid w:val="00BF4184"/>
    <w:rsid w:val="00C0035D"/>
    <w:rsid w:val="00C042B9"/>
    <w:rsid w:val="00C054D0"/>
    <w:rsid w:val="00C0601E"/>
    <w:rsid w:val="00C157DB"/>
    <w:rsid w:val="00C30147"/>
    <w:rsid w:val="00C30FEC"/>
    <w:rsid w:val="00C31D30"/>
    <w:rsid w:val="00C345D4"/>
    <w:rsid w:val="00C35304"/>
    <w:rsid w:val="00C40999"/>
    <w:rsid w:val="00C44B2B"/>
    <w:rsid w:val="00C60B9C"/>
    <w:rsid w:val="00C65415"/>
    <w:rsid w:val="00C9789C"/>
    <w:rsid w:val="00CD6E39"/>
    <w:rsid w:val="00CD7BEF"/>
    <w:rsid w:val="00CF13DE"/>
    <w:rsid w:val="00CF6E91"/>
    <w:rsid w:val="00D02080"/>
    <w:rsid w:val="00D322BA"/>
    <w:rsid w:val="00D478D9"/>
    <w:rsid w:val="00D5007A"/>
    <w:rsid w:val="00D85B68"/>
    <w:rsid w:val="00D8615B"/>
    <w:rsid w:val="00DA0795"/>
    <w:rsid w:val="00DC3253"/>
    <w:rsid w:val="00DC6B8A"/>
    <w:rsid w:val="00DD466C"/>
    <w:rsid w:val="00DD62B8"/>
    <w:rsid w:val="00DF0E07"/>
    <w:rsid w:val="00E14561"/>
    <w:rsid w:val="00E3092A"/>
    <w:rsid w:val="00E47DEC"/>
    <w:rsid w:val="00E51914"/>
    <w:rsid w:val="00E547D5"/>
    <w:rsid w:val="00E6004D"/>
    <w:rsid w:val="00E67592"/>
    <w:rsid w:val="00E72126"/>
    <w:rsid w:val="00E81978"/>
    <w:rsid w:val="00E874B7"/>
    <w:rsid w:val="00EB3EB1"/>
    <w:rsid w:val="00EC372D"/>
    <w:rsid w:val="00ED112A"/>
    <w:rsid w:val="00ED2E08"/>
    <w:rsid w:val="00EE1374"/>
    <w:rsid w:val="00EF1F17"/>
    <w:rsid w:val="00F0642D"/>
    <w:rsid w:val="00F15759"/>
    <w:rsid w:val="00F20E8F"/>
    <w:rsid w:val="00F379B7"/>
    <w:rsid w:val="00F45B15"/>
    <w:rsid w:val="00F51F84"/>
    <w:rsid w:val="00F525FA"/>
    <w:rsid w:val="00F63C63"/>
    <w:rsid w:val="00F644F2"/>
    <w:rsid w:val="00F70A80"/>
    <w:rsid w:val="00F83C24"/>
    <w:rsid w:val="00FA232B"/>
    <w:rsid w:val="00FB0CBE"/>
    <w:rsid w:val="00FB2A88"/>
    <w:rsid w:val="00FC6B6A"/>
    <w:rsid w:val="00FD64D9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A42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akevdp.github.io/PythonDataScienceHandbook/03.05-hierarchical-indexing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aws.amazon.com/nosql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1170D0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1170D0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170D0"/>
    <w:rsid w:val="00311E38"/>
    <w:rsid w:val="003A518B"/>
    <w:rsid w:val="003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9AEC994C77F4FFA919CE254C21298EA">
    <w:name w:val="D9AEC994C77F4FFA919CE254C21298EA"/>
  </w:style>
  <w:style w:type="paragraph" w:customStyle="1" w:styleId="E3DE8EA9D5794A55808CD50E37D070B0">
    <w:name w:val="E3DE8EA9D5794A55808CD50E37D070B0"/>
  </w:style>
  <w:style w:type="paragraph" w:customStyle="1" w:styleId="081A80F1B27E4677B1DA4BFCD606A25F">
    <w:name w:val="081A80F1B27E4677B1DA4BFCD606A25F"/>
  </w:style>
  <w:style w:type="paragraph" w:customStyle="1" w:styleId="744C7F98D5A84F4C88F5979E3F084E4C">
    <w:name w:val="744C7F98D5A84F4C88F5979E3F084E4C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3AE6A5AC4F0F4D58BD2865C5A8575727">
    <w:name w:val="3AE6A5AC4F0F4D58BD2865C5A8575727"/>
  </w:style>
  <w:style w:type="paragraph" w:customStyle="1" w:styleId="46A23CD795434EEF84AC8F67D72AC971">
    <w:name w:val="46A23CD795434EEF84AC8F67D72AC971"/>
  </w:style>
  <w:style w:type="paragraph" w:customStyle="1" w:styleId="C80441E2F6094D07AEAE85B993A3368D">
    <w:name w:val="C80441E2F6094D07AEAE85B993A3368D"/>
  </w:style>
  <w:style w:type="paragraph" w:customStyle="1" w:styleId="3460D08479984E7D92E3DF8ECF62A4D1">
    <w:name w:val="3460D08479984E7D92E3DF8ECF62A4D1"/>
  </w:style>
  <w:style w:type="paragraph" w:customStyle="1" w:styleId="0F3356F843D04B128EED33E040081DBF">
    <w:name w:val="0F3356F843D04B128EED33E040081DBF"/>
  </w:style>
  <w:style w:type="paragraph" w:customStyle="1" w:styleId="5E3B277F9FFF4F3E9FCBD6BF15BFD389">
    <w:name w:val="5E3B277F9FFF4F3E9FCBD6BF15BFD389"/>
  </w:style>
  <w:style w:type="paragraph" w:customStyle="1" w:styleId="0630E893ED2F4754811989E50BF349D2">
    <w:name w:val="0630E893ED2F4754811989E50BF349D2"/>
  </w:style>
  <w:style w:type="paragraph" w:customStyle="1" w:styleId="BECD76881B1C40AE9F34D3413A5C1288">
    <w:name w:val="BECD76881B1C40AE9F34D3413A5C1288"/>
  </w:style>
  <w:style w:type="paragraph" w:customStyle="1" w:styleId="56B47AD8A6D947B6BA5586113324BEE6">
    <w:name w:val="56B47AD8A6D947B6BA5586113324BEE6"/>
  </w:style>
  <w:style w:type="paragraph" w:customStyle="1" w:styleId="5EC3C2760ACE4D45A8233FBE99E2810D">
    <w:name w:val="5EC3C2760ACE4D45A8233FBE99E2810D"/>
  </w:style>
  <w:style w:type="paragraph" w:customStyle="1" w:styleId="5514825F9A084F36A7672603BC305197">
    <w:name w:val="5514825F9A084F36A7672603BC305197"/>
  </w:style>
  <w:style w:type="paragraph" w:customStyle="1" w:styleId="B3D289781C0642B295307E5CAF9FFC02">
    <w:name w:val="B3D289781C0642B295307E5CAF9FFC02"/>
  </w:style>
  <w:style w:type="paragraph" w:customStyle="1" w:styleId="C70E7FD4705B4FEF9F71EC963B05868E">
    <w:name w:val="C70E7FD4705B4FEF9F71EC963B05868E"/>
  </w:style>
  <w:style w:type="paragraph" w:customStyle="1" w:styleId="004BFCA0DBF141189725E91B29BCB434">
    <w:name w:val="004BFCA0DBF141189725E91B29BCB434"/>
  </w:style>
  <w:style w:type="paragraph" w:customStyle="1" w:styleId="590114CD1F924DCE917C4E8463F83700">
    <w:name w:val="590114CD1F924DCE917C4E8463F83700"/>
  </w:style>
  <w:style w:type="paragraph" w:customStyle="1" w:styleId="D227FC3E484642B496F88BF2029F06A3">
    <w:name w:val="D227FC3E484642B496F88BF2029F06A3"/>
  </w:style>
  <w:style w:type="paragraph" w:customStyle="1" w:styleId="9458194C26D24E0BAB16DC076856DEAA">
    <w:name w:val="9458194C26D24E0BAB16DC076856DEAA"/>
  </w:style>
  <w:style w:type="paragraph" w:customStyle="1" w:styleId="F04851C8C1F34F4B8DFF438EDE570BAC">
    <w:name w:val="F04851C8C1F34F4B8DFF438EDE570BAC"/>
  </w:style>
  <w:style w:type="paragraph" w:customStyle="1" w:styleId="8CCDC336388F4AC5A0CB76A2E66A4266">
    <w:name w:val="8CCDC336388F4AC5A0CB76A2E66A4266"/>
  </w:style>
  <w:style w:type="paragraph" w:customStyle="1" w:styleId="8B7D534B58674B5D937DA9C7F0BFF540">
    <w:name w:val="8B7D534B58674B5D937DA9C7F0BFF540"/>
  </w:style>
  <w:style w:type="paragraph" w:customStyle="1" w:styleId="BC04FC0B2AB04B87A71155436079FF5B">
    <w:name w:val="BC04FC0B2AB04B87A71155436079FF5B"/>
  </w:style>
  <w:style w:type="paragraph" w:customStyle="1" w:styleId="215A4410D3C94E8CAC9C094D3E8AC6AD">
    <w:name w:val="215A4410D3C94E8CAC9C094D3E8AC6AD"/>
  </w:style>
  <w:style w:type="paragraph" w:customStyle="1" w:styleId="BAD4A1ACDF7D41EA9283F17408956F40">
    <w:name w:val="BAD4A1ACDF7D41EA9283F17408956F40"/>
  </w:style>
  <w:style w:type="paragraph" w:customStyle="1" w:styleId="4DF1B3B4D27043B5B6F1C1341CC5EB2B">
    <w:name w:val="4DF1B3B4D27043B5B6F1C1341CC5EB2B"/>
  </w:style>
  <w:style w:type="paragraph" w:customStyle="1" w:styleId="78D6C7883EF342C085642791CE875850">
    <w:name w:val="78D6C7883EF342C085642791CE875850"/>
  </w:style>
  <w:style w:type="paragraph" w:customStyle="1" w:styleId="699F598AFC9244B4B3C0D81ED862C123">
    <w:name w:val="699F598AFC9244B4B3C0D81ED862C123"/>
  </w:style>
  <w:style w:type="paragraph" w:customStyle="1" w:styleId="CC292C1B85664D878D5937DA00CAF3F8">
    <w:name w:val="CC292C1B85664D878D5937DA00CAF3F8"/>
  </w:style>
  <w:style w:type="paragraph" w:customStyle="1" w:styleId="639D496F0DBA485C99CD380920FC27DF">
    <w:name w:val="639D496F0DBA485C99CD380920FC27DF"/>
  </w:style>
  <w:style w:type="paragraph" w:customStyle="1" w:styleId="26A56CC215B943A580C8FE7364C72F17">
    <w:name w:val="26A56CC215B943A580C8FE7364C72F17"/>
  </w:style>
  <w:style w:type="paragraph" w:customStyle="1" w:styleId="DAE6D5058D854399B7E00DE18A64DCE5">
    <w:name w:val="DAE6D5058D854399B7E00DE18A64DCE5"/>
  </w:style>
  <w:style w:type="paragraph" w:customStyle="1" w:styleId="DA312D74436A4655A413B1AD2DC6D9C3">
    <w:name w:val="DA312D74436A4655A413B1AD2DC6D9C3"/>
  </w:style>
  <w:style w:type="paragraph" w:customStyle="1" w:styleId="9B091220AB564AB0912086885FB14BF9">
    <w:name w:val="9B091220AB564AB0912086885FB14BF9"/>
  </w:style>
  <w:style w:type="paragraph" w:customStyle="1" w:styleId="4E411A72BCCD45B490834E85C9EA1098">
    <w:name w:val="4E411A72BCCD45B490834E85C9EA1098"/>
  </w:style>
  <w:style w:type="paragraph" w:customStyle="1" w:styleId="A8CB295E209145DD82CD721214683879">
    <w:name w:val="A8CB295E209145DD82CD721214683879"/>
  </w:style>
  <w:style w:type="paragraph" w:customStyle="1" w:styleId="11472CA8733644099C42D62737B9BEE7">
    <w:name w:val="11472CA8733644099C42D62737B9BEE7"/>
  </w:style>
  <w:style w:type="paragraph" w:customStyle="1" w:styleId="C758FEB45A534162B299C3B1A6DF9771">
    <w:name w:val="C758FEB45A534162B299C3B1A6DF9771"/>
  </w:style>
  <w:style w:type="paragraph" w:customStyle="1" w:styleId="0E5355D80DEA4FF49C0E21FDE95F6387">
    <w:name w:val="0E5355D80DEA4FF49C0E21FDE95F6387"/>
  </w:style>
  <w:style w:type="paragraph" w:customStyle="1" w:styleId="67529B3D2DD64D64860F28EDD40FB3A8">
    <w:name w:val="67529B3D2DD64D64860F28EDD40FB3A8"/>
  </w:style>
  <w:style w:type="paragraph" w:customStyle="1" w:styleId="88EBE4B958644528B8AC5909DF3E133F">
    <w:name w:val="88EBE4B958644528B8AC5909DF3E133F"/>
  </w:style>
  <w:style w:type="paragraph" w:customStyle="1" w:styleId="952B4D7A3B064C85930171688F6FCCD4">
    <w:name w:val="952B4D7A3B064C85930171688F6FCCD4"/>
  </w:style>
  <w:style w:type="paragraph" w:customStyle="1" w:styleId="747665A1640C4A66BF6179A94F46CADD">
    <w:name w:val="747665A1640C4A66BF6179A94F46CADD"/>
  </w:style>
  <w:style w:type="paragraph" w:customStyle="1" w:styleId="5D5045AEF40E4966A494FC65ED9FB541">
    <w:name w:val="5D5045AEF40E4966A494FC65ED9FB541"/>
  </w:style>
  <w:style w:type="paragraph" w:customStyle="1" w:styleId="2204C35C0B334E68B4F6FBF3D522389C">
    <w:name w:val="2204C35C0B334E68B4F6FBF3D522389C"/>
  </w:style>
  <w:style w:type="paragraph" w:customStyle="1" w:styleId="21AF1065EF3A416AAA229AB9F70C3E6C">
    <w:name w:val="21AF1065EF3A416AAA229AB9F70C3E6C"/>
  </w:style>
  <w:style w:type="paragraph" w:customStyle="1" w:styleId="C68CD2DA7EBA4342AC5F41E37E243691">
    <w:name w:val="C68CD2DA7EBA4342AC5F41E37E243691"/>
  </w:style>
  <w:style w:type="paragraph" w:customStyle="1" w:styleId="D84DE9186A2F44088B64AAF611A322EC">
    <w:name w:val="D84DE9186A2F44088B64AAF611A322EC"/>
  </w:style>
  <w:style w:type="paragraph" w:customStyle="1" w:styleId="61907C0CF5684527891AD4FA43E8D7F4">
    <w:name w:val="61907C0CF5684527891AD4FA43E8D7F4"/>
  </w:style>
  <w:style w:type="paragraph" w:customStyle="1" w:styleId="959303AC107F406DBDB985D39D112C7E">
    <w:name w:val="959303AC107F406DBDB985D39D112C7E"/>
  </w:style>
  <w:style w:type="paragraph" w:customStyle="1" w:styleId="9EE1D99913AB41F5B450AF8CB2C9305F">
    <w:name w:val="9EE1D99913AB41F5B450AF8CB2C9305F"/>
  </w:style>
  <w:style w:type="paragraph" w:customStyle="1" w:styleId="F3F41910CDC64244A1F75F13060ED8F1">
    <w:name w:val="F3F41910CDC64244A1F75F13060ED8F1"/>
  </w:style>
  <w:style w:type="paragraph" w:customStyle="1" w:styleId="C358DA2BB7E447AE90088E0D77EA7575">
    <w:name w:val="C358DA2BB7E447AE90088E0D77EA7575"/>
  </w:style>
  <w:style w:type="paragraph" w:customStyle="1" w:styleId="F530DF5197354E5EA5EED932CBB91D7D">
    <w:name w:val="F530DF5197354E5EA5EED932CBB91D7D"/>
  </w:style>
  <w:style w:type="paragraph" w:customStyle="1" w:styleId="DC60668BF73B47BD8C4EAB1D88030D46">
    <w:name w:val="DC60668BF73B47BD8C4EAB1D88030D46"/>
  </w:style>
  <w:style w:type="paragraph" w:customStyle="1" w:styleId="C1149EEF74D6412BA6E5E0FA0B1801AA">
    <w:name w:val="C1149EEF74D6412BA6E5E0FA0B1801AA"/>
  </w:style>
  <w:style w:type="paragraph" w:customStyle="1" w:styleId="2D4D0E6138FB4071B5DDB37E39C5FDB0">
    <w:name w:val="2D4D0E6138FB4071B5DDB37E39C5FDB0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nosql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07E6C-0062-41DD-AD04-E91CA115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27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Blabla</vt:lpstr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Sparse Matrix</dc:title>
  <dc:subject/>
  <dc:creator>safar</dc:creator>
  <cp:keywords/>
  <dc:description/>
  <cp:lastModifiedBy>edris safari</cp:lastModifiedBy>
  <cp:revision>32</cp:revision>
  <cp:lastPrinted>2019-11-28T16:45:00Z</cp:lastPrinted>
  <dcterms:created xsi:type="dcterms:W3CDTF">2020-05-06T15:56:00Z</dcterms:created>
  <dcterms:modified xsi:type="dcterms:W3CDTF">2020-05-28T22:57:00Z</dcterms:modified>
</cp:coreProperties>
</file>