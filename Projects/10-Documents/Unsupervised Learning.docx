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D8A3D" w14:textId="2993376F" w:rsidR="00E81978" w:rsidRDefault="004D4F9A">
      <w:pPr>
        <w:pStyle w:val="Title"/>
      </w:pPr>
      <w:sdt>
        <w:sdtPr>
          <w:alias w:val="Title:"/>
          <w:tag w:val="Title:"/>
          <w:id w:val="726351117"/>
          <w:placeholder>
            <w:docPart w:val="2C072AF204E74BF6BFEE0645A1216F7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F0A6C">
            <w:t xml:space="preserve">Unsupervised </w:t>
          </w:r>
          <w:r w:rsidR="008C0727">
            <w:t>L</w:t>
          </w:r>
          <w:r w:rsidR="002F0A6C">
            <w:t>earning</w:t>
          </w:r>
        </w:sdtContent>
      </w:sdt>
    </w:p>
    <w:p w14:paraId="3BCD1EA7" w14:textId="108DF200" w:rsidR="00B823AA" w:rsidRDefault="002808A9" w:rsidP="00B823AA">
      <w:pPr>
        <w:pStyle w:val="Title2"/>
      </w:pPr>
      <w:r>
        <w:t>Edris Safari</w:t>
      </w:r>
    </w:p>
    <w:p w14:paraId="471DB400" w14:textId="6418E3DF" w:rsidR="00E81978" w:rsidRDefault="002808A9" w:rsidP="00B823AA">
      <w:pPr>
        <w:pStyle w:val="Title2"/>
      </w:pPr>
      <w:r>
        <w:t>Bellevue University, Nebraska U.S.A.</w:t>
      </w:r>
    </w:p>
    <w:sdt>
      <w:sdtPr>
        <w:alias w:val="Abstract:"/>
        <w:tag w:val="Abstract:"/>
        <w:id w:val="202146031"/>
        <w:placeholder>
          <w:docPart w:val="D767DD6A7762472885DCF7043478A921"/>
        </w:placeholder>
        <w:temporary/>
        <w:showingPlcHdr/>
        <w15:appearance w15:val="hidden"/>
      </w:sdtPr>
      <w:sdtEndPr/>
      <w:sdtContent>
        <w:p w14:paraId="035C4A0F" w14:textId="77777777" w:rsidR="00E81978" w:rsidRDefault="005D3A03">
          <w:pPr>
            <w:pStyle w:val="SectionTitle"/>
          </w:pPr>
          <w:r w:rsidRPr="00B22DD2">
            <w:rPr>
              <w:b/>
              <w:bCs/>
            </w:rPr>
            <w:t>Abstract</w:t>
          </w:r>
        </w:p>
      </w:sdtContent>
    </w:sdt>
    <w:p w14:paraId="557247AB" w14:textId="58AE15C4" w:rsidR="00C238B2" w:rsidRPr="00B22DD2" w:rsidRDefault="00445101" w:rsidP="002D127B">
      <w:r w:rsidRPr="00B22DD2">
        <w:t xml:space="preserve"> </w:t>
      </w:r>
      <w:r w:rsidR="000D38A7">
        <w:t>In real world, supervised learning involves teachers and a student. Teachers teach the students and measure their performance. They will then adjust the curriculum to get better performance. We experience this type of learning in our daily lives. Consciously or otherwise we also are engaged in unsupervised learning. I personally learned the rules, the play calls, position of the players in the game of football by watching. Unsupervised learning doesn’t involve teachers, only students who learn from observation. Our brain is doing more unsupervised learning that supervised.</w:t>
      </w:r>
    </w:p>
    <w:p w14:paraId="223D72DC" w14:textId="62FA8950" w:rsidR="00BE1130" w:rsidRPr="00B22DD2" w:rsidRDefault="007A7D42" w:rsidP="002D127B">
      <w:r w:rsidRPr="00B22DD2">
        <w:t xml:space="preserve"> </w:t>
      </w:r>
      <w:r w:rsidR="0041219B" w:rsidRPr="00B22DD2">
        <w:t>In machine learning</w:t>
      </w:r>
      <w:r w:rsidR="00563483" w:rsidRPr="00B22DD2">
        <w:t>,</w:t>
      </w:r>
      <w:r w:rsidR="00AB3D1B" w:rsidRPr="00B22DD2">
        <w:t xml:space="preserve"> problems </w:t>
      </w:r>
      <w:r w:rsidR="009D67A2" w:rsidRPr="00B22DD2">
        <w:t xml:space="preserve">can </w:t>
      </w:r>
      <w:r w:rsidR="000D38A7">
        <w:t xml:space="preserve">also </w:t>
      </w:r>
      <w:r w:rsidR="009D67A2" w:rsidRPr="00B22DD2">
        <w:t xml:space="preserve">be solved either by supervised </w:t>
      </w:r>
      <w:r w:rsidR="00641CDC" w:rsidRPr="00B22DD2">
        <w:t xml:space="preserve">or unsupervised </w:t>
      </w:r>
      <w:r w:rsidR="00E82FCE" w:rsidRPr="00B22DD2">
        <w:t>learning</w:t>
      </w:r>
      <w:r w:rsidR="000D38A7">
        <w:t>. We call them machine learning.</w:t>
      </w:r>
      <w:r w:rsidR="00D6660F" w:rsidRPr="00B22DD2">
        <w:t xml:space="preserve"> In both case</w:t>
      </w:r>
      <w:r w:rsidR="003A7319" w:rsidRPr="00B22DD2">
        <w:t>s,</w:t>
      </w:r>
      <w:r w:rsidR="00D6660F" w:rsidRPr="00B22DD2">
        <w:t xml:space="preserve"> the outcome </w:t>
      </w:r>
      <w:r w:rsidR="00E0438F" w:rsidRPr="00B22DD2">
        <w:t xml:space="preserve">is expected </w:t>
      </w:r>
      <w:r w:rsidR="007175C6" w:rsidRPr="00B22DD2">
        <w:t xml:space="preserve">to be </w:t>
      </w:r>
      <w:r w:rsidR="00E0438F" w:rsidRPr="00B22DD2">
        <w:t>in the same way as in real life. In this paper, we will look at unsupervised machine learning</w:t>
      </w:r>
      <w:r w:rsidR="00930C6F">
        <w:t>, its</w:t>
      </w:r>
      <w:r w:rsidR="00314DD3">
        <w:t xml:space="preserve"> applications, and the underlying algorithms that </w:t>
      </w:r>
      <w:r w:rsidR="00203C22">
        <w:t>power its engine.</w:t>
      </w:r>
    </w:p>
    <w:p w14:paraId="2565A578" w14:textId="486C98BE" w:rsidR="00E81978" w:rsidRDefault="005D3A03">
      <w:r>
        <w:rPr>
          <w:rStyle w:val="Emphasis"/>
        </w:rPr>
        <w:t>Keywords</w:t>
      </w:r>
      <w:r>
        <w:t xml:space="preserve">:  </w:t>
      </w:r>
    </w:p>
    <w:p w14:paraId="092C8219" w14:textId="268F3C79" w:rsidR="004F5274" w:rsidRDefault="004F5274">
      <w:r>
        <w:t>Supervised Machine Learning, Unsupervised Machine Learning</w:t>
      </w:r>
    </w:p>
    <w:p w14:paraId="725D46FF" w14:textId="3653407F" w:rsidR="00B80091" w:rsidRDefault="00B80091"/>
    <w:p w14:paraId="4789A4CA" w14:textId="315FA392" w:rsidR="00E81978" w:rsidRDefault="004D4F9A">
      <w:pPr>
        <w:pStyle w:val="SectionTitle"/>
      </w:pPr>
      <w:sdt>
        <w:sdtPr>
          <w:alias w:val="Section title:"/>
          <w:tag w:val="Section title:"/>
          <w:id w:val="984196707"/>
          <w:placeholder>
            <w:docPart w:val="C80441E2F6094D07AEAE85B993A3368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C0727">
            <w:t>Unsupervised Learning</w:t>
          </w:r>
        </w:sdtContent>
      </w:sdt>
    </w:p>
    <w:p w14:paraId="0683BC11" w14:textId="5AEE4593" w:rsidR="00E81978" w:rsidRDefault="000E54CF" w:rsidP="006B5AD8">
      <w:pPr>
        <w:pStyle w:val="Heading1"/>
      </w:pPr>
      <w:r>
        <w:t xml:space="preserve">Unsupervised </w:t>
      </w:r>
      <w:r w:rsidR="002C6356">
        <w:t xml:space="preserve">Machine </w:t>
      </w:r>
      <w:r>
        <w:t>Learning and Algorithms</w:t>
      </w:r>
    </w:p>
    <w:p w14:paraId="5DA2DB3D" w14:textId="77777777" w:rsidR="00000E1D" w:rsidRDefault="00000E1D" w:rsidP="00000E1D">
      <w:pPr>
        <w:rPr>
          <w:rFonts w:ascii="Arial" w:hAnsi="Arial" w:cs="Arial"/>
          <w:color w:val="111111"/>
          <w:shd w:val="clear" w:color="auto" w:fill="FFFFFF"/>
        </w:rPr>
      </w:pPr>
    </w:p>
    <w:p w14:paraId="4BC18D99" w14:textId="3B3D10F1" w:rsidR="00000E1D" w:rsidRPr="00B22DD2" w:rsidRDefault="00693B0B" w:rsidP="00000E1D">
      <w:r>
        <w:t>In supervised machine learning</w:t>
      </w:r>
      <w:r w:rsidR="00000E1D" w:rsidRPr="00B22DD2">
        <w:t xml:space="preserve"> the algorithm is “trained” to fit a model</w:t>
      </w:r>
      <w:r w:rsidR="00AA11DE">
        <w:t xml:space="preserve"> and </w:t>
      </w:r>
      <w:r w:rsidR="00B20892">
        <w:t>produce</w:t>
      </w:r>
      <w:r w:rsidR="00AA11DE">
        <w:t xml:space="preserve"> an output</w:t>
      </w:r>
      <w:r w:rsidR="00A96841">
        <w:t xml:space="preserve"> that is known</w:t>
      </w:r>
      <w:r w:rsidR="000D38A7">
        <w:t xml:space="preserve"> or expected</w:t>
      </w:r>
      <w:r w:rsidR="00000E1D" w:rsidRPr="00B22DD2">
        <w:t>.</w:t>
      </w:r>
      <w:r w:rsidR="00A96841">
        <w:t xml:space="preserve"> If the model starts </w:t>
      </w:r>
      <w:r w:rsidR="00346F46">
        <w:t xml:space="preserve">showing </w:t>
      </w:r>
      <w:r w:rsidR="001A4BDD">
        <w:t>varia</w:t>
      </w:r>
      <w:r w:rsidR="00C92E68">
        <w:t xml:space="preserve">tions </w:t>
      </w:r>
      <w:r w:rsidR="00346F46">
        <w:t xml:space="preserve">in the output, the model is trained </w:t>
      </w:r>
      <w:r w:rsidR="00921145">
        <w:t>again. The</w:t>
      </w:r>
      <w:r w:rsidR="00000E1D" w:rsidRPr="00B22DD2">
        <w:t xml:space="preserve"> training dataset is usually a sample of a larger dataset</w:t>
      </w:r>
      <w:r w:rsidR="00C468E8">
        <w:t xml:space="preserve"> and </w:t>
      </w:r>
      <w:r w:rsidR="00000E1D" w:rsidRPr="00B22DD2">
        <w:t xml:space="preserve">is used to </w:t>
      </w:r>
      <w:r w:rsidR="00FB4EAE">
        <w:t>“</w:t>
      </w:r>
      <w:r w:rsidR="00000E1D" w:rsidRPr="00B22DD2">
        <w:t>train</w:t>
      </w:r>
      <w:r w:rsidR="00FB4EAE">
        <w:t>”</w:t>
      </w:r>
      <w:r w:rsidR="00000E1D" w:rsidRPr="00B22DD2">
        <w:t xml:space="preserve"> the algorithm. The algorithms in supervised learning are generally regression algorithms such as simple linear regression, multiple linear regression, polynomial, decision trees and other regression algorithms.  For discrete variables, classification or categorization algorithms are used. </w:t>
      </w:r>
      <w:r w:rsidR="00850B5A">
        <w:t xml:space="preserve">Examples of the </w:t>
      </w:r>
      <w:r w:rsidR="003106B6">
        <w:t xml:space="preserve">classification </w:t>
      </w:r>
      <w:r w:rsidR="00850B5A">
        <w:t>algorithms</w:t>
      </w:r>
      <w:r w:rsidR="00EF100C">
        <w:t xml:space="preserve"> are Logistic Regression</w:t>
      </w:r>
      <w:r w:rsidR="00F445E7">
        <w:t>, K-nearest Neighbors</w:t>
      </w:r>
      <w:r w:rsidR="006E5CE8">
        <w:t>(K-NN),</w:t>
      </w:r>
      <w:r w:rsidR="00E81D24">
        <w:t xml:space="preserve"> </w:t>
      </w:r>
      <w:r w:rsidR="006E5CE8">
        <w:t xml:space="preserve">Support Vector </w:t>
      </w:r>
      <w:r w:rsidR="00E81D24">
        <w:t>Machine (</w:t>
      </w:r>
      <w:r w:rsidR="006E5CE8">
        <w:t>SVM)</w:t>
      </w:r>
      <w:r w:rsidR="0063635A">
        <w:t>, Kerne</w:t>
      </w:r>
      <w:r w:rsidR="0080134D">
        <w:t>l SVM, Naïve Bays</w:t>
      </w:r>
      <w:r w:rsidR="00012C81">
        <w:t xml:space="preserve">, Decision Tree, and Random Forest </w:t>
      </w:r>
      <w:r w:rsidR="00A22E2C">
        <w:t>classification.</w:t>
      </w:r>
    </w:p>
    <w:p w14:paraId="3C44EF08" w14:textId="15C2A14A" w:rsidR="00F03955" w:rsidRDefault="00F620AB" w:rsidP="00FC0F27">
      <w:r>
        <w:t>In u</w:t>
      </w:r>
      <w:r w:rsidR="00000E1D" w:rsidRPr="00B22DD2">
        <w:t>nsupervised machine learning the algorithm is not “taught” but rather</w:t>
      </w:r>
      <w:r w:rsidR="0030526C">
        <w:t xml:space="preserve"> it</w:t>
      </w:r>
      <w:r w:rsidR="00000E1D" w:rsidRPr="00B22DD2">
        <w:t xml:space="preserve"> “learns”</w:t>
      </w:r>
      <w:r w:rsidR="0030526C">
        <w:t>.</w:t>
      </w:r>
      <w:r w:rsidR="002C6356">
        <w:t xml:space="preserve"> </w:t>
      </w:r>
      <w:r w:rsidR="0030526C">
        <w:t>T</w:t>
      </w:r>
      <w:r w:rsidR="002C6356">
        <w:t>here is no training dataset</w:t>
      </w:r>
      <w:r w:rsidR="0030526C">
        <w:t xml:space="preserve"> with labels or columns. The models in unsupervised learning are given data with</w:t>
      </w:r>
      <w:r w:rsidR="006D196E">
        <w:t xml:space="preserve"> no labels such as “name” or “salary”, etc.</w:t>
      </w:r>
      <w:r w:rsidR="00EC027C">
        <w:t xml:space="preserve"> </w:t>
      </w:r>
      <w:r w:rsidR="006D196E">
        <w:t xml:space="preserve"> and therefore, cannot perform any measures of accuracy</w:t>
      </w:r>
      <w:r w:rsidR="0030526C">
        <w:t xml:space="preserve"> on the result</w:t>
      </w:r>
      <w:r w:rsidR="006D196E">
        <w:t xml:space="preserve">.  </w:t>
      </w:r>
      <w:r w:rsidR="008F4D39">
        <w:t xml:space="preserve">In effect, </w:t>
      </w:r>
      <w:r w:rsidR="0030526C">
        <w:t>the</w:t>
      </w:r>
      <w:r w:rsidR="006D196E">
        <w:t xml:space="preserve"> data is highly unstructured, and the outcome could be anything the data has at the </w:t>
      </w:r>
      <w:r w:rsidR="0030526C">
        <w:t xml:space="preserve">time. To address this, the model attempts to classify the unlabeled data. For example, if the data is the height and weight of individuals </w:t>
      </w:r>
      <w:r w:rsidR="00AA7712">
        <w:t xml:space="preserve">only and </w:t>
      </w:r>
      <w:r w:rsidR="0030526C">
        <w:t>with</w:t>
      </w:r>
      <w:r w:rsidR="00AA7712">
        <w:t>out</w:t>
      </w:r>
      <w:r w:rsidR="0030526C">
        <w:t xml:space="preserve"> their age or gender, the model would attempt to make classification of the data. If charted as a scatter plot</w:t>
      </w:r>
      <w:r w:rsidR="00AA7712">
        <w:t xml:space="preserve"> with weight and height on the x</w:t>
      </w:r>
      <w:r w:rsidR="00A34128">
        <w:t xml:space="preserve"> and y </w:t>
      </w:r>
      <w:r w:rsidR="00AA7712">
        <w:t>axis</w:t>
      </w:r>
      <w:r w:rsidR="00A34128">
        <w:t xml:space="preserve"> respectively</w:t>
      </w:r>
      <w:r w:rsidR="0030526C">
        <w:t xml:space="preserve">, </w:t>
      </w:r>
      <w:r w:rsidR="00A34128">
        <w:t>we may see</w:t>
      </w:r>
      <w:r w:rsidR="0030526C">
        <w:t xml:space="preserve"> patterns </w:t>
      </w:r>
      <w:r w:rsidR="00A34128">
        <w:t>that resemble</w:t>
      </w:r>
      <w:r w:rsidR="0030526C">
        <w:t xml:space="preserve"> clusters. </w:t>
      </w:r>
      <w:r w:rsidR="00A34128">
        <w:t>The</w:t>
      </w:r>
      <w:r w:rsidR="0030526C">
        <w:t xml:space="preserve"> clusters of data </w:t>
      </w:r>
      <w:r w:rsidR="00A34128">
        <w:t>could be</w:t>
      </w:r>
      <w:r w:rsidR="0030526C">
        <w:t xml:space="preserve"> separated by </w:t>
      </w:r>
      <w:r w:rsidR="00A34128">
        <w:t>shorter people with lower weight and taller people with heavier weight.</w:t>
      </w:r>
      <w:r w:rsidR="0030526C">
        <w:t xml:space="preserve"> Based on other data the model could decipher more by making more </w:t>
      </w:r>
      <w:r w:rsidR="00DA4C54">
        <w:t>clusters</w:t>
      </w:r>
      <w:r w:rsidR="0030526C">
        <w:t>.</w:t>
      </w:r>
    </w:p>
    <w:p w14:paraId="66B26182" w14:textId="289FD5F6" w:rsidR="00000760" w:rsidRDefault="00000760" w:rsidP="00FC0F27">
      <w:r>
        <w:lastRenderedPageBreak/>
        <w:t xml:space="preserve">In both supervised and unsupervised learning, the desired outcome is either discrete or continuous. Discrete is when the outcome is either </w:t>
      </w:r>
      <w:r w:rsidR="00321C81">
        <w:t>binary (</w:t>
      </w:r>
      <w:r>
        <w:t xml:space="preserve">yes/no, like/dislike, exit/stay), </w:t>
      </w:r>
      <w:r w:rsidR="00321C81">
        <w:t>nominal (</w:t>
      </w:r>
      <w:r>
        <w:t xml:space="preserve">Black, Blue, Yellow, Red), or </w:t>
      </w:r>
      <w:r w:rsidR="00321C81">
        <w:t>ordinal (</w:t>
      </w:r>
      <w:r>
        <w:t>first, second, third). Continuous is when the interval between two n</w:t>
      </w:r>
      <w:r w:rsidR="00321C81">
        <w:t>umbers is infinity. In unsupervised learning, we address the discrete outcome with classification such as logistic regression, and regression models to address the continuous outcome. In unsupervised learning, we use clustering to address discrete outcome and dimensionality reduction to address continuous outcome.</w:t>
      </w:r>
    </w:p>
    <w:p w14:paraId="6AD35963" w14:textId="0F37785B" w:rsidR="003D5209" w:rsidRDefault="003D5209" w:rsidP="00FC0F27">
      <w:r>
        <w:t>K</w:t>
      </w:r>
      <w:r w:rsidR="00321C81">
        <w:t>-</w:t>
      </w:r>
      <w:r>
        <w:t xml:space="preserve">means clustering </w:t>
      </w:r>
      <w:r w:rsidR="000439DC">
        <w:t>is a popular method for unsupervised learning.</w:t>
      </w:r>
      <w:r w:rsidR="00254491">
        <w:t xml:space="preserve"> It would create K clusters out of the data.</w:t>
      </w:r>
      <w:r w:rsidR="00DA4C54">
        <w:t xml:space="preserve"> In the example above, we would </w:t>
      </w:r>
      <w:r w:rsidR="00321C81">
        <w:t>be able to visualize the</w:t>
      </w:r>
      <w:r w:rsidR="00DA4C54">
        <w:t xml:space="preserve"> two clusters</w:t>
      </w:r>
      <w:r w:rsidR="00321C81">
        <w:t xml:space="preserve"> in a simple scatter plot</w:t>
      </w:r>
      <w:r w:rsidR="00DA4C54">
        <w:t xml:space="preserve">. </w:t>
      </w:r>
      <w:r w:rsidR="00321C81">
        <w:t>However, i</w:t>
      </w:r>
      <w:r w:rsidR="00DA4C54">
        <w:t xml:space="preserve">n larger data sets with a </w:t>
      </w:r>
      <w:r w:rsidR="00321C81">
        <w:t>many</w:t>
      </w:r>
      <w:r w:rsidR="00DA4C54">
        <w:t xml:space="preserve"> more unlabeled data, K</w:t>
      </w:r>
      <w:r w:rsidR="00254491">
        <w:t>-</w:t>
      </w:r>
      <w:r w:rsidR="00DA4C54">
        <w:t xml:space="preserve">mean clustering algorithm </w:t>
      </w:r>
      <w:r w:rsidR="00321C81">
        <w:t xml:space="preserve">can be used to not only </w:t>
      </w:r>
      <w:r w:rsidR="00DA4C54">
        <w:t xml:space="preserve">create clusters from the data </w:t>
      </w:r>
      <w:r w:rsidR="00321C81">
        <w:t>but also</w:t>
      </w:r>
      <w:r w:rsidR="00DA4C54">
        <w:t xml:space="preserve"> learns where those clusters should be. </w:t>
      </w:r>
      <w:r w:rsidR="00254491">
        <w:t>It is an iterative algorithm that creates clusters that are closest to what is called centroids. The following steps illustrate how the algorithm works:</w:t>
      </w:r>
    </w:p>
    <w:p w14:paraId="513B3EF9" w14:textId="5350A3CD" w:rsidR="00254491" w:rsidRDefault="00254491" w:rsidP="00254491">
      <w:pPr>
        <w:pStyle w:val="ListParagraph"/>
        <w:numPr>
          <w:ilvl w:val="0"/>
          <w:numId w:val="21"/>
        </w:numPr>
      </w:pPr>
      <w:r>
        <w:t>Choose number of clusters(K)</w:t>
      </w:r>
    </w:p>
    <w:p w14:paraId="75EB2D6E" w14:textId="7F8DF623" w:rsidR="00254491" w:rsidRDefault="00254491" w:rsidP="00254491">
      <w:pPr>
        <w:pStyle w:val="ListParagraph"/>
        <w:numPr>
          <w:ilvl w:val="0"/>
          <w:numId w:val="21"/>
        </w:numPr>
      </w:pPr>
      <w:r>
        <w:t>Select at random K points, the centroid (this is a random value not necessarily from the dataset) (i.e. any value from the scatter plot)</w:t>
      </w:r>
    </w:p>
    <w:p w14:paraId="0C7D42BD" w14:textId="06C522F6" w:rsidR="00254491" w:rsidRDefault="00254491" w:rsidP="00254491">
      <w:pPr>
        <w:pStyle w:val="ListParagraph"/>
        <w:numPr>
          <w:ilvl w:val="0"/>
          <w:numId w:val="21"/>
        </w:numPr>
      </w:pPr>
      <w:r>
        <w:t xml:space="preserve">Assign each data point to the closest centroid (this </w:t>
      </w:r>
      <w:r w:rsidR="00334307">
        <w:t>creates</w:t>
      </w:r>
      <w:r>
        <w:t xml:space="preserve"> k clusters)</w:t>
      </w:r>
    </w:p>
    <w:p w14:paraId="4A486D76" w14:textId="27E58D79" w:rsidR="00254491" w:rsidRDefault="00254491" w:rsidP="00254491">
      <w:pPr>
        <w:pStyle w:val="ListParagraph"/>
        <w:numPr>
          <w:ilvl w:val="0"/>
          <w:numId w:val="21"/>
        </w:numPr>
      </w:pPr>
      <w:r>
        <w:t>Compute and place the new centroid of each cluster</w:t>
      </w:r>
    </w:p>
    <w:p w14:paraId="2C712656" w14:textId="53DAEAB1" w:rsidR="00254491" w:rsidRDefault="00254491" w:rsidP="00254491">
      <w:pPr>
        <w:pStyle w:val="ListParagraph"/>
        <w:numPr>
          <w:ilvl w:val="0"/>
          <w:numId w:val="21"/>
        </w:numPr>
      </w:pPr>
      <w:r>
        <w:t>Reassign each data point to the new closest centroid.</w:t>
      </w:r>
    </w:p>
    <w:p w14:paraId="106A7267" w14:textId="4633D249" w:rsidR="00334307" w:rsidRDefault="00334307" w:rsidP="00254491">
      <w:pPr>
        <w:pStyle w:val="ListParagraph"/>
        <w:numPr>
          <w:ilvl w:val="0"/>
          <w:numId w:val="21"/>
        </w:numPr>
      </w:pPr>
      <w:r>
        <w:t>If any reassignment took place in 5, go to step 4; otherwise done.</w:t>
      </w:r>
    </w:p>
    <w:p w14:paraId="4D170FCA" w14:textId="410998FB" w:rsidR="00115AD4" w:rsidRDefault="00115AD4" w:rsidP="00115AD4">
      <w:r>
        <w:t xml:space="preserve">Its application in image recognition is widespread. It is also used in fraud detection, network intrusion and other fields. </w:t>
      </w:r>
    </w:p>
    <w:p w14:paraId="3618FE6E" w14:textId="35F3ED14" w:rsidR="00334307" w:rsidRDefault="00334307" w:rsidP="00334307">
      <w:r>
        <w:lastRenderedPageBreak/>
        <w:t xml:space="preserve">Dimensionality reduction algorithms deal with reducing the number of features in the dataset. In supervised learning, the features have labels and in unsupervised they do not. In supervised, the algorithms select features </w:t>
      </w:r>
      <w:r w:rsidR="00990731">
        <w:t>whereas</w:t>
      </w:r>
      <w:r>
        <w:t xml:space="preserve"> in unsupervised, they </w:t>
      </w:r>
      <w:r w:rsidR="00990731">
        <w:t>extract</w:t>
      </w:r>
      <w:r>
        <w:t xml:space="preserve"> features. Some of the </w:t>
      </w:r>
      <w:r w:rsidR="00990731">
        <w:t>techniques</w:t>
      </w:r>
      <w:r>
        <w:t xml:space="preserve"> used are listed below:</w:t>
      </w:r>
    </w:p>
    <w:p w14:paraId="4CD96E37" w14:textId="48AEDAD6" w:rsidR="00990731" w:rsidRDefault="00990731" w:rsidP="00990731">
      <w:pPr>
        <w:pStyle w:val="ListParagraph"/>
        <w:numPr>
          <w:ilvl w:val="0"/>
          <w:numId w:val="22"/>
        </w:numPr>
      </w:pPr>
      <w:r>
        <w:t>Principle Component Analysis (PCA)</w:t>
      </w:r>
    </w:p>
    <w:p w14:paraId="26EABEC8" w14:textId="4E6ECC5B" w:rsidR="00990731" w:rsidRDefault="00990731" w:rsidP="00990731">
      <w:pPr>
        <w:pStyle w:val="ListParagraph"/>
        <w:numPr>
          <w:ilvl w:val="0"/>
          <w:numId w:val="22"/>
        </w:numPr>
      </w:pPr>
      <w:r>
        <w:t>Linear Discriminant Analysis (LDA)</w:t>
      </w:r>
    </w:p>
    <w:p w14:paraId="5807EBBC" w14:textId="358B12A5" w:rsidR="00990731" w:rsidRDefault="00990731" w:rsidP="00990731">
      <w:pPr>
        <w:pStyle w:val="ListParagraph"/>
        <w:numPr>
          <w:ilvl w:val="0"/>
          <w:numId w:val="22"/>
        </w:numPr>
      </w:pPr>
      <w:r>
        <w:t>Kernel PCA</w:t>
      </w:r>
    </w:p>
    <w:p w14:paraId="1776205A" w14:textId="06FDC711" w:rsidR="00FE1F05" w:rsidRDefault="00990731" w:rsidP="00397B4C">
      <w:pPr>
        <w:pStyle w:val="ListParagraph"/>
        <w:numPr>
          <w:ilvl w:val="0"/>
          <w:numId w:val="22"/>
        </w:numPr>
      </w:pPr>
      <w:r>
        <w:t>Quadratic Discriminant Analysis (QDA)</w:t>
      </w:r>
    </w:p>
    <w:p w14:paraId="7C471EB4" w14:textId="104055D5" w:rsidR="00145DCD" w:rsidRDefault="00354598" w:rsidP="00354598">
      <w:pPr>
        <w:pStyle w:val="Heading1"/>
      </w:pPr>
      <w:r>
        <w:t>Conclusion</w:t>
      </w:r>
    </w:p>
    <w:p w14:paraId="09CCA568" w14:textId="77777777" w:rsidR="00990731" w:rsidRDefault="00990731" w:rsidP="00990731">
      <w:r>
        <w:t xml:space="preserve">Unsupervised machine learning is used in artificial intelligence at the tip of the iceberg level. It is used in recurrent neural network (RNN) for natural language processing. I </w:t>
      </w:r>
      <w:proofErr w:type="gramStart"/>
      <w:r>
        <w:t>is</w:t>
      </w:r>
      <w:proofErr w:type="gramEnd"/>
      <w:r>
        <w:t xml:space="preserve"> used in in convolutional neural network (CNN) for Image recognition</w:t>
      </w:r>
      <w:proofErr w:type="gramStart"/>
      <w:r>
        <w:t xml:space="preserve"> From</w:t>
      </w:r>
      <w:proofErr w:type="gramEnd"/>
      <w:r>
        <w:t xml:space="preserve"> Robotics to self-driving cars, machine learning will play the key role in their evolution.</w:t>
      </w:r>
    </w:p>
    <w:p w14:paraId="0F2990CB" w14:textId="22860077" w:rsidR="00354598" w:rsidRPr="00354598" w:rsidRDefault="00FB1F58" w:rsidP="00354598">
      <w:r>
        <w:t xml:space="preserve"> </w:t>
      </w:r>
    </w:p>
    <w:sdt>
      <w:sdtPr>
        <w:rPr>
          <w:rFonts w:asciiTheme="minorHAnsi" w:eastAsiaTheme="minorEastAsia" w:hAnsiTheme="minorHAnsi" w:cstheme="minorBidi"/>
          <w:b w:val="0"/>
          <w:bCs w:val="0"/>
        </w:rPr>
        <w:id w:val="-727612796"/>
        <w:docPartObj>
          <w:docPartGallery w:val="Bibliographies"/>
          <w:docPartUnique/>
        </w:docPartObj>
      </w:sdtPr>
      <w:sdtEndPr/>
      <w:sdtContent>
        <w:p w14:paraId="74C9D7BD" w14:textId="0B8E39EE" w:rsidR="005D034D" w:rsidRDefault="005D034D">
          <w:pPr>
            <w:pStyle w:val="Heading1"/>
          </w:pPr>
          <w:r>
            <w:t>References</w:t>
          </w:r>
        </w:p>
        <w:p w14:paraId="2CBE9988" w14:textId="3EE1F783" w:rsidR="00334307" w:rsidRPr="00334307" w:rsidRDefault="00334307" w:rsidP="00334307">
          <w:pPr>
            <w:pStyle w:val="Bibliography"/>
            <w:numPr>
              <w:ilvl w:val="0"/>
              <w:numId w:val="20"/>
            </w:numPr>
          </w:pPr>
          <w:r w:rsidRPr="00334307">
            <w:t>A beginner’s guide to dimensionality reduction in Machine Learning</w:t>
          </w:r>
          <w:r>
            <w:t xml:space="preserve"> - </w:t>
          </w:r>
          <w:hyperlink r:id="rId9" w:history="1">
            <w:r>
              <w:rPr>
                <w:rStyle w:val="Hyperlink"/>
              </w:rPr>
              <w:t>https://towardsdatascience.com/dimensionality-reduction-for-machine-learning-80a46c2ebb7e</w:t>
            </w:r>
          </w:hyperlink>
        </w:p>
        <w:p w14:paraId="3C98968D" w14:textId="1EB54FAE" w:rsidR="00516233" w:rsidRDefault="005B467E" w:rsidP="00516233">
          <w:pPr>
            <w:pStyle w:val="Bibliography"/>
            <w:numPr>
              <w:ilvl w:val="0"/>
              <w:numId w:val="20"/>
            </w:numPr>
          </w:pPr>
          <w:r w:rsidRPr="005B467E">
            <w:t xml:space="preserve"> -</w:t>
          </w:r>
          <w:r w:rsidR="008F43F9">
            <w:t xml:space="preserve"> </w:t>
          </w:r>
          <w:hyperlink r:id="rId10" w:anchor="1da0383f485d" w:history="1">
            <w:r w:rsidR="008F43F9">
              <w:rPr>
                <w:rStyle w:val="Hyperlink"/>
              </w:rPr>
              <w:t>https://www.forbes.com/sites/bernardmarr/2017/03/16/supervised-v-unsupervised-machine-learning-whats-the-difference/#1da0383f485d</w:t>
            </w:r>
          </w:hyperlink>
        </w:p>
        <w:p w14:paraId="69BC7A46" w14:textId="77777777" w:rsidR="008C75F1" w:rsidRDefault="00516233" w:rsidP="008C75F1">
          <w:pPr>
            <w:pStyle w:val="Bibliography"/>
            <w:numPr>
              <w:ilvl w:val="0"/>
              <w:numId w:val="20"/>
            </w:numPr>
          </w:pPr>
          <w:r w:rsidRPr="005B467E">
            <w:t xml:space="preserve">Unsupervised Machine Learning </w:t>
          </w:r>
          <w:r>
            <w:t xml:space="preserve"> - </w:t>
          </w:r>
          <w:hyperlink r:id="rId11" w:history="1">
            <w:r w:rsidR="00A57679" w:rsidRPr="00E85CD6">
              <w:rPr>
                <w:rStyle w:val="Hyperlink"/>
              </w:rPr>
              <w:t>https://www.datarobot.com/wiki/unsupervised-machine-learning/</w:t>
            </w:r>
          </w:hyperlink>
          <w:r w:rsidR="008C75F1" w:rsidRPr="008C75F1">
            <w:t xml:space="preserve"> </w:t>
          </w:r>
        </w:p>
        <w:p w14:paraId="5DA52473" w14:textId="77777777" w:rsidR="000D38A7" w:rsidRDefault="006B3006" w:rsidP="000D38A7">
          <w:pPr>
            <w:pStyle w:val="Bibliography"/>
            <w:numPr>
              <w:ilvl w:val="0"/>
              <w:numId w:val="20"/>
            </w:numPr>
            <w:rPr>
              <w:rStyle w:val="Hyperlink"/>
            </w:rPr>
          </w:pPr>
          <w:r w:rsidRPr="006B3006">
            <w:lastRenderedPageBreak/>
            <w:t>Supervised vs. Unsupervised Learning</w:t>
          </w:r>
          <w:r>
            <w:t xml:space="preserve"> - </w:t>
          </w:r>
          <w:hyperlink r:id="rId12" w:history="1">
            <w:r w:rsidRPr="00E85CD6">
              <w:rPr>
                <w:rStyle w:val="Hyperlink"/>
              </w:rPr>
              <w:t>https://towardsdatascience.com/supervised-vs-unsupervised-learning-14f68e32ea8d</w:t>
            </w:r>
          </w:hyperlink>
          <w:r w:rsidR="000D38A7">
            <w:rPr>
              <w:rStyle w:val="Hyperlink"/>
            </w:rPr>
            <w:t xml:space="preserve"> </w:t>
          </w:r>
        </w:p>
        <w:p w14:paraId="07B6FFE3" w14:textId="448D2F84" w:rsidR="000D38A7" w:rsidRDefault="000D38A7" w:rsidP="000D38A7">
          <w:pPr>
            <w:pStyle w:val="Bibliography"/>
            <w:numPr>
              <w:ilvl w:val="0"/>
              <w:numId w:val="20"/>
            </w:numPr>
          </w:pPr>
          <w:r w:rsidRPr="000D38A7">
            <w:t>Un</w:t>
          </w:r>
          <w:r>
            <w:t xml:space="preserve">supervised Learning: Crash Course AI #6 - </w:t>
          </w:r>
          <w:hyperlink r:id="rId13" w:history="1">
            <w:r>
              <w:rPr>
                <w:rStyle w:val="Hyperlink"/>
              </w:rPr>
              <w:t>https://www.youtube.com/watch?v=JnnaDNNb380</w:t>
            </w:r>
          </w:hyperlink>
          <w:r w:rsidR="00A34128">
            <w:t xml:space="preserve"> </w:t>
          </w:r>
        </w:p>
        <w:p w14:paraId="2EED5C64" w14:textId="77777777" w:rsidR="007B3EED" w:rsidRDefault="00A34128" w:rsidP="007B3EED">
          <w:pPr>
            <w:pStyle w:val="Bibliography"/>
            <w:numPr>
              <w:ilvl w:val="0"/>
              <w:numId w:val="20"/>
            </w:numPr>
          </w:pPr>
          <w:r w:rsidRPr="00A34128">
            <w:t>Unsupervised Learning explained</w:t>
          </w:r>
          <w:r>
            <w:t xml:space="preserve"> - </w:t>
          </w:r>
          <w:hyperlink r:id="rId14" w:history="1">
            <w:r>
              <w:rPr>
                <w:rStyle w:val="Hyperlink"/>
              </w:rPr>
              <w:t>https://www.youtube.com/watch?v=lEfrr0Yr684</w:t>
            </w:r>
          </w:hyperlink>
        </w:p>
        <w:p w14:paraId="352850FF" w14:textId="6A969C0C" w:rsidR="007B3EED" w:rsidRPr="007B3EED" w:rsidRDefault="007B3EED" w:rsidP="007B3EED">
          <w:pPr>
            <w:pStyle w:val="Bibliography"/>
            <w:numPr>
              <w:ilvl w:val="0"/>
              <w:numId w:val="20"/>
            </w:numPr>
          </w:pPr>
          <w:r>
            <w:t xml:space="preserve">Bengfort, Benjamin; </w:t>
          </w:r>
          <w:proofErr w:type="spellStart"/>
          <w:r>
            <w:t>Bilbro</w:t>
          </w:r>
          <w:proofErr w:type="spellEnd"/>
          <w:r>
            <w:t>, Rebecca; Ojeda, Tony. Applied Text Analysis with Python: Enabling Language-Aware Data Products with Machine Learning (p. 107). O'Reilly Media. Kindle Edition.</w:t>
          </w:r>
        </w:p>
        <w:p w14:paraId="7764BAB5" w14:textId="77777777" w:rsidR="00A34128" w:rsidRPr="00A34128" w:rsidRDefault="00A34128" w:rsidP="00A34128"/>
        <w:p w14:paraId="7E665EE0" w14:textId="0E9A8C23" w:rsidR="005D034D" w:rsidRPr="005F32F5" w:rsidRDefault="004D4F9A" w:rsidP="005F32F5"/>
      </w:sdtContent>
    </w:sdt>
    <w:p w14:paraId="1587046F" w14:textId="7303D330" w:rsidR="00E81978" w:rsidRPr="003D2BAE" w:rsidRDefault="00E81978" w:rsidP="003D2BAE"/>
    <w:p w14:paraId="60E60974" w14:textId="7B02D460" w:rsidR="00E81978" w:rsidRDefault="00E81978"/>
    <w:sectPr w:rsidR="00E81978" w:rsidSect="00126FC3">
      <w:headerReference w:type="default" r:id="rId15"/>
      <w:headerReference w:type="first" r:id="rId16"/>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A1E77" w14:textId="77777777" w:rsidR="00625A1B" w:rsidRDefault="00625A1B">
      <w:pPr>
        <w:spacing w:line="240" w:lineRule="auto"/>
      </w:pPr>
      <w:r>
        <w:separator/>
      </w:r>
    </w:p>
    <w:p w14:paraId="5E2FACBF" w14:textId="77777777" w:rsidR="00625A1B" w:rsidRDefault="00625A1B"/>
  </w:endnote>
  <w:endnote w:type="continuationSeparator" w:id="0">
    <w:p w14:paraId="1B9A7754" w14:textId="77777777" w:rsidR="00625A1B" w:rsidRDefault="00625A1B">
      <w:pPr>
        <w:spacing w:line="240" w:lineRule="auto"/>
      </w:pPr>
      <w:r>
        <w:continuationSeparator/>
      </w:r>
    </w:p>
    <w:p w14:paraId="0FE09EEB" w14:textId="77777777" w:rsidR="00625A1B" w:rsidRDefault="00625A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02173" w14:textId="77777777" w:rsidR="00625A1B" w:rsidRDefault="00625A1B">
      <w:pPr>
        <w:spacing w:line="240" w:lineRule="auto"/>
      </w:pPr>
      <w:r>
        <w:separator/>
      </w:r>
    </w:p>
    <w:p w14:paraId="7B100101" w14:textId="77777777" w:rsidR="00625A1B" w:rsidRDefault="00625A1B"/>
  </w:footnote>
  <w:footnote w:type="continuationSeparator" w:id="0">
    <w:p w14:paraId="12709CB3" w14:textId="77777777" w:rsidR="00625A1B" w:rsidRDefault="00625A1B">
      <w:pPr>
        <w:spacing w:line="240" w:lineRule="auto"/>
      </w:pPr>
      <w:r>
        <w:continuationSeparator/>
      </w:r>
    </w:p>
    <w:p w14:paraId="053848E9" w14:textId="77777777" w:rsidR="00625A1B" w:rsidRDefault="00625A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56B80" w14:textId="66A3507A" w:rsidR="00E81978" w:rsidRDefault="004D4F9A">
    <w:pPr>
      <w:pStyle w:val="Header"/>
    </w:pPr>
    <w:sdt>
      <w:sdtPr>
        <w:rPr>
          <w:rStyle w:val="Strong"/>
        </w:rPr>
        <w:alias w:val="Running head"/>
        <w:tag w:val=""/>
        <w:id w:val="12739865"/>
        <w:placeholder>
          <w:docPart w:val="0EB70FFE4D4C44B8BDA65AA87BB3E55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F0A6C">
          <w:rPr>
            <w:rStyle w:val="Strong"/>
          </w:rPr>
          <w:t>unsupervised learning and associated algorithms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44184" w14:textId="30BDD3FE" w:rsidR="00E81978" w:rsidRDefault="004D4F9A">
    <w:pPr>
      <w:pStyle w:val="Header"/>
      <w:rPr>
        <w:rStyle w:val="Strong"/>
      </w:rPr>
    </w:pPr>
    <w:sdt>
      <w:sdtPr>
        <w:rPr>
          <w:rStyle w:val="Strong"/>
        </w:rPr>
        <w:alias w:val="Running head"/>
        <w:tag w:val=""/>
        <w:id w:val="-696842620"/>
        <w:placeholder>
          <w:docPart w:val="D084B6CFFA43482CB274262E4D8A93E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103F7">
          <w:rPr>
            <w:rStyle w:val="Strong"/>
          </w:rPr>
          <w:t xml:space="preserve">unsupervised learning and </w:t>
        </w:r>
        <w:r w:rsidR="002F0A6C">
          <w:rPr>
            <w:rStyle w:val="Strong"/>
          </w:rPr>
          <w:t>associated algorithms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A3A7690"/>
    <w:multiLevelType w:val="hybridMultilevel"/>
    <w:tmpl w:val="DFF6854E"/>
    <w:lvl w:ilvl="0" w:tplc="ADF2A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F5724EB"/>
    <w:multiLevelType w:val="multilevel"/>
    <w:tmpl w:val="F6525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8E585D"/>
    <w:multiLevelType w:val="hybridMultilevel"/>
    <w:tmpl w:val="76528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6F40B0"/>
    <w:multiLevelType w:val="hybridMultilevel"/>
    <w:tmpl w:val="B6A2E512"/>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0FC272F"/>
    <w:multiLevelType w:val="hybridMultilevel"/>
    <w:tmpl w:val="C2F00F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7A80317"/>
    <w:multiLevelType w:val="hybridMultilevel"/>
    <w:tmpl w:val="9A5646EE"/>
    <w:lvl w:ilvl="0" w:tplc="565203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003DD2"/>
    <w:multiLevelType w:val="hybridMultilevel"/>
    <w:tmpl w:val="C15EED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56411450">
    <w:abstractNumId w:val="9"/>
  </w:num>
  <w:num w:numId="2" w16cid:durableId="184635701">
    <w:abstractNumId w:val="7"/>
  </w:num>
  <w:num w:numId="3" w16cid:durableId="208997020">
    <w:abstractNumId w:val="6"/>
  </w:num>
  <w:num w:numId="4" w16cid:durableId="1625190823">
    <w:abstractNumId w:val="5"/>
  </w:num>
  <w:num w:numId="5" w16cid:durableId="152382615">
    <w:abstractNumId w:val="4"/>
  </w:num>
  <w:num w:numId="6" w16cid:durableId="628709559">
    <w:abstractNumId w:val="8"/>
  </w:num>
  <w:num w:numId="7" w16cid:durableId="733550082">
    <w:abstractNumId w:val="3"/>
  </w:num>
  <w:num w:numId="8" w16cid:durableId="885683378">
    <w:abstractNumId w:val="2"/>
  </w:num>
  <w:num w:numId="9" w16cid:durableId="1289706685">
    <w:abstractNumId w:val="1"/>
  </w:num>
  <w:num w:numId="10" w16cid:durableId="1262831739">
    <w:abstractNumId w:val="0"/>
  </w:num>
  <w:num w:numId="11" w16cid:durableId="1473404703">
    <w:abstractNumId w:val="9"/>
    <w:lvlOverride w:ilvl="0">
      <w:startOverride w:val="1"/>
    </w:lvlOverride>
  </w:num>
  <w:num w:numId="12" w16cid:durableId="454493050">
    <w:abstractNumId w:val="20"/>
  </w:num>
  <w:num w:numId="13" w16cid:durableId="411197137">
    <w:abstractNumId w:val="16"/>
  </w:num>
  <w:num w:numId="14" w16cid:durableId="1455755721">
    <w:abstractNumId w:val="14"/>
  </w:num>
  <w:num w:numId="15" w16cid:durableId="802239042">
    <w:abstractNumId w:val="19"/>
  </w:num>
  <w:num w:numId="16" w16cid:durableId="1065106320">
    <w:abstractNumId w:val="13"/>
  </w:num>
  <w:num w:numId="17" w16cid:durableId="356657016">
    <w:abstractNumId w:val="15"/>
  </w:num>
  <w:num w:numId="18" w16cid:durableId="1336108713">
    <w:abstractNumId w:val="11"/>
  </w:num>
  <w:num w:numId="19" w16cid:durableId="1987346301">
    <w:abstractNumId w:val="18"/>
  </w:num>
  <w:num w:numId="20" w16cid:durableId="14817200">
    <w:abstractNumId w:val="12"/>
  </w:num>
  <w:num w:numId="21" w16cid:durableId="1859655605">
    <w:abstractNumId w:val="17"/>
  </w:num>
  <w:num w:numId="22" w16cid:durableId="15359199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attachedTemplate r:id="rId1"/>
  <w:defaultTabStop w:val="720"/>
  <w:characterSpacingControl w:val="doNotCompress"/>
  <w:hdrShapeDefaults>
    <o:shapedefaults v:ext="edit" spidmax="6145"/>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8A9"/>
    <w:rsid w:val="00000760"/>
    <w:rsid w:val="00000E1D"/>
    <w:rsid w:val="0000318B"/>
    <w:rsid w:val="00005ABA"/>
    <w:rsid w:val="00012C81"/>
    <w:rsid w:val="000141E2"/>
    <w:rsid w:val="0002189D"/>
    <w:rsid w:val="0003441C"/>
    <w:rsid w:val="00037B49"/>
    <w:rsid w:val="00042C87"/>
    <w:rsid w:val="000439DC"/>
    <w:rsid w:val="00046B6C"/>
    <w:rsid w:val="00052B40"/>
    <w:rsid w:val="00054251"/>
    <w:rsid w:val="00054687"/>
    <w:rsid w:val="00055A0A"/>
    <w:rsid w:val="00065FF2"/>
    <w:rsid w:val="00067E17"/>
    <w:rsid w:val="000763E8"/>
    <w:rsid w:val="00080CF2"/>
    <w:rsid w:val="00081673"/>
    <w:rsid w:val="0009290C"/>
    <w:rsid w:val="000A1D4C"/>
    <w:rsid w:val="000A74A1"/>
    <w:rsid w:val="000B3692"/>
    <w:rsid w:val="000C09F8"/>
    <w:rsid w:val="000C29F5"/>
    <w:rsid w:val="000D077D"/>
    <w:rsid w:val="000D38A7"/>
    <w:rsid w:val="000D3F41"/>
    <w:rsid w:val="000D72F5"/>
    <w:rsid w:val="000E282F"/>
    <w:rsid w:val="000E54CF"/>
    <w:rsid w:val="000F3C3B"/>
    <w:rsid w:val="00104C78"/>
    <w:rsid w:val="00107119"/>
    <w:rsid w:val="0011065C"/>
    <w:rsid w:val="001115BE"/>
    <w:rsid w:val="001153CA"/>
    <w:rsid w:val="00115AD4"/>
    <w:rsid w:val="001163A7"/>
    <w:rsid w:val="00121BDA"/>
    <w:rsid w:val="00122D46"/>
    <w:rsid w:val="001269AA"/>
    <w:rsid w:val="00126FC3"/>
    <w:rsid w:val="00143390"/>
    <w:rsid w:val="00145DCD"/>
    <w:rsid w:val="00147C09"/>
    <w:rsid w:val="0016029B"/>
    <w:rsid w:val="00160C32"/>
    <w:rsid w:val="0016413C"/>
    <w:rsid w:val="001649A4"/>
    <w:rsid w:val="0016736C"/>
    <w:rsid w:val="0018134A"/>
    <w:rsid w:val="001A4309"/>
    <w:rsid w:val="001A4BDD"/>
    <w:rsid w:val="001B752D"/>
    <w:rsid w:val="001C2A73"/>
    <w:rsid w:val="001D0BF6"/>
    <w:rsid w:val="001E24CB"/>
    <w:rsid w:val="001E3A2F"/>
    <w:rsid w:val="001E3A9F"/>
    <w:rsid w:val="00203C22"/>
    <w:rsid w:val="00204AEA"/>
    <w:rsid w:val="00211EF7"/>
    <w:rsid w:val="00222E8E"/>
    <w:rsid w:val="002334F7"/>
    <w:rsid w:val="00254491"/>
    <w:rsid w:val="002607EB"/>
    <w:rsid w:val="00266E0D"/>
    <w:rsid w:val="00274C3B"/>
    <w:rsid w:val="002808A9"/>
    <w:rsid w:val="0029243D"/>
    <w:rsid w:val="002A2AFC"/>
    <w:rsid w:val="002B3483"/>
    <w:rsid w:val="002C0327"/>
    <w:rsid w:val="002C6356"/>
    <w:rsid w:val="002D127B"/>
    <w:rsid w:val="002F0A6C"/>
    <w:rsid w:val="0030526C"/>
    <w:rsid w:val="003106B6"/>
    <w:rsid w:val="00311876"/>
    <w:rsid w:val="00314DD3"/>
    <w:rsid w:val="00321C81"/>
    <w:rsid w:val="0032688D"/>
    <w:rsid w:val="0033348A"/>
    <w:rsid w:val="00334307"/>
    <w:rsid w:val="00335C9F"/>
    <w:rsid w:val="00341EC7"/>
    <w:rsid w:val="00346F46"/>
    <w:rsid w:val="00347AB8"/>
    <w:rsid w:val="00353E05"/>
    <w:rsid w:val="00354598"/>
    <w:rsid w:val="003546A0"/>
    <w:rsid w:val="00355DCA"/>
    <w:rsid w:val="00364330"/>
    <w:rsid w:val="00373561"/>
    <w:rsid w:val="00377E41"/>
    <w:rsid w:val="003953BB"/>
    <w:rsid w:val="00396795"/>
    <w:rsid w:val="003969CE"/>
    <w:rsid w:val="00396FF3"/>
    <w:rsid w:val="00397B4C"/>
    <w:rsid w:val="003A7319"/>
    <w:rsid w:val="003C4B24"/>
    <w:rsid w:val="003C76E6"/>
    <w:rsid w:val="003D2BAE"/>
    <w:rsid w:val="003D5209"/>
    <w:rsid w:val="003E55AD"/>
    <w:rsid w:val="003E5CC8"/>
    <w:rsid w:val="003F0620"/>
    <w:rsid w:val="00400A3E"/>
    <w:rsid w:val="00401042"/>
    <w:rsid w:val="0041219B"/>
    <w:rsid w:val="00417E5F"/>
    <w:rsid w:val="00423570"/>
    <w:rsid w:val="004238A2"/>
    <w:rsid w:val="00424A29"/>
    <w:rsid w:val="004333C2"/>
    <w:rsid w:val="00445101"/>
    <w:rsid w:val="00445506"/>
    <w:rsid w:val="00445660"/>
    <w:rsid w:val="00455FAA"/>
    <w:rsid w:val="00471483"/>
    <w:rsid w:val="00474B66"/>
    <w:rsid w:val="004753DC"/>
    <w:rsid w:val="004755F3"/>
    <w:rsid w:val="00476F40"/>
    <w:rsid w:val="004875D5"/>
    <w:rsid w:val="004A174E"/>
    <w:rsid w:val="004A4F6B"/>
    <w:rsid w:val="004B4E10"/>
    <w:rsid w:val="004C0057"/>
    <w:rsid w:val="004C7828"/>
    <w:rsid w:val="004D0F93"/>
    <w:rsid w:val="004D4F9A"/>
    <w:rsid w:val="004E1E56"/>
    <w:rsid w:val="004E6D24"/>
    <w:rsid w:val="004F1F56"/>
    <w:rsid w:val="004F2862"/>
    <w:rsid w:val="004F5274"/>
    <w:rsid w:val="005042BA"/>
    <w:rsid w:val="00514614"/>
    <w:rsid w:val="005148DC"/>
    <w:rsid w:val="00516233"/>
    <w:rsid w:val="00522C00"/>
    <w:rsid w:val="00551A02"/>
    <w:rsid w:val="005534FA"/>
    <w:rsid w:val="00563483"/>
    <w:rsid w:val="00571F8C"/>
    <w:rsid w:val="00581199"/>
    <w:rsid w:val="00594541"/>
    <w:rsid w:val="005A2824"/>
    <w:rsid w:val="005B0114"/>
    <w:rsid w:val="005B467E"/>
    <w:rsid w:val="005C17B6"/>
    <w:rsid w:val="005D034D"/>
    <w:rsid w:val="005D10A8"/>
    <w:rsid w:val="005D3A03"/>
    <w:rsid w:val="005E0A7F"/>
    <w:rsid w:val="005E0A8B"/>
    <w:rsid w:val="005E2335"/>
    <w:rsid w:val="005E438E"/>
    <w:rsid w:val="005E65FF"/>
    <w:rsid w:val="005F32F5"/>
    <w:rsid w:val="005F748F"/>
    <w:rsid w:val="0061615F"/>
    <w:rsid w:val="00616A77"/>
    <w:rsid w:val="00625A1B"/>
    <w:rsid w:val="00632EF4"/>
    <w:rsid w:val="0063322D"/>
    <w:rsid w:val="00635F2F"/>
    <w:rsid w:val="00636136"/>
    <w:rsid w:val="0063635A"/>
    <w:rsid w:val="00641CDC"/>
    <w:rsid w:val="0065475E"/>
    <w:rsid w:val="00664683"/>
    <w:rsid w:val="00681DB0"/>
    <w:rsid w:val="00685DAA"/>
    <w:rsid w:val="00693B0B"/>
    <w:rsid w:val="006A39AA"/>
    <w:rsid w:val="006A5929"/>
    <w:rsid w:val="006A72BC"/>
    <w:rsid w:val="006B08DF"/>
    <w:rsid w:val="006B1582"/>
    <w:rsid w:val="006B3006"/>
    <w:rsid w:val="006B58EA"/>
    <w:rsid w:val="006B5AD8"/>
    <w:rsid w:val="006C24F1"/>
    <w:rsid w:val="006D196E"/>
    <w:rsid w:val="006D3B97"/>
    <w:rsid w:val="006D4E1C"/>
    <w:rsid w:val="006D65AA"/>
    <w:rsid w:val="006E5CE8"/>
    <w:rsid w:val="006E6D71"/>
    <w:rsid w:val="006F3AC0"/>
    <w:rsid w:val="00704B0F"/>
    <w:rsid w:val="007175C6"/>
    <w:rsid w:val="0073429D"/>
    <w:rsid w:val="00752A5F"/>
    <w:rsid w:val="00762D73"/>
    <w:rsid w:val="00777CB1"/>
    <w:rsid w:val="00780351"/>
    <w:rsid w:val="00781AC5"/>
    <w:rsid w:val="00781C6A"/>
    <w:rsid w:val="00785535"/>
    <w:rsid w:val="00792EAF"/>
    <w:rsid w:val="007A760A"/>
    <w:rsid w:val="007A7D42"/>
    <w:rsid w:val="007B0F49"/>
    <w:rsid w:val="007B13B2"/>
    <w:rsid w:val="007B3EED"/>
    <w:rsid w:val="007D681F"/>
    <w:rsid w:val="007F2C0C"/>
    <w:rsid w:val="007F4B90"/>
    <w:rsid w:val="007F74FA"/>
    <w:rsid w:val="007F773A"/>
    <w:rsid w:val="008002C0"/>
    <w:rsid w:val="0080134D"/>
    <w:rsid w:val="008028AD"/>
    <w:rsid w:val="00804581"/>
    <w:rsid w:val="0081178D"/>
    <w:rsid w:val="00812B7C"/>
    <w:rsid w:val="0081602D"/>
    <w:rsid w:val="0081728B"/>
    <w:rsid w:val="008179B0"/>
    <w:rsid w:val="008267A6"/>
    <w:rsid w:val="00832A54"/>
    <w:rsid w:val="0083324E"/>
    <w:rsid w:val="00850B5A"/>
    <w:rsid w:val="00851253"/>
    <w:rsid w:val="008545A5"/>
    <w:rsid w:val="00855AE3"/>
    <w:rsid w:val="00856539"/>
    <w:rsid w:val="008601EA"/>
    <w:rsid w:val="0088116D"/>
    <w:rsid w:val="008826F4"/>
    <w:rsid w:val="008917AB"/>
    <w:rsid w:val="008A2A0F"/>
    <w:rsid w:val="008B290C"/>
    <w:rsid w:val="008B65DD"/>
    <w:rsid w:val="008C0727"/>
    <w:rsid w:val="008C239B"/>
    <w:rsid w:val="008C5323"/>
    <w:rsid w:val="008C6833"/>
    <w:rsid w:val="008C6A68"/>
    <w:rsid w:val="008C75F1"/>
    <w:rsid w:val="008D2C80"/>
    <w:rsid w:val="008D3F6A"/>
    <w:rsid w:val="008D515D"/>
    <w:rsid w:val="008E0AE0"/>
    <w:rsid w:val="008E40A7"/>
    <w:rsid w:val="008E5748"/>
    <w:rsid w:val="008F1EFC"/>
    <w:rsid w:val="008F336A"/>
    <w:rsid w:val="008F417E"/>
    <w:rsid w:val="008F43F9"/>
    <w:rsid w:val="008F4D39"/>
    <w:rsid w:val="008F6F1C"/>
    <w:rsid w:val="009115A0"/>
    <w:rsid w:val="00912DDB"/>
    <w:rsid w:val="009158B5"/>
    <w:rsid w:val="00916EF3"/>
    <w:rsid w:val="00921145"/>
    <w:rsid w:val="009265C9"/>
    <w:rsid w:val="00930C6F"/>
    <w:rsid w:val="00942CE6"/>
    <w:rsid w:val="00954651"/>
    <w:rsid w:val="00973267"/>
    <w:rsid w:val="009737A4"/>
    <w:rsid w:val="00977C84"/>
    <w:rsid w:val="009879F2"/>
    <w:rsid w:val="00990731"/>
    <w:rsid w:val="00994AA0"/>
    <w:rsid w:val="009964DE"/>
    <w:rsid w:val="009965B0"/>
    <w:rsid w:val="009A19D5"/>
    <w:rsid w:val="009A5C4F"/>
    <w:rsid w:val="009A6A3B"/>
    <w:rsid w:val="009D67A2"/>
    <w:rsid w:val="009E041A"/>
    <w:rsid w:val="009E4529"/>
    <w:rsid w:val="009E5BB2"/>
    <w:rsid w:val="009F4D94"/>
    <w:rsid w:val="00A004FC"/>
    <w:rsid w:val="00A00DD6"/>
    <w:rsid w:val="00A03111"/>
    <w:rsid w:val="00A04FD3"/>
    <w:rsid w:val="00A06002"/>
    <w:rsid w:val="00A13B2F"/>
    <w:rsid w:val="00A22E2C"/>
    <w:rsid w:val="00A236F7"/>
    <w:rsid w:val="00A25893"/>
    <w:rsid w:val="00A3019A"/>
    <w:rsid w:val="00A34128"/>
    <w:rsid w:val="00A360DE"/>
    <w:rsid w:val="00A40750"/>
    <w:rsid w:val="00A40B3F"/>
    <w:rsid w:val="00A46808"/>
    <w:rsid w:val="00A504DF"/>
    <w:rsid w:val="00A5368D"/>
    <w:rsid w:val="00A57679"/>
    <w:rsid w:val="00A6074A"/>
    <w:rsid w:val="00A611DD"/>
    <w:rsid w:val="00A76470"/>
    <w:rsid w:val="00A774D0"/>
    <w:rsid w:val="00A80D61"/>
    <w:rsid w:val="00A911F9"/>
    <w:rsid w:val="00A9130F"/>
    <w:rsid w:val="00A92331"/>
    <w:rsid w:val="00A96841"/>
    <w:rsid w:val="00AA11DE"/>
    <w:rsid w:val="00AA3599"/>
    <w:rsid w:val="00AA74CD"/>
    <w:rsid w:val="00AA7712"/>
    <w:rsid w:val="00AB3D1B"/>
    <w:rsid w:val="00AB5F89"/>
    <w:rsid w:val="00AC5743"/>
    <w:rsid w:val="00AF0586"/>
    <w:rsid w:val="00AF0AA3"/>
    <w:rsid w:val="00AF277B"/>
    <w:rsid w:val="00AF2A7C"/>
    <w:rsid w:val="00AF5071"/>
    <w:rsid w:val="00B0481E"/>
    <w:rsid w:val="00B04E23"/>
    <w:rsid w:val="00B11DC4"/>
    <w:rsid w:val="00B12913"/>
    <w:rsid w:val="00B1393D"/>
    <w:rsid w:val="00B201A5"/>
    <w:rsid w:val="00B205B9"/>
    <w:rsid w:val="00B20892"/>
    <w:rsid w:val="00B227EE"/>
    <w:rsid w:val="00B2286B"/>
    <w:rsid w:val="00B22DD2"/>
    <w:rsid w:val="00B259CB"/>
    <w:rsid w:val="00B3194B"/>
    <w:rsid w:val="00B35020"/>
    <w:rsid w:val="00B40477"/>
    <w:rsid w:val="00B427C2"/>
    <w:rsid w:val="00B509C5"/>
    <w:rsid w:val="00B51018"/>
    <w:rsid w:val="00B54D14"/>
    <w:rsid w:val="00B605CE"/>
    <w:rsid w:val="00B61F8A"/>
    <w:rsid w:val="00B65D26"/>
    <w:rsid w:val="00B65D2F"/>
    <w:rsid w:val="00B7046D"/>
    <w:rsid w:val="00B71EB2"/>
    <w:rsid w:val="00B76D0B"/>
    <w:rsid w:val="00B77E51"/>
    <w:rsid w:val="00B80091"/>
    <w:rsid w:val="00B823AA"/>
    <w:rsid w:val="00B83DBF"/>
    <w:rsid w:val="00B90280"/>
    <w:rsid w:val="00B95228"/>
    <w:rsid w:val="00B964A6"/>
    <w:rsid w:val="00BA1877"/>
    <w:rsid w:val="00BA4251"/>
    <w:rsid w:val="00BA45DB"/>
    <w:rsid w:val="00BA5023"/>
    <w:rsid w:val="00BE108B"/>
    <w:rsid w:val="00BE1130"/>
    <w:rsid w:val="00BE1EA7"/>
    <w:rsid w:val="00BE32FF"/>
    <w:rsid w:val="00BE4B4B"/>
    <w:rsid w:val="00BF2FBF"/>
    <w:rsid w:val="00BF4184"/>
    <w:rsid w:val="00C0035D"/>
    <w:rsid w:val="00C042B9"/>
    <w:rsid w:val="00C054D0"/>
    <w:rsid w:val="00C05E35"/>
    <w:rsid w:val="00C0601E"/>
    <w:rsid w:val="00C068E1"/>
    <w:rsid w:val="00C12A6C"/>
    <w:rsid w:val="00C156C2"/>
    <w:rsid w:val="00C157DB"/>
    <w:rsid w:val="00C238B2"/>
    <w:rsid w:val="00C31D30"/>
    <w:rsid w:val="00C33D5F"/>
    <w:rsid w:val="00C345D4"/>
    <w:rsid w:val="00C35304"/>
    <w:rsid w:val="00C4008F"/>
    <w:rsid w:val="00C44B2B"/>
    <w:rsid w:val="00C468E8"/>
    <w:rsid w:val="00C47A5F"/>
    <w:rsid w:val="00C60277"/>
    <w:rsid w:val="00C629C6"/>
    <w:rsid w:val="00C6655E"/>
    <w:rsid w:val="00C731CC"/>
    <w:rsid w:val="00C92E68"/>
    <w:rsid w:val="00C9789C"/>
    <w:rsid w:val="00CA0F7E"/>
    <w:rsid w:val="00CB70F2"/>
    <w:rsid w:val="00CB7235"/>
    <w:rsid w:val="00CC132E"/>
    <w:rsid w:val="00CD6E39"/>
    <w:rsid w:val="00CD7BEF"/>
    <w:rsid w:val="00CE7258"/>
    <w:rsid w:val="00CF13DE"/>
    <w:rsid w:val="00CF1F34"/>
    <w:rsid w:val="00CF5FCE"/>
    <w:rsid w:val="00CF6E91"/>
    <w:rsid w:val="00CF7C3D"/>
    <w:rsid w:val="00D02080"/>
    <w:rsid w:val="00D044C7"/>
    <w:rsid w:val="00D103F7"/>
    <w:rsid w:val="00D112EF"/>
    <w:rsid w:val="00D2162E"/>
    <w:rsid w:val="00D238A3"/>
    <w:rsid w:val="00D426F6"/>
    <w:rsid w:val="00D46007"/>
    <w:rsid w:val="00D478D9"/>
    <w:rsid w:val="00D5007A"/>
    <w:rsid w:val="00D50E02"/>
    <w:rsid w:val="00D61C27"/>
    <w:rsid w:val="00D6660F"/>
    <w:rsid w:val="00D80667"/>
    <w:rsid w:val="00D81015"/>
    <w:rsid w:val="00D835A2"/>
    <w:rsid w:val="00D837B8"/>
    <w:rsid w:val="00D85B68"/>
    <w:rsid w:val="00D93BCC"/>
    <w:rsid w:val="00D964C8"/>
    <w:rsid w:val="00DA0795"/>
    <w:rsid w:val="00DA0E2D"/>
    <w:rsid w:val="00DA4C54"/>
    <w:rsid w:val="00DA5520"/>
    <w:rsid w:val="00DA5DFC"/>
    <w:rsid w:val="00DB6973"/>
    <w:rsid w:val="00DC3253"/>
    <w:rsid w:val="00DC56D6"/>
    <w:rsid w:val="00DC6B8A"/>
    <w:rsid w:val="00DD061C"/>
    <w:rsid w:val="00DD62B8"/>
    <w:rsid w:val="00DE77DB"/>
    <w:rsid w:val="00DF0E07"/>
    <w:rsid w:val="00DF13BE"/>
    <w:rsid w:val="00DF6703"/>
    <w:rsid w:val="00E035CD"/>
    <w:rsid w:val="00E0438F"/>
    <w:rsid w:val="00E14561"/>
    <w:rsid w:val="00E27F55"/>
    <w:rsid w:val="00E3092A"/>
    <w:rsid w:val="00E3147E"/>
    <w:rsid w:val="00E317CD"/>
    <w:rsid w:val="00E36460"/>
    <w:rsid w:val="00E53F52"/>
    <w:rsid w:val="00E547D5"/>
    <w:rsid w:val="00E566FC"/>
    <w:rsid w:val="00E6004D"/>
    <w:rsid w:val="00E609D6"/>
    <w:rsid w:val="00E657B5"/>
    <w:rsid w:val="00E65EDE"/>
    <w:rsid w:val="00E72126"/>
    <w:rsid w:val="00E74195"/>
    <w:rsid w:val="00E818E8"/>
    <w:rsid w:val="00E81978"/>
    <w:rsid w:val="00E81D24"/>
    <w:rsid w:val="00E82FCE"/>
    <w:rsid w:val="00E84618"/>
    <w:rsid w:val="00E86889"/>
    <w:rsid w:val="00E86DBA"/>
    <w:rsid w:val="00E966FB"/>
    <w:rsid w:val="00EA458F"/>
    <w:rsid w:val="00EB3EB1"/>
    <w:rsid w:val="00EB7071"/>
    <w:rsid w:val="00EB7D40"/>
    <w:rsid w:val="00EC027C"/>
    <w:rsid w:val="00EC372D"/>
    <w:rsid w:val="00EC4D79"/>
    <w:rsid w:val="00ED2E08"/>
    <w:rsid w:val="00ED3B58"/>
    <w:rsid w:val="00ED40B1"/>
    <w:rsid w:val="00EE1374"/>
    <w:rsid w:val="00EF100C"/>
    <w:rsid w:val="00EF1F17"/>
    <w:rsid w:val="00EF6907"/>
    <w:rsid w:val="00F03955"/>
    <w:rsid w:val="00F0642D"/>
    <w:rsid w:val="00F13B8C"/>
    <w:rsid w:val="00F15759"/>
    <w:rsid w:val="00F20E8F"/>
    <w:rsid w:val="00F2110C"/>
    <w:rsid w:val="00F259A7"/>
    <w:rsid w:val="00F31013"/>
    <w:rsid w:val="00F32399"/>
    <w:rsid w:val="00F34930"/>
    <w:rsid w:val="00F379B7"/>
    <w:rsid w:val="00F419D6"/>
    <w:rsid w:val="00F445E7"/>
    <w:rsid w:val="00F517DB"/>
    <w:rsid w:val="00F525FA"/>
    <w:rsid w:val="00F620AB"/>
    <w:rsid w:val="00F644F2"/>
    <w:rsid w:val="00F65845"/>
    <w:rsid w:val="00F66A9A"/>
    <w:rsid w:val="00F67BAB"/>
    <w:rsid w:val="00F67D3A"/>
    <w:rsid w:val="00F70A80"/>
    <w:rsid w:val="00F83C24"/>
    <w:rsid w:val="00F84785"/>
    <w:rsid w:val="00F950C9"/>
    <w:rsid w:val="00F9639E"/>
    <w:rsid w:val="00F97337"/>
    <w:rsid w:val="00FA232B"/>
    <w:rsid w:val="00FB0CBE"/>
    <w:rsid w:val="00FB1F58"/>
    <w:rsid w:val="00FB266A"/>
    <w:rsid w:val="00FB2A88"/>
    <w:rsid w:val="00FB4EAE"/>
    <w:rsid w:val="00FB59E5"/>
    <w:rsid w:val="00FB7FC0"/>
    <w:rsid w:val="00FC0C15"/>
    <w:rsid w:val="00FC0F27"/>
    <w:rsid w:val="00FC623B"/>
    <w:rsid w:val="00FD64D9"/>
    <w:rsid w:val="00FE1F05"/>
    <w:rsid w:val="00FE71B9"/>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DBF5A5F"/>
  <w15:chartTrackingRefBased/>
  <w15:docId w15:val="{C44AF216-C779-44CC-935F-5F09B629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4753DC"/>
    <w:rPr>
      <w:color w:val="0000FF"/>
      <w:u w:val="single"/>
    </w:rPr>
  </w:style>
  <w:style w:type="paragraph" w:customStyle="1" w:styleId="Default">
    <w:name w:val="Default"/>
    <w:rsid w:val="006C24F1"/>
    <w:pPr>
      <w:autoSpaceDE w:val="0"/>
      <w:autoSpaceDN w:val="0"/>
      <w:adjustRightInd w:val="0"/>
      <w:spacing w:line="240" w:lineRule="auto"/>
      <w:ind w:firstLine="0"/>
    </w:pPr>
    <w:rPr>
      <w:rFonts w:ascii="Arial" w:hAnsi="Arial" w:cs="Arial"/>
      <w:color w:val="000000"/>
    </w:rPr>
  </w:style>
  <w:style w:type="character" w:styleId="UnresolvedMention">
    <w:name w:val="Unresolved Mention"/>
    <w:basedOn w:val="DefaultParagraphFont"/>
    <w:uiPriority w:val="99"/>
    <w:semiHidden/>
    <w:unhideWhenUsed/>
    <w:rsid w:val="00DD06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089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994436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877263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4095084">
      <w:bodyDiv w:val="1"/>
      <w:marLeft w:val="0"/>
      <w:marRight w:val="0"/>
      <w:marTop w:val="0"/>
      <w:marBottom w:val="0"/>
      <w:divBdr>
        <w:top w:val="none" w:sz="0" w:space="0" w:color="auto"/>
        <w:left w:val="none" w:sz="0" w:space="0" w:color="auto"/>
        <w:bottom w:val="none" w:sz="0" w:space="0" w:color="auto"/>
        <w:right w:val="none" w:sz="0" w:space="0" w:color="auto"/>
      </w:divBdr>
    </w:div>
    <w:div w:id="94491987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6975586">
      <w:bodyDiv w:val="1"/>
      <w:marLeft w:val="0"/>
      <w:marRight w:val="0"/>
      <w:marTop w:val="0"/>
      <w:marBottom w:val="0"/>
      <w:divBdr>
        <w:top w:val="none" w:sz="0" w:space="0" w:color="auto"/>
        <w:left w:val="none" w:sz="0" w:space="0" w:color="auto"/>
        <w:bottom w:val="none" w:sz="0" w:space="0" w:color="auto"/>
        <w:right w:val="none" w:sz="0" w:space="0" w:color="auto"/>
      </w:divBdr>
    </w:div>
    <w:div w:id="1092773793">
      <w:bodyDiv w:val="1"/>
      <w:marLeft w:val="0"/>
      <w:marRight w:val="0"/>
      <w:marTop w:val="0"/>
      <w:marBottom w:val="0"/>
      <w:divBdr>
        <w:top w:val="none" w:sz="0" w:space="0" w:color="auto"/>
        <w:left w:val="none" w:sz="0" w:space="0" w:color="auto"/>
        <w:bottom w:val="none" w:sz="0" w:space="0" w:color="auto"/>
        <w:right w:val="none" w:sz="0" w:space="0" w:color="auto"/>
      </w:divBdr>
    </w:div>
    <w:div w:id="110719151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2120470">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175420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JnnaDNNb380"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towardsdatascience.com/supervised-vs-unsupervised-learning-14f68e32ea8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atarobot.com/wiki/unsupervised-machine-learning/"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forbes.com/sites/bernardmarr/2017/03/16/supervised-v-unsupervised-machine-learning-whats-the-difference/"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towardsdatascience.com/dimensionality-reduction-for-machine-learning-80a46c2ebb7e" TargetMode="External"/><Relationship Id="rId14" Type="http://schemas.openxmlformats.org/officeDocument/2006/relationships/hyperlink" Target="https://www.youtube.com/watch?v=lEfrr0Yr68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fa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C072AF204E74BF6BFEE0645A1216F7B"/>
        <w:category>
          <w:name w:val="General"/>
          <w:gallery w:val="placeholder"/>
        </w:category>
        <w:types>
          <w:type w:val="bbPlcHdr"/>
        </w:types>
        <w:behaviors>
          <w:behavior w:val="content"/>
        </w:behaviors>
        <w:guid w:val="{B69E35EA-0412-4BDD-8F78-DEB9E8290539}"/>
      </w:docPartPr>
      <w:docPartBody>
        <w:p w:rsidR="001170D0" w:rsidRDefault="00311E38">
          <w:pPr>
            <w:pStyle w:val="2C072AF204E74BF6BFEE0645A1216F7B"/>
          </w:pPr>
          <w:r>
            <w:t>[Title Here, up to 12 Words, on One to Two Lines]</w:t>
          </w:r>
        </w:p>
      </w:docPartBody>
    </w:docPart>
    <w:docPart>
      <w:docPartPr>
        <w:name w:val="D767DD6A7762472885DCF7043478A921"/>
        <w:category>
          <w:name w:val="General"/>
          <w:gallery w:val="placeholder"/>
        </w:category>
        <w:types>
          <w:type w:val="bbPlcHdr"/>
        </w:types>
        <w:behaviors>
          <w:behavior w:val="content"/>
        </w:behaviors>
        <w:guid w:val="{9AE96268-6D22-4841-AF05-E02ACEDFC6B8}"/>
      </w:docPartPr>
      <w:docPartBody>
        <w:p w:rsidR="001170D0" w:rsidRDefault="00311E38">
          <w:pPr>
            <w:pStyle w:val="D767DD6A7762472885DCF7043478A921"/>
          </w:pPr>
          <w:r>
            <w:t>Abstract</w:t>
          </w:r>
        </w:p>
      </w:docPartBody>
    </w:docPart>
    <w:docPart>
      <w:docPartPr>
        <w:name w:val="C80441E2F6094D07AEAE85B993A3368D"/>
        <w:category>
          <w:name w:val="General"/>
          <w:gallery w:val="placeholder"/>
        </w:category>
        <w:types>
          <w:type w:val="bbPlcHdr"/>
        </w:types>
        <w:behaviors>
          <w:behavior w:val="content"/>
        </w:behaviors>
        <w:guid w:val="{87182475-AA51-49C4-AED6-DFDD3E391295}"/>
      </w:docPartPr>
      <w:docPartBody>
        <w:p w:rsidR="001170D0" w:rsidRDefault="00311E38">
          <w:pPr>
            <w:pStyle w:val="C80441E2F6094D07AEAE85B993A3368D"/>
          </w:pPr>
          <w:r>
            <w:t>[Title Here, up to 12 Words, on One to Two Lines]</w:t>
          </w:r>
        </w:p>
      </w:docPartBody>
    </w:docPart>
    <w:docPart>
      <w:docPartPr>
        <w:name w:val="0EB70FFE4D4C44B8BDA65AA87BB3E55A"/>
        <w:category>
          <w:name w:val="General"/>
          <w:gallery w:val="placeholder"/>
        </w:category>
        <w:types>
          <w:type w:val="bbPlcHdr"/>
        </w:types>
        <w:behaviors>
          <w:behavior w:val="content"/>
        </w:behaviors>
        <w:guid w:val="{C3974C6F-6368-4EB5-90FF-E8691FDC1BDD}"/>
      </w:docPartPr>
      <w:docPartBody>
        <w:p w:rsidR="001170D0" w:rsidRDefault="00311E38">
          <w:pPr>
            <w:pStyle w:val="0EB70FFE4D4C44B8BDA65AA87BB3E55A"/>
          </w:pPr>
          <w:r w:rsidRPr="005D3A03">
            <w:t>Figures title:</w:t>
          </w:r>
        </w:p>
      </w:docPartBody>
    </w:docPart>
    <w:docPart>
      <w:docPartPr>
        <w:name w:val="D084B6CFFA43482CB274262E4D8A93E4"/>
        <w:category>
          <w:name w:val="General"/>
          <w:gallery w:val="placeholder"/>
        </w:category>
        <w:types>
          <w:type w:val="bbPlcHdr"/>
        </w:types>
        <w:behaviors>
          <w:behavior w:val="content"/>
        </w:behaviors>
        <w:guid w:val="{503E92E9-22AE-448D-9578-9F818E7D29A8}"/>
      </w:docPartPr>
      <w:docPartBody>
        <w:p w:rsidR="001170D0" w:rsidRDefault="00311E38">
          <w:pPr>
            <w:pStyle w:val="D084B6CFFA43482CB274262E4D8A93E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E38"/>
    <w:rsid w:val="001170D0"/>
    <w:rsid w:val="00311E38"/>
    <w:rsid w:val="003C49F9"/>
    <w:rsid w:val="006844CF"/>
    <w:rsid w:val="006D6276"/>
    <w:rsid w:val="0079739F"/>
    <w:rsid w:val="00825222"/>
    <w:rsid w:val="009431FB"/>
    <w:rsid w:val="00A52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072AF204E74BF6BFEE0645A1216F7B">
    <w:name w:val="2C072AF204E74BF6BFEE0645A1216F7B"/>
  </w:style>
  <w:style w:type="paragraph" w:customStyle="1" w:styleId="D767DD6A7762472885DCF7043478A921">
    <w:name w:val="D767DD6A7762472885DCF7043478A921"/>
  </w:style>
  <w:style w:type="character" w:styleId="Emphasis">
    <w:name w:val="Emphasis"/>
    <w:basedOn w:val="DefaultParagraphFont"/>
    <w:uiPriority w:val="4"/>
    <w:unhideWhenUsed/>
    <w:qFormat/>
    <w:rPr>
      <w:i/>
      <w:iCs/>
    </w:rPr>
  </w:style>
  <w:style w:type="paragraph" w:customStyle="1" w:styleId="C80441E2F6094D07AEAE85B993A3368D">
    <w:name w:val="C80441E2F6094D07AEAE85B993A3368D"/>
  </w:style>
  <w:style w:type="paragraph" w:customStyle="1" w:styleId="0EB70FFE4D4C44B8BDA65AA87BB3E55A">
    <w:name w:val="0EB70FFE4D4C44B8BDA65AA87BB3E55A"/>
  </w:style>
  <w:style w:type="paragraph" w:customStyle="1" w:styleId="D084B6CFFA43482CB274262E4D8A93E4">
    <w:name w:val="D084B6CFFA43482CB274262E4D8A93E4"/>
  </w:style>
  <w:style w:type="character" w:styleId="PlaceholderText">
    <w:name w:val="Placeholder Text"/>
    <w:basedOn w:val="DefaultParagraphFont"/>
    <w:uiPriority w:val="99"/>
    <w:semiHidden/>
    <w:rsid w:val="0079739F"/>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unsupervised learning and associated algorithms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03963B-69D4-44CC-978D-242BFD608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TotalTime>
  <Pages>6</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Unsupervised Learning</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Unsupervised Learning</dc:title>
  <dc:subject/>
  <dc:creator>safar</dc:creator>
  <cp:keywords/>
  <dc:description/>
  <cp:lastModifiedBy>edris safari</cp:lastModifiedBy>
  <cp:revision>2</cp:revision>
  <cp:lastPrinted>2020-03-12T20:59:00Z</cp:lastPrinted>
  <dcterms:created xsi:type="dcterms:W3CDTF">2023-05-05T18:59:00Z</dcterms:created>
  <dcterms:modified xsi:type="dcterms:W3CDTF">2023-05-05T18:59:00Z</dcterms:modified>
</cp:coreProperties>
</file>