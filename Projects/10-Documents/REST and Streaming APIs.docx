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D8A3D" w14:textId="37A88D33" w:rsidR="00E81978" w:rsidRDefault="007C284B">
      <w:pPr>
        <w:pStyle w:val="Title"/>
      </w:pPr>
      <w:sdt>
        <w:sdtPr>
          <w:alias w:val="Title:"/>
          <w:tag w:val="Title:"/>
          <w:id w:val="726351117"/>
          <w:placeholder>
            <w:docPart w:val="2C072AF204E74BF6BFEE0645A1216F7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43390">
            <w:t xml:space="preserve">What </w:t>
          </w:r>
          <w:r w:rsidR="00692F19">
            <w:t>are REST and Streamin</w:t>
          </w:r>
          <w:r w:rsidR="005F392D">
            <w:t>g</w:t>
          </w:r>
          <w:r w:rsidR="00692F19">
            <w:t xml:space="preserve"> API</w:t>
          </w:r>
          <w:r w:rsidR="005F392D">
            <w:t>s</w:t>
          </w:r>
        </w:sdtContent>
      </w:sdt>
    </w:p>
    <w:p w14:paraId="3BCD1EA7" w14:textId="108DF200" w:rsidR="00B823AA" w:rsidRDefault="002808A9" w:rsidP="00B823AA">
      <w:pPr>
        <w:pStyle w:val="Title2"/>
      </w:pPr>
      <w:r>
        <w:t>Edris Safari</w:t>
      </w:r>
    </w:p>
    <w:p w14:paraId="471DB400" w14:textId="6418E3DF" w:rsidR="00E81978" w:rsidRDefault="002808A9" w:rsidP="00B823AA">
      <w:pPr>
        <w:pStyle w:val="Title2"/>
      </w:pPr>
      <w:r>
        <w:t>Bellevue University, Nebraska U.S.A.</w:t>
      </w:r>
    </w:p>
    <w:sdt>
      <w:sdtPr>
        <w:alias w:val="Abstract:"/>
        <w:tag w:val="Abstract:"/>
        <w:id w:val="202146031"/>
        <w:placeholder>
          <w:docPart w:val="D767DD6A7762472885DCF7043478A921"/>
        </w:placeholder>
        <w:temporary/>
        <w:showingPlcHdr/>
        <w15:appearance w15:val="hidden"/>
      </w:sdtPr>
      <w:sdtEndPr/>
      <w:sdtContent>
        <w:p w14:paraId="035C4A0F" w14:textId="77777777" w:rsidR="00E81978" w:rsidRDefault="005D3A03">
          <w:pPr>
            <w:pStyle w:val="SectionTitle"/>
          </w:pPr>
          <w:r>
            <w:t>Abstract</w:t>
          </w:r>
        </w:p>
      </w:sdtContent>
    </w:sdt>
    <w:p w14:paraId="0691E0B1" w14:textId="1EF07751" w:rsidR="00E81978" w:rsidRDefault="004B4E10">
      <w:pPr>
        <w:pStyle w:val="NoSpacing"/>
      </w:pPr>
      <w:r>
        <w:rPr>
          <w:rFonts w:ascii="Arial" w:hAnsi="Arial" w:cs="Arial"/>
          <w:color w:val="111111"/>
          <w:shd w:val="clear" w:color="auto" w:fill="FFFFFF"/>
        </w:rPr>
        <w:t xml:space="preserve"> </w:t>
      </w:r>
      <w:r w:rsidR="008A31DF">
        <w:rPr>
          <w:rFonts w:ascii="Arial" w:hAnsi="Arial" w:cs="Arial"/>
          <w:color w:val="111111"/>
          <w:shd w:val="clear" w:color="auto" w:fill="FFFFFF"/>
        </w:rPr>
        <w:t xml:space="preserve">The concept of API has gradually come to reality since </w:t>
      </w:r>
      <w:r w:rsidR="00601FCE">
        <w:rPr>
          <w:rFonts w:ascii="Arial" w:hAnsi="Arial" w:cs="Arial"/>
          <w:color w:val="111111"/>
          <w:shd w:val="clear" w:color="auto" w:fill="FFFFFF"/>
        </w:rPr>
        <w:t>the advent of computer programming</w:t>
      </w:r>
      <w:r w:rsidR="008A31DF">
        <w:rPr>
          <w:rFonts w:ascii="Arial" w:hAnsi="Arial" w:cs="Arial"/>
          <w:color w:val="111111"/>
          <w:shd w:val="clear" w:color="auto" w:fill="FFFFFF"/>
        </w:rPr>
        <w:t xml:space="preserve">. Application programming interfaces are </w:t>
      </w:r>
      <w:r w:rsidR="00E51DA8">
        <w:rPr>
          <w:rFonts w:ascii="Arial" w:hAnsi="Arial" w:cs="Arial"/>
          <w:color w:val="111111"/>
          <w:shd w:val="clear" w:color="auto" w:fill="FFFFFF"/>
        </w:rPr>
        <w:t xml:space="preserve">“providers” of services that </w:t>
      </w:r>
      <w:r w:rsidR="00D3350E">
        <w:rPr>
          <w:rFonts w:ascii="Arial" w:hAnsi="Arial" w:cs="Arial"/>
          <w:color w:val="111111"/>
          <w:shd w:val="clear" w:color="auto" w:fill="FFFFFF"/>
        </w:rPr>
        <w:t>an</w:t>
      </w:r>
      <w:r w:rsidR="00E51DA8">
        <w:rPr>
          <w:rFonts w:ascii="Arial" w:hAnsi="Arial" w:cs="Arial"/>
          <w:color w:val="111111"/>
          <w:shd w:val="clear" w:color="auto" w:fill="FFFFFF"/>
        </w:rPr>
        <w:t xml:space="preserve"> </w:t>
      </w:r>
      <w:r w:rsidR="00D3350E">
        <w:rPr>
          <w:rFonts w:ascii="Arial" w:hAnsi="Arial" w:cs="Arial"/>
          <w:color w:val="111111"/>
          <w:shd w:val="clear" w:color="auto" w:fill="FFFFFF"/>
        </w:rPr>
        <w:t>application</w:t>
      </w:r>
      <w:r w:rsidR="00E51DA8">
        <w:rPr>
          <w:rFonts w:ascii="Arial" w:hAnsi="Arial" w:cs="Arial"/>
          <w:color w:val="111111"/>
          <w:shd w:val="clear" w:color="auto" w:fill="FFFFFF"/>
        </w:rPr>
        <w:t xml:space="preserve"> </w:t>
      </w:r>
      <w:r w:rsidR="00D3350E">
        <w:rPr>
          <w:rFonts w:ascii="Arial" w:hAnsi="Arial" w:cs="Arial"/>
          <w:color w:val="111111"/>
          <w:shd w:val="clear" w:color="auto" w:fill="FFFFFF"/>
        </w:rPr>
        <w:t>provides.</w:t>
      </w:r>
      <w:r w:rsidR="00513C66">
        <w:rPr>
          <w:rFonts w:ascii="Arial" w:hAnsi="Arial" w:cs="Arial"/>
          <w:color w:val="111111"/>
          <w:shd w:val="clear" w:color="auto" w:fill="FFFFFF"/>
        </w:rPr>
        <w:t xml:space="preserve"> Both REST and streaming APIs</w:t>
      </w:r>
      <w:r w:rsidR="0023116A">
        <w:rPr>
          <w:rFonts w:ascii="Arial" w:hAnsi="Arial" w:cs="Arial"/>
          <w:color w:val="111111"/>
          <w:shd w:val="clear" w:color="auto" w:fill="FFFFFF"/>
        </w:rPr>
        <w:t xml:space="preserve"> leverage from this concept. We will describe each and </w:t>
      </w:r>
      <w:r w:rsidR="004F2B17">
        <w:rPr>
          <w:rFonts w:ascii="Arial" w:hAnsi="Arial" w:cs="Arial"/>
          <w:color w:val="111111"/>
          <w:shd w:val="clear" w:color="auto" w:fill="FFFFFF"/>
        </w:rPr>
        <w:t>compare</w:t>
      </w:r>
      <w:r w:rsidR="0023116A">
        <w:rPr>
          <w:rFonts w:ascii="Arial" w:hAnsi="Arial" w:cs="Arial"/>
          <w:color w:val="111111"/>
          <w:shd w:val="clear" w:color="auto" w:fill="FFFFFF"/>
        </w:rPr>
        <w:t xml:space="preserve"> their functions in the modern age of world wide web </w:t>
      </w:r>
      <w:r w:rsidR="000A2168">
        <w:rPr>
          <w:rFonts w:ascii="Arial" w:hAnsi="Arial" w:cs="Arial"/>
          <w:color w:val="111111"/>
          <w:shd w:val="clear" w:color="auto" w:fill="FFFFFF"/>
        </w:rPr>
        <w:t>and consequently data science.</w:t>
      </w:r>
    </w:p>
    <w:p w14:paraId="06FB3B79" w14:textId="77777777" w:rsidR="000A2168" w:rsidRDefault="005D3A03">
      <w:r>
        <w:rPr>
          <w:rStyle w:val="Emphasis"/>
        </w:rPr>
        <w:t>Keywords</w:t>
      </w:r>
      <w:r>
        <w:t xml:space="preserve">: </w:t>
      </w:r>
    </w:p>
    <w:p w14:paraId="582D1F3F" w14:textId="4094EACE" w:rsidR="000A2168" w:rsidRDefault="000A2168">
      <w:r>
        <w:t xml:space="preserve">API – </w:t>
      </w:r>
      <w:r w:rsidR="00764A68">
        <w:t>Application</w:t>
      </w:r>
      <w:r>
        <w:t xml:space="preserve"> Programming Interface</w:t>
      </w:r>
    </w:p>
    <w:p w14:paraId="2565A578" w14:textId="1D1563E1" w:rsidR="00E81978" w:rsidRPr="003C4C54" w:rsidRDefault="000A2168">
      <w:r>
        <w:t>REST</w:t>
      </w:r>
      <w:r w:rsidR="005D3A03">
        <w:t xml:space="preserve"> </w:t>
      </w:r>
      <w:r w:rsidR="003C4C54">
        <w:t xml:space="preserve">– </w:t>
      </w:r>
      <w:r w:rsidR="003C4C54" w:rsidRPr="003C4C54">
        <w:rPr>
          <w:b/>
          <w:bCs/>
        </w:rPr>
        <w:t>R</w:t>
      </w:r>
      <w:r w:rsidR="009E1546">
        <w:rPr>
          <w:rFonts w:ascii="Calibri" w:hAnsi="Calibri" w:cs="Calibri"/>
          <w:sz w:val="22"/>
          <w:szCs w:val="22"/>
        </w:rPr>
        <w:t>epresentational</w:t>
      </w:r>
      <w:r w:rsidR="003C4C54">
        <w:t xml:space="preserve"> </w:t>
      </w:r>
      <w:r w:rsidR="003C4C54">
        <w:rPr>
          <w:b/>
          <w:bCs/>
        </w:rPr>
        <w:t>S</w:t>
      </w:r>
      <w:r w:rsidR="003C4C54">
        <w:t xml:space="preserve">tate </w:t>
      </w:r>
      <w:r w:rsidR="003C4C54">
        <w:rPr>
          <w:b/>
          <w:bCs/>
        </w:rPr>
        <w:t>T</w:t>
      </w:r>
      <w:r w:rsidR="003C4C54">
        <w:t>rans</w:t>
      </w:r>
      <w:r w:rsidR="00AB2CD0">
        <w:t>fer</w:t>
      </w:r>
    </w:p>
    <w:p w14:paraId="4789A4CA" w14:textId="438BFD7F" w:rsidR="00E81978" w:rsidRDefault="007C284B">
      <w:pPr>
        <w:pStyle w:val="SectionTitle"/>
      </w:pPr>
      <w:sdt>
        <w:sdtPr>
          <w:alias w:val="Section title:"/>
          <w:tag w:val="Section title:"/>
          <w:id w:val="984196707"/>
          <w:placeholder>
            <w:docPart w:val="C80441E2F6094D07AEAE85B993A3368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F392D">
            <w:t>What are REST and Streaming APIs</w:t>
          </w:r>
        </w:sdtContent>
      </w:sdt>
    </w:p>
    <w:p w14:paraId="0683BC11" w14:textId="2C00A4CC" w:rsidR="00E81978" w:rsidRDefault="006B5AD8" w:rsidP="006B5AD8">
      <w:pPr>
        <w:pStyle w:val="Heading1"/>
      </w:pPr>
      <w:r>
        <w:t>Introduction</w:t>
      </w:r>
    </w:p>
    <w:p w14:paraId="2FBEF649" w14:textId="296F8C4E" w:rsidR="00764A68" w:rsidRDefault="00764A68" w:rsidP="00764A68">
      <w:r>
        <w:t xml:space="preserve">In the early days of computing, APIs came in the form of </w:t>
      </w:r>
      <w:r w:rsidR="00400172">
        <w:t>DLLs (</w:t>
      </w:r>
      <w:r w:rsidR="00B71F9B">
        <w:t>Dynamically Loaded Libraries</w:t>
      </w:r>
      <w:r w:rsidR="00481C40">
        <w:t xml:space="preserve">), </w:t>
      </w:r>
      <w:proofErr w:type="gramStart"/>
      <w:r w:rsidR="00481C40">
        <w:t>OCX</w:t>
      </w:r>
      <w:r w:rsidR="00FF6533">
        <w:t>(</w:t>
      </w:r>
      <w:proofErr w:type="gramEnd"/>
      <w:r w:rsidR="00FF6533">
        <w:t>OLE(Object linking and embedding)</w:t>
      </w:r>
      <w:r w:rsidR="00C11821">
        <w:t xml:space="preserve"> Control Extension), ActiveX, </w:t>
      </w:r>
      <w:r w:rsidR="00C303DD">
        <w:t xml:space="preserve">libraries and </w:t>
      </w:r>
      <w:r w:rsidR="00481FF8">
        <w:t xml:space="preserve">to some degree </w:t>
      </w:r>
      <w:r w:rsidR="00C303DD">
        <w:t>SDK</w:t>
      </w:r>
      <w:r w:rsidR="00481FF8">
        <w:t>s</w:t>
      </w:r>
      <w:r w:rsidR="00C303DD">
        <w:t>(Soft</w:t>
      </w:r>
      <w:r w:rsidR="00481FF8">
        <w:t>ware Development Kit)</w:t>
      </w:r>
      <w:r w:rsidR="00C11821">
        <w:t xml:space="preserve">. These APIs allowed programmers to </w:t>
      </w:r>
      <w:r w:rsidR="00BB0564">
        <w:t>use the functions they provide</w:t>
      </w:r>
      <w:r w:rsidR="000E73F7">
        <w:t xml:space="preserve"> buy “calling” functions that were built to </w:t>
      </w:r>
      <w:r w:rsidR="0018392F">
        <w:t>perform</w:t>
      </w:r>
      <w:r w:rsidR="000E73F7">
        <w:t xml:space="preserve"> certain </w:t>
      </w:r>
      <w:r w:rsidR="0018392F">
        <w:t>tasks</w:t>
      </w:r>
      <w:r w:rsidR="00021125">
        <w:t xml:space="preserve"> such as resizing a window, or changing the color of text, etc. They </w:t>
      </w:r>
      <w:r w:rsidR="00301799">
        <w:t xml:space="preserve">reduce or eliminate recoding </w:t>
      </w:r>
      <w:r w:rsidR="007C0F0C">
        <w:t>things</w:t>
      </w:r>
      <w:r w:rsidR="00301799">
        <w:t xml:space="preserve"> that can be coded once.</w:t>
      </w:r>
    </w:p>
    <w:p w14:paraId="78505EE2" w14:textId="7462A51E" w:rsidR="006B41ED" w:rsidRPr="00764A68" w:rsidRDefault="00301799" w:rsidP="006B41ED">
      <w:r>
        <w:t>In the modern age of world wi</w:t>
      </w:r>
      <w:r w:rsidR="007C4562">
        <w:t>d</w:t>
      </w:r>
      <w:r>
        <w:t>e web</w:t>
      </w:r>
      <w:r w:rsidR="007C4562">
        <w:t xml:space="preserve">, API’s have become a </w:t>
      </w:r>
      <w:r w:rsidR="00FD71E6">
        <w:t>mechanism</w:t>
      </w:r>
      <w:r w:rsidR="007C4562">
        <w:t xml:space="preserve"> </w:t>
      </w:r>
      <w:r w:rsidR="00D95897">
        <w:t>for</w:t>
      </w:r>
      <w:r w:rsidR="007C4562">
        <w:t xml:space="preserve"> applications </w:t>
      </w:r>
      <w:r w:rsidR="00D95897" w:rsidRPr="003F3F36">
        <w:rPr>
          <w:rFonts w:ascii="Times New Roman" w:hAnsi="Times New Roman" w:cs="Times New Roman"/>
        </w:rPr>
        <w:t>to</w:t>
      </w:r>
      <w:r w:rsidR="007C4562" w:rsidRPr="003F3F36">
        <w:rPr>
          <w:rFonts w:ascii="Times New Roman" w:hAnsi="Times New Roman" w:cs="Times New Roman"/>
        </w:rPr>
        <w:t xml:space="preserve"> “communicate” with one </w:t>
      </w:r>
      <w:r w:rsidR="00FB1CCE" w:rsidRPr="003F3F36">
        <w:rPr>
          <w:rFonts w:ascii="Times New Roman" w:hAnsi="Times New Roman" w:cs="Times New Roman"/>
        </w:rPr>
        <w:t xml:space="preserve">another </w:t>
      </w:r>
      <w:r w:rsidR="000668D2" w:rsidRPr="003F3F36">
        <w:rPr>
          <w:rFonts w:ascii="Times New Roman" w:hAnsi="Times New Roman" w:cs="Times New Roman"/>
        </w:rPr>
        <w:t>in local</w:t>
      </w:r>
      <w:r w:rsidR="00FD71E6" w:rsidRPr="003F3F36">
        <w:rPr>
          <w:rFonts w:ascii="Times New Roman" w:hAnsi="Times New Roman" w:cs="Times New Roman"/>
        </w:rPr>
        <w:t xml:space="preserve"> (i.e. </w:t>
      </w:r>
      <w:r w:rsidR="00A8481D" w:rsidRPr="003F3F36">
        <w:rPr>
          <w:rFonts w:ascii="Times New Roman" w:hAnsi="Times New Roman" w:cs="Times New Roman"/>
        </w:rPr>
        <w:t>I</w:t>
      </w:r>
      <w:r w:rsidR="003931FD" w:rsidRPr="003F3F36">
        <w:rPr>
          <w:rFonts w:ascii="Times New Roman" w:hAnsi="Times New Roman" w:cs="Times New Roman"/>
        </w:rPr>
        <w:t>ntranet</w:t>
      </w:r>
      <w:r w:rsidR="00FB1CCE" w:rsidRPr="003F3F36">
        <w:rPr>
          <w:rFonts w:ascii="Times New Roman" w:hAnsi="Times New Roman" w:cs="Times New Roman"/>
        </w:rPr>
        <w:t xml:space="preserve">) </w:t>
      </w:r>
      <w:r w:rsidR="003931FD" w:rsidRPr="003F3F36">
        <w:rPr>
          <w:rFonts w:ascii="Times New Roman" w:hAnsi="Times New Roman" w:cs="Times New Roman"/>
        </w:rPr>
        <w:t xml:space="preserve">or </w:t>
      </w:r>
      <w:r w:rsidR="009D5A7E" w:rsidRPr="003F3F36">
        <w:rPr>
          <w:rFonts w:ascii="Times New Roman" w:hAnsi="Times New Roman" w:cs="Times New Roman"/>
        </w:rPr>
        <w:t>distributed (</w:t>
      </w:r>
      <w:r w:rsidR="00FD71E6" w:rsidRPr="003F3F36">
        <w:rPr>
          <w:rFonts w:ascii="Times New Roman" w:hAnsi="Times New Roman" w:cs="Times New Roman"/>
        </w:rPr>
        <w:t>i.e.</w:t>
      </w:r>
      <w:r w:rsidR="00A8481D" w:rsidRPr="003F3F36">
        <w:rPr>
          <w:rFonts w:ascii="Times New Roman" w:hAnsi="Times New Roman" w:cs="Times New Roman"/>
        </w:rPr>
        <w:t xml:space="preserve"> </w:t>
      </w:r>
      <w:r w:rsidR="003931FD" w:rsidRPr="003F3F36">
        <w:rPr>
          <w:rFonts w:ascii="Times New Roman" w:hAnsi="Times New Roman" w:cs="Times New Roman"/>
        </w:rPr>
        <w:t>Cloud)</w:t>
      </w:r>
      <w:r w:rsidR="003E5FE0">
        <w:rPr>
          <w:rFonts w:ascii="Times New Roman" w:hAnsi="Times New Roman" w:cs="Times New Roman"/>
        </w:rPr>
        <w:t xml:space="preserve"> environments</w:t>
      </w:r>
      <w:r w:rsidR="00E50A49" w:rsidRPr="003F3F36">
        <w:rPr>
          <w:rFonts w:ascii="Times New Roman" w:hAnsi="Times New Roman" w:cs="Times New Roman"/>
        </w:rPr>
        <w:t>.</w:t>
      </w:r>
      <w:r w:rsidR="00407366" w:rsidRPr="003F3F36">
        <w:rPr>
          <w:rFonts w:ascii="Times New Roman" w:hAnsi="Times New Roman" w:cs="Times New Roman"/>
        </w:rPr>
        <w:t xml:space="preserve"> </w:t>
      </w:r>
      <w:r w:rsidR="006B41ED" w:rsidRPr="003F3F36">
        <w:rPr>
          <w:rFonts w:ascii="Times New Roman" w:hAnsi="Times New Roman" w:cs="Times New Roman"/>
        </w:rPr>
        <w:t>Powered</w:t>
      </w:r>
      <w:r w:rsidR="006B41ED">
        <w:t xml:space="preserve"> by Object Oriented Programming techniques and </w:t>
      </w:r>
      <w:r w:rsidR="000668D2">
        <w:t>d</w:t>
      </w:r>
      <w:r w:rsidR="00BC7CD3">
        <w:t>istributed computing</w:t>
      </w:r>
      <w:r w:rsidR="006B41ED">
        <w:t>, APIs</w:t>
      </w:r>
      <w:r w:rsidR="00BC7CD3">
        <w:t xml:space="preserve"> have now taken the form of web services</w:t>
      </w:r>
      <w:r w:rsidR="00523673">
        <w:t>. Just like the traditional API’s</w:t>
      </w:r>
      <w:r w:rsidR="000668D2">
        <w:t>,</w:t>
      </w:r>
      <w:r w:rsidR="00523673">
        <w:t xml:space="preserve"> web services</w:t>
      </w:r>
      <w:r w:rsidR="000706E7">
        <w:t xml:space="preserve"> </w:t>
      </w:r>
      <w:r w:rsidR="00523673">
        <w:t xml:space="preserve">(and objects) have methods and </w:t>
      </w:r>
      <w:r w:rsidR="00AD68E1">
        <w:t xml:space="preserve">attributes. If someone wants to use the web service (i.e. </w:t>
      </w:r>
      <w:r w:rsidR="00F768B7">
        <w:t xml:space="preserve">return </w:t>
      </w:r>
      <w:r w:rsidR="00AD68E1">
        <w:t xml:space="preserve">a list of houses in zip code 78654), she/he would </w:t>
      </w:r>
      <w:r w:rsidR="000706E7">
        <w:t>invoke the appropriate web service method</w:t>
      </w:r>
      <w:r w:rsidR="00F768B7">
        <w:t xml:space="preserve"> with the appropriate at</w:t>
      </w:r>
      <w:r w:rsidR="00E94AD0">
        <w:t>tributes</w:t>
      </w:r>
      <w:r w:rsidR="000706E7">
        <w:t>.</w:t>
      </w:r>
    </w:p>
    <w:p w14:paraId="1C2DFF4B" w14:textId="70B9FB39" w:rsidR="00347204" w:rsidRDefault="00E57C44" w:rsidP="00E94AD0">
      <w:r>
        <w:t>Whether</w:t>
      </w:r>
      <w:r w:rsidR="00A8481D">
        <w:t xml:space="preserve"> </w:t>
      </w:r>
      <w:r>
        <w:t xml:space="preserve">old </w:t>
      </w:r>
      <w:r w:rsidR="00E94AD0">
        <w:t xml:space="preserve">or new </w:t>
      </w:r>
      <w:r w:rsidR="00A8481D">
        <w:t>API’s</w:t>
      </w:r>
      <w:r w:rsidR="005E48A0">
        <w:t>, they all must ha</w:t>
      </w:r>
      <w:r w:rsidR="00292D61">
        <w:t>ve</w:t>
      </w:r>
      <w:r w:rsidR="005E48A0">
        <w:t xml:space="preserve"> certain set of rules that must be known by the consumers of the API</w:t>
      </w:r>
      <w:r w:rsidR="004107F7">
        <w:t>.</w:t>
      </w:r>
      <w:r w:rsidR="00BC62DF">
        <w:t xml:space="preserve"> </w:t>
      </w:r>
      <w:r w:rsidR="00A4196B">
        <w:t xml:space="preserve">We can think of these rules as sort of agreement between the API and the use of the API. </w:t>
      </w:r>
      <w:r w:rsidR="00436452">
        <w:t>The start button is an API</w:t>
      </w:r>
      <w:r w:rsidR="007A023E">
        <w:t xml:space="preserve"> because </w:t>
      </w:r>
      <w:r w:rsidR="00B12CF9">
        <w:t>no matter</w:t>
      </w:r>
      <w:r w:rsidR="007A023E">
        <w:t xml:space="preserve"> where we use it, pushing it would start something. It is agreed by all users of the start button, </w:t>
      </w:r>
      <w:r w:rsidR="00B12CF9">
        <w:t>that this is the effect of using the start API.</w:t>
      </w:r>
    </w:p>
    <w:p w14:paraId="210827A0" w14:textId="139DD2ED" w:rsidR="003F3F36" w:rsidRPr="003F3F36" w:rsidRDefault="00BC62DF" w:rsidP="00E94AD0">
      <w:pPr>
        <w:rPr>
          <w:rFonts w:ascii="Times New Roman" w:hAnsi="Times New Roman" w:cs="Times New Roman"/>
        </w:rPr>
      </w:pPr>
      <w:r>
        <w:t xml:space="preserve">REST APIs are not really a set of APIs that we can invoke via web service or any other </w:t>
      </w:r>
      <w:r w:rsidR="00C97805">
        <w:t>mechanism. REST API is framework wherein components of a networked environment can exchange data</w:t>
      </w:r>
      <w:r w:rsidR="009779AD">
        <w:t>.</w:t>
      </w:r>
      <w:r w:rsidR="006D458D">
        <w:t xml:space="preserve"> </w:t>
      </w:r>
      <w:r w:rsidR="003F3F36" w:rsidRPr="003F3F36">
        <w:rPr>
          <w:rFonts w:ascii="Times New Roman" w:hAnsi="Times New Roman" w:cs="Times New Roman"/>
        </w:rPr>
        <w:t xml:space="preserve">The REST architectural style specifies a uniform interface that facilitates </w:t>
      </w:r>
      <w:r w:rsidR="003F3F36" w:rsidRPr="003F3F36">
        <w:rPr>
          <w:rFonts w:ascii="Times New Roman" w:hAnsi="Times New Roman" w:cs="Times New Roman"/>
        </w:rPr>
        <w:lastRenderedPageBreak/>
        <w:t xml:space="preserve">properties such as performance, scalability, and modifiability. These properties enable services on the web to exchange data </w:t>
      </w:r>
      <w:r w:rsidR="00400172" w:rsidRPr="003F3F36">
        <w:t>seamlessly</w:t>
      </w:r>
      <w:r w:rsidR="00400172">
        <w:t xml:space="preserve"> (and reliably)</w:t>
      </w:r>
      <w:r w:rsidR="003F3F36" w:rsidRPr="003F3F36">
        <w:rPr>
          <w:rFonts w:ascii="Times New Roman" w:hAnsi="Times New Roman" w:cs="Times New Roman"/>
        </w:rPr>
        <w:t xml:space="preserve">. </w:t>
      </w:r>
    </w:p>
    <w:p w14:paraId="78FCBF18" w14:textId="6F24E28D" w:rsidR="003F3F36" w:rsidRPr="003F3F36" w:rsidRDefault="003F3F36" w:rsidP="00400172">
      <w:r w:rsidRPr="003F3F36">
        <w:rPr>
          <w:rFonts w:ascii="Times New Roman" w:hAnsi="Times New Roman" w:cs="Times New Roman"/>
        </w:rPr>
        <w:t> </w:t>
      </w:r>
      <w:r w:rsidRPr="003F3F36">
        <w:t xml:space="preserve">In the REST architectural style, data and functionality are considered resources and are accessed using Uniform Resource </w:t>
      </w:r>
      <w:r w:rsidR="00400172" w:rsidRPr="003F3F36">
        <w:t>identifiers (</w:t>
      </w:r>
      <w:r w:rsidRPr="003F3F36">
        <w:t xml:space="preserve">URIs), typically </w:t>
      </w:r>
      <w:r w:rsidR="00FD46C1">
        <w:t xml:space="preserve">and </w:t>
      </w:r>
      <w:proofErr w:type="gramStart"/>
      <w:r w:rsidR="00FD46C1">
        <w:t xml:space="preserve">most commonly </w:t>
      </w:r>
      <w:r w:rsidRPr="003F3F36">
        <w:t>linked</w:t>
      </w:r>
      <w:proofErr w:type="gramEnd"/>
      <w:r w:rsidRPr="003F3F36">
        <w:t xml:space="preserve"> on the web. It is a client/server architecture and is designed to use a stateless communication protocol such as HTTP. Clients and servers exchange the representations of resources by using a standard interface protocol such as JSON.  </w:t>
      </w:r>
    </w:p>
    <w:p w14:paraId="7D25B688" w14:textId="103BE8B9" w:rsidR="003F3F36" w:rsidRPr="003F3F36" w:rsidRDefault="003F3F36" w:rsidP="00661124">
      <w:r w:rsidRPr="003F3F36">
        <w:rPr>
          <w:rFonts w:ascii="Times New Roman" w:hAnsi="Times New Roman" w:cs="Times New Roman"/>
        </w:rPr>
        <w:t> </w:t>
      </w:r>
      <w:r w:rsidRPr="003F3F36">
        <w:t>REST provides a standard way for a web service provider to expose its resources on the web. Similarly, the client accesses those services via the HTTP methods GET,</w:t>
      </w:r>
      <w:r w:rsidR="0039628F">
        <w:t xml:space="preserve"> </w:t>
      </w:r>
      <w:r w:rsidRPr="003F3F36">
        <w:t>PUT,</w:t>
      </w:r>
      <w:r w:rsidR="0039628F">
        <w:t xml:space="preserve"> </w:t>
      </w:r>
      <w:r w:rsidRPr="003F3F36">
        <w:t xml:space="preserve">DELETE, and POST. The resources can be considered as objects that represent the resource. Since the objects are represented in markup languages, manipulations of them becomes standard. For </w:t>
      </w:r>
      <w:r w:rsidR="00226D8C" w:rsidRPr="003F3F36">
        <w:t>example,</w:t>
      </w:r>
      <w:r w:rsidRPr="003F3F36">
        <w:t xml:space="preserve"> the python library for JSON </w:t>
      </w:r>
      <w:r w:rsidR="00226D8C">
        <w:t xml:space="preserve">and Beautiful Soup </w:t>
      </w:r>
      <w:r w:rsidRPr="003F3F36">
        <w:t xml:space="preserve">can be used to parse a reply to GET. </w:t>
      </w:r>
      <w:r w:rsidR="00A5391E">
        <w:t xml:space="preserve">In the REST framework, the rules to qualify and API as </w:t>
      </w:r>
      <w:r w:rsidR="00496CE7">
        <w:t xml:space="preserve">REST </w:t>
      </w:r>
      <w:proofErr w:type="gramStart"/>
      <w:r w:rsidR="00496CE7">
        <w:t>API ,</w:t>
      </w:r>
      <w:proofErr w:type="gramEnd"/>
      <w:r w:rsidR="00496CE7">
        <w:t xml:space="preserve"> </w:t>
      </w:r>
      <w:r w:rsidR="00F12B5E">
        <w:t xml:space="preserve">or REST Web Service </w:t>
      </w:r>
      <w:r w:rsidR="00496CE7">
        <w:t xml:space="preserve">or </w:t>
      </w:r>
      <w:proofErr w:type="spellStart"/>
      <w:r w:rsidR="00A5391E">
        <w:t>R</w:t>
      </w:r>
      <w:r w:rsidR="00AE7114">
        <w:t>EST</w:t>
      </w:r>
      <w:r w:rsidR="00A5391E">
        <w:t>Ful</w:t>
      </w:r>
      <w:proofErr w:type="spellEnd"/>
      <w:r w:rsidR="00496CE7">
        <w:t xml:space="preserve"> </w:t>
      </w:r>
      <w:r w:rsidR="00F12B5E">
        <w:t xml:space="preserve"> APIs, the following HTTP</w:t>
      </w:r>
      <w:r w:rsidR="00AE7114">
        <w:t xml:space="preserve"> requests must be supported.</w:t>
      </w:r>
      <w:r w:rsidRPr="003F3F36">
        <w:t>:</w:t>
      </w:r>
    </w:p>
    <w:p w14:paraId="2AD88561" w14:textId="77777777" w:rsidR="003F3F36" w:rsidRPr="003F3F36" w:rsidRDefault="003F3F36" w:rsidP="003F3F36">
      <w:pPr>
        <w:pStyle w:val="NormalWeb"/>
      </w:pPr>
      <w:r w:rsidRPr="003F3F36">
        <w:t> </w:t>
      </w:r>
    </w:p>
    <w:p w14:paraId="4F81AB63" w14:textId="77777777" w:rsidR="003F3F36" w:rsidRPr="003F3F36" w:rsidRDefault="003F3F36" w:rsidP="003F3F36">
      <w:pPr>
        <w:pStyle w:val="NormalWeb"/>
        <w:ind w:left="720"/>
      </w:pPr>
      <w:r w:rsidRPr="003F3F36">
        <w:t>GET – Used to retrieve information from the endpoint</w:t>
      </w:r>
    </w:p>
    <w:p w14:paraId="3C98C3F1" w14:textId="77777777" w:rsidR="003F3F36" w:rsidRPr="003F3F36" w:rsidRDefault="003F3F36" w:rsidP="003F3F36">
      <w:pPr>
        <w:pStyle w:val="NormalWeb"/>
        <w:ind w:left="720"/>
      </w:pPr>
      <w:r w:rsidRPr="003F3F36">
        <w:t>POST – Used to create a new entity on the endpoint or to update an existing entity</w:t>
      </w:r>
    </w:p>
    <w:p w14:paraId="4BA1B942" w14:textId="70C9394B" w:rsidR="003F3F36" w:rsidRPr="003F3F36" w:rsidRDefault="003F3F36" w:rsidP="003F3F36">
      <w:pPr>
        <w:pStyle w:val="NormalWeb"/>
        <w:ind w:left="720"/>
      </w:pPr>
      <w:r w:rsidRPr="003F3F36">
        <w:t xml:space="preserve">PUT – Used to create a new entity or to update an existing entity. The most significant difference between POST and PUT is that PUT is idempotent. This means repeated calls of these methods has the same </w:t>
      </w:r>
      <w:r w:rsidR="00D33E2C" w:rsidRPr="003F3F36">
        <w:t>effect</w:t>
      </w:r>
      <w:r w:rsidRPr="003F3F36">
        <w:t xml:space="preserve"> on the server side, but not necessarily on the client side.</w:t>
      </w:r>
    </w:p>
    <w:p w14:paraId="164D0879" w14:textId="77777777" w:rsidR="003F3F36" w:rsidRPr="003F3F36" w:rsidRDefault="003F3F36" w:rsidP="003F3F36">
      <w:pPr>
        <w:pStyle w:val="NormalWeb"/>
        <w:ind w:left="720"/>
      </w:pPr>
      <w:r w:rsidRPr="003F3F36">
        <w:lastRenderedPageBreak/>
        <w:t xml:space="preserve">DELETE –Used to request that a resource be removed. DELETE is also idempotent except the reply to 1st DELETE is different than subsequent ones because the object </w:t>
      </w:r>
      <w:proofErr w:type="spellStart"/>
      <w:r w:rsidRPr="003F3F36">
        <w:t>dies</w:t>
      </w:r>
      <w:proofErr w:type="spellEnd"/>
      <w:r w:rsidRPr="003F3F36">
        <w:t xml:space="preserve"> not exist in subsequent times so the client will get a "No Content" or "Not found" error.</w:t>
      </w:r>
    </w:p>
    <w:p w14:paraId="244AC839" w14:textId="0ED501EE" w:rsidR="003F3F36" w:rsidRDefault="003F3F36" w:rsidP="003F3F36">
      <w:pPr>
        <w:pStyle w:val="NormalWeb"/>
        <w:ind w:left="720"/>
      </w:pPr>
      <w:r w:rsidRPr="003F3F36">
        <w:t xml:space="preserve">PATCH – Used to request a partial update to a resource. </w:t>
      </w:r>
    </w:p>
    <w:p w14:paraId="1CB7C2CE" w14:textId="50B92D48" w:rsidR="00475694" w:rsidRDefault="00475694" w:rsidP="003F3F36">
      <w:pPr>
        <w:pStyle w:val="NormalWeb"/>
        <w:ind w:left="720"/>
      </w:pPr>
    </w:p>
    <w:p w14:paraId="6B0AF1D4" w14:textId="3E99007F" w:rsidR="00475694" w:rsidRPr="003F3F36" w:rsidRDefault="0058423F" w:rsidP="008B7D24">
      <w:pPr>
        <w:rPr>
          <w:rFonts w:ascii="Times New Roman" w:hAnsi="Times New Roman" w:cs="Times New Roman"/>
        </w:rPr>
      </w:pPr>
      <w:r>
        <w:t>Conceptualized by Roy Field</w:t>
      </w:r>
      <w:r w:rsidR="00B9262E">
        <w:t>ing, REST is the underlying architecture of the web</w:t>
      </w:r>
      <w:r w:rsidR="00A637AF">
        <w:t xml:space="preserve"> because it </w:t>
      </w:r>
      <w:r w:rsidR="00430A27">
        <w:t>uses</w:t>
      </w:r>
      <w:r w:rsidR="00A637AF">
        <w:t xml:space="preserve"> the HTTP </w:t>
      </w:r>
      <w:r w:rsidR="00430A27">
        <w:t>protocol</w:t>
      </w:r>
      <w:r w:rsidR="00B9262E">
        <w:t>.</w:t>
      </w:r>
      <w:r w:rsidR="00A637AF">
        <w:t xml:space="preserve"> </w:t>
      </w:r>
      <w:r w:rsidR="00430A27">
        <w:t xml:space="preserve">APIs developed </w:t>
      </w:r>
      <w:r w:rsidR="003504D6">
        <w:t>using the REST framework can be provide different services</w:t>
      </w:r>
      <w:r w:rsidR="00EE3E1B">
        <w:t>.</w:t>
      </w:r>
      <w:r w:rsidR="001A3AB2">
        <w:t xml:space="preserve"> In a push/pull environment, the APIs communicate with their </w:t>
      </w:r>
      <w:r w:rsidR="00127C42">
        <w:t>clients (</w:t>
      </w:r>
      <w:r w:rsidR="001A3AB2">
        <w:t>or other server for that matter)</w:t>
      </w:r>
      <w:r w:rsidR="004D5225">
        <w:t xml:space="preserve"> in a request/reply fashion. In other cases, it a polling mechanism where </w:t>
      </w:r>
      <w:r w:rsidR="00127C42">
        <w:t>clients (</w:t>
      </w:r>
      <w:r w:rsidR="004D5225">
        <w:t>or servers for that matter) would constantly poll for data.</w:t>
      </w:r>
      <w:r w:rsidR="00EE3E1B">
        <w:t xml:space="preserve"> </w:t>
      </w:r>
      <w:r w:rsidR="004D5225">
        <w:t>In other cases</w:t>
      </w:r>
      <w:r w:rsidR="00127C42">
        <w:t xml:space="preserve">, live streaming of data is provided by the API. </w:t>
      </w:r>
      <w:r w:rsidR="00037358">
        <w:t xml:space="preserve">In all cases, the API’s rules must be followed regarding security, format of the </w:t>
      </w:r>
      <w:r w:rsidR="00C05A97">
        <w:t>messaging (</w:t>
      </w:r>
      <w:r w:rsidR="00037358">
        <w:t>XML, HTML, JSO</w:t>
      </w:r>
      <w:r w:rsidR="00C05A97">
        <w:t>N</w:t>
      </w:r>
      <w:r w:rsidR="00037358">
        <w:t>,</w:t>
      </w:r>
      <w:r w:rsidR="00C05A97">
        <w:t xml:space="preserve"> </w:t>
      </w:r>
      <w:r w:rsidR="00037358">
        <w:t>etc.)</w:t>
      </w:r>
    </w:p>
    <w:p w14:paraId="455C0238" w14:textId="63F00A5F" w:rsidR="00BD49EF" w:rsidRDefault="004238A2" w:rsidP="00914D2B">
      <w:pPr>
        <w:pStyle w:val="Heading1"/>
      </w:pPr>
      <w:r>
        <w:t>Conclusion</w:t>
      </w:r>
    </w:p>
    <w:p w14:paraId="1AA8640F" w14:textId="49134880" w:rsidR="00B17344" w:rsidRDefault="00B17344" w:rsidP="00B17344"/>
    <w:p w14:paraId="03D1210F" w14:textId="37A11796" w:rsidR="00B17344" w:rsidRDefault="001B570D" w:rsidP="00B17344">
      <w:r>
        <w:t>REST APIs are APIs that follow the HTTP protocol. Additionally, they provide for security mechanism</w:t>
      </w:r>
      <w:r w:rsidR="00D42137">
        <w:t xml:space="preserve"> and exchange of data is various formats. From this framework, we can build API’s that can provide </w:t>
      </w:r>
      <w:r w:rsidR="00F8553F">
        <w:t xml:space="preserve">services specific to the use case. Live streaming APIs </w:t>
      </w:r>
      <w:r w:rsidR="00635A35">
        <w:t xml:space="preserve">aren’t </w:t>
      </w:r>
      <w:r w:rsidR="00817D8B">
        <w:t xml:space="preserve">just </w:t>
      </w:r>
      <w:proofErr w:type="gramStart"/>
      <w:r w:rsidR="00817D8B">
        <w:t>say</w:t>
      </w:r>
      <w:proofErr w:type="gramEnd"/>
      <w:r w:rsidR="00635A35">
        <w:t xml:space="preserve"> streaming video, but rather continuous feed of data</w:t>
      </w:r>
      <w:r w:rsidR="00817D8B">
        <w:t>. For example</w:t>
      </w:r>
      <w:r w:rsidR="008F4EA6">
        <w:t>, a streaming API could notify a client o</w:t>
      </w:r>
      <w:r w:rsidR="00D04F8E">
        <w:t xml:space="preserve">f a customer’s spending habit. The client can detect a </w:t>
      </w:r>
      <w:r w:rsidR="008463B0">
        <w:t>fraudulent</w:t>
      </w:r>
      <w:r w:rsidR="00D04F8E">
        <w:t xml:space="preserve"> charge as soon as one comes in that doesn’t fit the </w:t>
      </w:r>
      <w:r w:rsidR="008463B0">
        <w:t>norm.</w:t>
      </w:r>
    </w:p>
    <w:p w14:paraId="29905A7D" w14:textId="21EC3BF0" w:rsidR="00B17344" w:rsidRDefault="00B17344" w:rsidP="00B17344"/>
    <w:p w14:paraId="7EC42772" w14:textId="462A48A2" w:rsidR="00B17344" w:rsidRDefault="00B17344" w:rsidP="00B17344"/>
    <w:p w14:paraId="5F315161" w14:textId="39BD3166" w:rsidR="00B17344" w:rsidRDefault="00B17344" w:rsidP="00B17344">
      <w:pPr>
        <w:pStyle w:val="Heading1"/>
      </w:pPr>
      <w:r>
        <w:lastRenderedPageBreak/>
        <w:t>References</w:t>
      </w:r>
    </w:p>
    <w:p w14:paraId="76E63E66" w14:textId="300EBA21" w:rsidR="00624193" w:rsidRDefault="007C284B" w:rsidP="00624193">
      <w:pPr>
        <w:pStyle w:val="NormalWeb"/>
        <w:numPr>
          <w:ilvl w:val="0"/>
          <w:numId w:val="17"/>
        </w:numPr>
        <w:rPr>
          <w:rFonts w:ascii="Calibri" w:hAnsi="Calibri" w:cs="Calibri"/>
          <w:sz w:val="22"/>
          <w:szCs w:val="22"/>
        </w:rPr>
      </w:pPr>
      <w:hyperlink r:id="rId9" w:history="1">
        <w:r w:rsidR="00624193">
          <w:rPr>
            <w:rStyle w:val="Hyperlink"/>
            <w:rFonts w:ascii="Calibri" w:hAnsi="Calibri" w:cs="Calibri"/>
            <w:sz w:val="22"/>
            <w:szCs w:val="22"/>
          </w:rPr>
          <w:t>APIs | REST | REST APIs Demystified</w:t>
        </w:r>
      </w:hyperlink>
    </w:p>
    <w:p w14:paraId="0463D5A1" w14:textId="031CC588" w:rsidR="00624193" w:rsidRDefault="007C284B" w:rsidP="00872F61">
      <w:pPr>
        <w:pStyle w:val="ListParagraph"/>
        <w:numPr>
          <w:ilvl w:val="0"/>
          <w:numId w:val="17"/>
        </w:numPr>
      </w:pPr>
      <w:hyperlink r:id="rId10" w:history="1">
        <w:r w:rsidR="00624193">
          <w:rPr>
            <w:rStyle w:val="Hyperlink"/>
            <w:rFonts w:ascii="Calibri" w:hAnsi="Calibri" w:cs="Calibri"/>
            <w:sz w:val="22"/>
            <w:szCs w:val="22"/>
          </w:rPr>
          <w:t>Python Requests Tutorial: Request Web Pages, Download Images, POST Data, Read JSON, and More</w:t>
        </w:r>
      </w:hyperlink>
    </w:p>
    <w:p w14:paraId="746B2DE9" w14:textId="1821DEC8" w:rsidR="00624193" w:rsidRDefault="00624193" w:rsidP="00624193">
      <w:pPr>
        <w:pStyle w:val="ListParagraph"/>
        <w:numPr>
          <w:ilvl w:val="0"/>
          <w:numId w:val="17"/>
        </w:numPr>
      </w:pPr>
      <w:r>
        <w:t xml:space="preserve">Sarkar, Dr. </w:t>
      </w:r>
      <w:proofErr w:type="spellStart"/>
      <w:r>
        <w:t>Tirthajyoti</w:t>
      </w:r>
      <w:proofErr w:type="spellEnd"/>
      <w:r>
        <w:t xml:space="preserve">. Data Wrangling with Python: Creating actionable data from raw </w:t>
      </w:r>
      <w:proofErr w:type="gramStart"/>
      <w:r>
        <w:t>sources .</w:t>
      </w:r>
      <w:proofErr w:type="gramEnd"/>
      <w:r>
        <w:t xml:space="preserve"> </w:t>
      </w:r>
      <w:proofErr w:type="spellStart"/>
      <w:r>
        <w:t>Packt</w:t>
      </w:r>
      <w:proofErr w:type="spellEnd"/>
      <w:r>
        <w:t xml:space="preserve"> Publishing. Kindle Edition.</w:t>
      </w:r>
    </w:p>
    <w:p w14:paraId="666C6F6D" w14:textId="35F66199" w:rsidR="00D62F3B" w:rsidRDefault="00D62F3B" w:rsidP="00624193">
      <w:pPr>
        <w:pStyle w:val="ListParagraph"/>
        <w:numPr>
          <w:ilvl w:val="0"/>
          <w:numId w:val="17"/>
        </w:numPr>
      </w:pPr>
      <w:r w:rsidRPr="00D62F3B">
        <w:t xml:space="preserve">Going Real-Time: How to Build a Streaming API - </w:t>
      </w:r>
      <w:hyperlink r:id="rId11" w:history="1">
        <w:r w:rsidR="00A36CEF" w:rsidRPr="00314022">
          <w:rPr>
            <w:rStyle w:val="Hyperlink"/>
          </w:rPr>
          <w:t>https://www.youtube.com/watch?v=4Awuux4hKYE</w:t>
        </w:r>
      </w:hyperlink>
    </w:p>
    <w:p w14:paraId="56882876" w14:textId="52FE5621" w:rsidR="00A36CEF" w:rsidRPr="00A36CEF" w:rsidRDefault="00A36CEF" w:rsidP="00A36CEF">
      <w:pPr>
        <w:pStyle w:val="ListParagraph"/>
        <w:numPr>
          <w:ilvl w:val="0"/>
          <w:numId w:val="17"/>
        </w:numPr>
      </w:pPr>
      <w:r w:rsidRPr="00A36CEF">
        <w:t>RESTful API (REST API)</w:t>
      </w:r>
      <w:r>
        <w:t xml:space="preserve"> - </w:t>
      </w:r>
      <w:hyperlink r:id="rId12" w:history="1">
        <w:r w:rsidR="006F23F3">
          <w:rPr>
            <w:rStyle w:val="Hyperlink"/>
          </w:rPr>
          <w:t>https://searchapparchitecture.techtarget.com/definition/RESTful-API</w:t>
        </w:r>
      </w:hyperlink>
    </w:p>
    <w:p w14:paraId="35644185" w14:textId="77777777" w:rsidR="00A36CEF" w:rsidRPr="00B17344" w:rsidRDefault="00A36CEF" w:rsidP="00FC6F34">
      <w:pPr>
        <w:pStyle w:val="ListParagraph"/>
        <w:ind w:left="1440"/>
      </w:pPr>
    </w:p>
    <w:p w14:paraId="1587046F" w14:textId="1D69C201" w:rsidR="00E81978" w:rsidRPr="00BD49EF" w:rsidRDefault="00E81978" w:rsidP="00BD49EF"/>
    <w:p w14:paraId="60E60974" w14:textId="7B02D460" w:rsidR="00E81978" w:rsidRDefault="00E81978"/>
    <w:sectPr w:rsidR="00E81978" w:rsidSect="00126FC3">
      <w:headerReference w:type="default" r:id="rId13"/>
      <w:headerReference w:type="first" r:id="rId14"/>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44289" w14:textId="77777777" w:rsidR="00693187" w:rsidRDefault="00693187">
      <w:pPr>
        <w:spacing w:line="240" w:lineRule="auto"/>
      </w:pPr>
      <w:r>
        <w:separator/>
      </w:r>
    </w:p>
    <w:p w14:paraId="16B95EE9" w14:textId="77777777" w:rsidR="00693187" w:rsidRDefault="00693187"/>
  </w:endnote>
  <w:endnote w:type="continuationSeparator" w:id="0">
    <w:p w14:paraId="5F7DD98C" w14:textId="77777777" w:rsidR="00693187" w:rsidRDefault="00693187">
      <w:pPr>
        <w:spacing w:line="240" w:lineRule="auto"/>
      </w:pPr>
      <w:r>
        <w:continuationSeparator/>
      </w:r>
    </w:p>
    <w:p w14:paraId="7A0FAE91" w14:textId="77777777" w:rsidR="00693187" w:rsidRDefault="006931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7E355" w14:textId="77777777" w:rsidR="00693187" w:rsidRDefault="00693187">
      <w:pPr>
        <w:spacing w:line="240" w:lineRule="auto"/>
      </w:pPr>
      <w:r>
        <w:separator/>
      </w:r>
    </w:p>
    <w:p w14:paraId="35F90D92" w14:textId="77777777" w:rsidR="00693187" w:rsidRDefault="00693187"/>
  </w:footnote>
  <w:footnote w:type="continuationSeparator" w:id="0">
    <w:p w14:paraId="0D3C5691" w14:textId="77777777" w:rsidR="00693187" w:rsidRDefault="00693187">
      <w:pPr>
        <w:spacing w:line="240" w:lineRule="auto"/>
      </w:pPr>
      <w:r>
        <w:continuationSeparator/>
      </w:r>
    </w:p>
    <w:p w14:paraId="5ED19FC9" w14:textId="77777777" w:rsidR="00693187" w:rsidRDefault="006931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56B80" w14:textId="6B6C6B80" w:rsidR="00E81978" w:rsidRDefault="007C284B">
    <w:pPr>
      <w:pStyle w:val="Header"/>
    </w:pPr>
    <w:sdt>
      <w:sdtPr>
        <w:rPr>
          <w:rStyle w:val="Strong"/>
        </w:rPr>
        <w:alias w:val="Running head"/>
        <w:tag w:val=""/>
        <w:id w:val="12739865"/>
        <w:placeholder>
          <w:docPart w:val="0EB70FFE4D4C44B8BDA65AA87BB3E55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5F392D">
          <w:rPr>
            <w:rStyle w:val="Strong"/>
          </w:rPr>
          <w:t>REST and streaming api’s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44184" w14:textId="24BEB2D8" w:rsidR="00E81978" w:rsidRDefault="007C284B">
    <w:pPr>
      <w:pStyle w:val="Header"/>
      <w:rPr>
        <w:rStyle w:val="Strong"/>
      </w:rPr>
    </w:pPr>
    <w:sdt>
      <w:sdtPr>
        <w:rPr>
          <w:rStyle w:val="Strong"/>
        </w:rPr>
        <w:alias w:val="Running head"/>
        <w:tag w:val=""/>
        <w:id w:val="-696842620"/>
        <w:placeholder>
          <w:docPart w:val="D084B6CFFA43482CB274262E4D8A93E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92F19">
          <w:rPr>
            <w:rStyle w:val="Strong"/>
          </w:rPr>
          <w:t>REST and streaming api</w:t>
        </w:r>
        <w:r w:rsidR="005F392D">
          <w:rPr>
            <w:rStyle w:val="Strong"/>
          </w:rPr>
          <w:t>’s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96F40B0"/>
    <w:multiLevelType w:val="hybridMultilevel"/>
    <w:tmpl w:val="B6A2E512"/>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1" w15:restartNumberingAfterBreak="0">
    <w:nsid w:val="2C601E5A"/>
    <w:multiLevelType w:val="multilevel"/>
    <w:tmpl w:val="1466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0B23E91"/>
    <w:multiLevelType w:val="hybridMultilevel"/>
    <w:tmpl w:val="29006E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68367762">
    <w:abstractNumId w:val="9"/>
  </w:num>
  <w:num w:numId="2" w16cid:durableId="967203240">
    <w:abstractNumId w:val="7"/>
  </w:num>
  <w:num w:numId="3" w16cid:durableId="863783009">
    <w:abstractNumId w:val="6"/>
  </w:num>
  <w:num w:numId="4" w16cid:durableId="991762611">
    <w:abstractNumId w:val="5"/>
  </w:num>
  <w:num w:numId="5" w16cid:durableId="1933782517">
    <w:abstractNumId w:val="4"/>
  </w:num>
  <w:num w:numId="6" w16cid:durableId="508183802">
    <w:abstractNumId w:val="8"/>
  </w:num>
  <w:num w:numId="7" w16cid:durableId="487595148">
    <w:abstractNumId w:val="3"/>
  </w:num>
  <w:num w:numId="8" w16cid:durableId="38283147">
    <w:abstractNumId w:val="2"/>
  </w:num>
  <w:num w:numId="9" w16cid:durableId="45765745">
    <w:abstractNumId w:val="1"/>
  </w:num>
  <w:num w:numId="10" w16cid:durableId="1940866160">
    <w:abstractNumId w:val="0"/>
  </w:num>
  <w:num w:numId="11" w16cid:durableId="1986659939">
    <w:abstractNumId w:val="9"/>
    <w:lvlOverride w:ilvl="0">
      <w:startOverride w:val="1"/>
    </w:lvlOverride>
  </w:num>
  <w:num w:numId="12" w16cid:durableId="77335124">
    <w:abstractNumId w:val="16"/>
  </w:num>
  <w:num w:numId="13" w16cid:durableId="1957368700">
    <w:abstractNumId w:val="13"/>
  </w:num>
  <w:num w:numId="14" w16cid:durableId="981159943">
    <w:abstractNumId w:val="12"/>
  </w:num>
  <w:num w:numId="15" w16cid:durableId="1832595535">
    <w:abstractNumId w:val="14"/>
  </w:num>
  <w:num w:numId="16" w16cid:durableId="2051565452">
    <w:abstractNumId w:val="10"/>
  </w:num>
  <w:num w:numId="17" w16cid:durableId="642740609">
    <w:abstractNumId w:val="15"/>
  </w:num>
  <w:num w:numId="18" w16cid:durableId="20253560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attachedTemplate r:id="rId1"/>
  <w:defaultTabStop w:val="720"/>
  <w:characterSpacingControl w:val="doNotCompress"/>
  <w:hdrShapeDefaults>
    <o:shapedefaults v:ext="edit" spidmax="409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8A9"/>
    <w:rsid w:val="00021125"/>
    <w:rsid w:val="0002189D"/>
    <w:rsid w:val="00037358"/>
    <w:rsid w:val="00042C87"/>
    <w:rsid w:val="00052B40"/>
    <w:rsid w:val="00054687"/>
    <w:rsid w:val="000668D2"/>
    <w:rsid w:val="000706E7"/>
    <w:rsid w:val="00080CF2"/>
    <w:rsid w:val="000A2168"/>
    <w:rsid w:val="000C09F8"/>
    <w:rsid w:val="000D3F41"/>
    <w:rsid w:val="000D72F5"/>
    <w:rsid w:val="000E73F7"/>
    <w:rsid w:val="000F3C3B"/>
    <w:rsid w:val="0011065C"/>
    <w:rsid w:val="00121BDA"/>
    <w:rsid w:val="00126FC3"/>
    <w:rsid w:val="00127C42"/>
    <w:rsid w:val="00143390"/>
    <w:rsid w:val="00147C09"/>
    <w:rsid w:val="0016029B"/>
    <w:rsid w:val="00160C32"/>
    <w:rsid w:val="0018134A"/>
    <w:rsid w:val="0018392F"/>
    <w:rsid w:val="00190F40"/>
    <w:rsid w:val="001A3AB2"/>
    <w:rsid w:val="001B570D"/>
    <w:rsid w:val="001B752D"/>
    <w:rsid w:val="001C2A73"/>
    <w:rsid w:val="001E3A9F"/>
    <w:rsid w:val="002136ED"/>
    <w:rsid w:val="00222E8E"/>
    <w:rsid w:val="00226D8C"/>
    <w:rsid w:val="0023116A"/>
    <w:rsid w:val="002808A9"/>
    <w:rsid w:val="0029243D"/>
    <w:rsid w:val="00292D61"/>
    <w:rsid w:val="002A2AFC"/>
    <w:rsid w:val="00301799"/>
    <w:rsid w:val="00311876"/>
    <w:rsid w:val="0032688D"/>
    <w:rsid w:val="00347204"/>
    <w:rsid w:val="003504D6"/>
    <w:rsid w:val="00355DCA"/>
    <w:rsid w:val="00360AD9"/>
    <w:rsid w:val="00373561"/>
    <w:rsid w:val="00377E41"/>
    <w:rsid w:val="003931FD"/>
    <w:rsid w:val="0039628F"/>
    <w:rsid w:val="003C4C54"/>
    <w:rsid w:val="003E5CC8"/>
    <w:rsid w:val="003E5FE0"/>
    <w:rsid w:val="003F3F36"/>
    <w:rsid w:val="00400172"/>
    <w:rsid w:val="00407366"/>
    <w:rsid w:val="004107F7"/>
    <w:rsid w:val="00417E5F"/>
    <w:rsid w:val="004238A2"/>
    <w:rsid w:val="00430A27"/>
    <w:rsid w:val="00436452"/>
    <w:rsid w:val="00445506"/>
    <w:rsid w:val="004753DC"/>
    <w:rsid w:val="00475694"/>
    <w:rsid w:val="00481C40"/>
    <w:rsid w:val="00481FF8"/>
    <w:rsid w:val="004851FC"/>
    <w:rsid w:val="00496CE7"/>
    <w:rsid w:val="004A4F6B"/>
    <w:rsid w:val="004B4E10"/>
    <w:rsid w:val="004D0F93"/>
    <w:rsid w:val="004D5225"/>
    <w:rsid w:val="004F2B17"/>
    <w:rsid w:val="005041ED"/>
    <w:rsid w:val="00513C66"/>
    <w:rsid w:val="00523673"/>
    <w:rsid w:val="00551A02"/>
    <w:rsid w:val="005534FA"/>
    <w:rsid w:val="0058423F"/>
    <w:rsid w:val="005B715F"/>
    <w:rsid w:val="005D3A03"/>
    <w:rsid w:val="005E48A0"/>
    <w:rsid w:val="005F392D"/>
    <w:rsid w:val="00601FCE"/>
    <w:rsid w:val="0061102D"/>
    <w:rsid w:val="00624193"/>
    <w:rsid w:val="00632EF4"/>
    <w:rsid w:val="00635A35"/>
    <w:rsid w:val="00661124"/>
    <w:rsid w:val="00667A65"/>
    <w:rsid w:val="00692F19"/>
    <w:rsid w:val="00693187"/>
    <w:rsid w:val="006A5402"/>
    <w:rsid w:val="006B41ED"/>
    <w:rsid w:val="006B5AD8"/>
    <w:rsid w:val="006C24F1"/>
    <w:rsid w:val="006D458D"/>
    <w:rsid w:val="006D4E1C"/>
    <w:rsid w:val="006F19FE"/>
    <w:rsid w:val="006F23F3"/>
    <w:rsid w:val="00727CBD"/>
    <w:rsid w:val="0073793A"/>
    <w:rsid w:val="00764A68"/>
    <w:rsid w:val="007A023E"/>
    <w:rsid w:val="007C0F0C"/>
    <w:rsid w:val="007C284B"/>
    <w:rsid w:val="007C4562"/>
    <w:rsid w:val="008002C0"/>
    <w:rsid w:val="008179B0"/>
    <w:rsid w:val="00817D8B"/>
    <w:rsid w:val="008267A6"/>
    <w:rsid w:val="008279BB"/>
    <w:rsid w:val="00832A54"/>
    <w:rsid w:val="008463B0"/>
    <w:rsid w:val="00851253"/>
    <w:rsid w:val="008601EA"/>
    <w:rsid w:val="00872F61"/>
    <w:rsid w:val="008A31DF"/>
    <w:rsid w:val="008B65DD"/>
    <w:rsid w:val="008B7D24"/>
    <w:rsid w:val="008C5323"/>
    <w:rsid w:val="008D3F6A"/>
    <w:rsid w:val="008E0AE0"/>
    <w:rsid w:val="008E40A7"/>
    <w:rsid w:val="008F4EA6"/>
    <w:rsid w:val="00914D2B"/>
    <w:rsid w:val="009158B5"/>
    <w:rsid w:val="00916EF3"/>
    <w:rsid w:val="00970875"/>
    <w:rsid w:val="009779AD"/>
    <w:rsid w:val="009879F2"/>
    <w:rsid w:val="009964DE"/>
    <w:rsid w:val="009A6A3B"/>
    <w:rsid w:val="009D5A7E"/>
    <w:rsid w:val="009E1546"/>
    <w:rsid w:val="009E4529"/>
    <w:rsid w:val="009E5BB2"/>
    <w:rsid w:val="00A03111"/>
    <w:rsid w:val="00A13B2F"/>
    <w:rsid w:val="00A36CEF"/>
    <w:rsid w:val="00A4196B"/>
    <w:rsid w:val="00A5391E"/>
    <w:rsid w:val="00A637AF"/>
    <w:rsid w:val="00A76470"/>
    <w:rsid w:val="00A8481D"/>
    <w:rsid w:val="00A92331"/>
    <w:rsid w:val="00AB1390"/>
    <w:rsid w:val="00AB2CD0"/>
    <w:rsid w:val="00AC6EB1"/>
    <w:rsid w:val="00AD68E1"/>
    <w:rsid w:val="00AE7114"/>
    <w:rsid w:val="00AF0586"/>
    <w:rsid w:val="00B04E23"/>
    <w:rsid w:val="00B072C5"/>
    <w:rsid w:val="00B12913"/>
    <w:rsid w:val="00B12CF9"/>
    <w:rsid w:val="00B17344"/>
    <w:rsid w:val="00B205B9"/>
    <w:rsid w:val="00B227EE"/>
    <w:rsid w:val="00B259CB"/>
    <w:rsid w:val="00B427C2"/>
    <w:rsid w:val="00B51018"/>
    <w:rsid w:val="00B61F8A"/>
    <w:rsid w:val="00B63DF5"/>
    <w:rsid w:val="00B71F9B"/>
    <w:rsid w:val="00B76D0B"/>
    <w:rsid w:val="00B823AA"/>
    <w:rsid w:val="00B844E0"/>
    <w:rsid w:val="00B9262E"/>
    <w:rsid w:val="00BA4251"/>
    <w:rsid w:val="00BA45DB"/>
    <w:rsid w:val="00BB0564"/>
    <w:rsid w:val="00BC62DF"/>
    <w:rsid w:val="00BC7CD3"/>
    <w:rsid w:val="00BD49EF"/>
    <w:rsid w:val="00BF4184"/>
    <w:rsid w:val="00C0035D"/>
    <w:rsid w:val="00C042B9"/>
    <w:rsid w:val="00C054D0"/>
    <w:rsid w:val="00C05A97"/>
    <w:rsid w:val="00C0601E"/>
    <w:rsid w:val="00C11821"/>
    <w:rsid w:val="00C157DB"/>
    <w:rsid w:val="00C303DD"/>
    <w:rsid w:val="00C31D30"/>
    <w:rsid w:val="00C345D4"/>
    <w:rsid w:val="00C35304"/>
    <w:rsid w:val="00C44B2B"/>
    <w:rsid w:val="00C97805"/>
    <w:rsid w:val="00C9789C"/>
    <w:rsid w:val="00CD6E39"/>
    <w:rsid w:val="00CD7BEF"/>
    <w:rsid w:val="00CF13DE"/>
    <w:rsid w:val="00CF6E91"/>
    <w:rsid w:val="00D02080"/>
    <w:rsid w:val="00D04F8E"/>
    <w:rsid w:val="00D3350E"/>
    <w:rsid w:val="00D33E2C"/>
    <w:rsid w:val="00D42137"/>
    <w:rsid w:val="00D478D9"/>
    <w:rsid w:val="00D5007A"/>
    <w:rsid w:val="00D62F3B"/>
    <w:rsid w:val="00D85B68"/>
    <w:rsid w:val="00D95897"/>
    <w:rsid w:val="00DA0795"/>
    <w:rsid w:val="00DB1749"/>
    <w:rsid w:val="00DC3253"/>
    <w:rsid w:val="00DC6B8A"/>
    <w:rsid w:val="00DD62B8"/>
    <w:rsid w:val="00DF0E07"/>
    <w:rsid w:val="00E14561"/>
    <w:rsid w:val="00E3092A"/>
    <w:rsid w:val="00E40E16"/>
    <w:rsid w:val="00E50A49"/>
    <w:rsid w:val="00E51DA8"/>
    <w:rsid w:val="00E547D5"/>
    <w:rsid w:val="00E57C44"/>
    <w:rsid w:val="00E6004D"/>
    <w:rsid w:val="00E72126"/>
    <w:rsid w:val="00E81978"/>
    <w:rsid w:val="00E94AD0"/>
    <w:rsid w:val="00EB3EB1"/>
    <w:rsid w:val="00EC372D"/>
    <w:rsid w:val="00ED2E08"/>
    <w:rsid w:val="00EE1374"/>
    <w:rsid w:val="00EE3E1B"/>
    <w:rsid w:val="00EE658E"/>
    <w:rsid w:val="00EF1F17"/>
    <w:rsid w:val="00F0642D"/>
    <w:rsid w:val="00F12B5E"/>
    <w:rsid w:val="00F15759"/>
    <w:rsid w:val="00F20E8F"/>
    <w:rsid w:val="00F379B7"/>
    <w:rsid w:val="00F525FA"/>
    <w:rsid w:val="00F644F2"/>
    <w:rsid w:val="00F70A80"/>
    <w:rsid w:val="00F768B7"/>
    <w:rsid w:val="00F83C24"/>
    <w:rsid w:val="00F8553F"/>
    <w:rsid w:val="00FA232B"/>
    <w:rsid w:val="00FB0338"/>
    <w:rsid w:val="00FB0CBE"/>
    <w:rsid w:val="00FB1CCE"/>
    <w:rsid w:val="00FB2A88"/>
    <w:rsid w:val="00FB5D3F"/>
    <w:rsid w:val="00FC6F34"/>
    <w:rsid w:val="00FD46C1"/>
    <w:rsid w:val="00FD64D9"/>
    <w:rsid w:val="00FD71E6"/>
    <w:rsid w:val="00FF2002"/>
    <w:rsid w:val="00FF6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DBF5A5F"/>
  <w15:chartTrackingRefBased/>
  <w15:docId w15:val="{C44AF216-C779-44CC-935F-5F09B6296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4753DC"/>
    <w:rPr>
      <w:color w:val="0000FF"/>
      <w:u w:val="single"/>
    </w:rPr>
  </w:style>
  <w:style w:type="paragraph" w:customStyle="1" w:styleId="Default">
    <w:name w:val="Default"/>
    <w:rsid w:val="006C24F1"/>
    <w:pPr>
      <w:autoSpaceDE w:val="0"/>
      <w:autoSpaceDN w:val="0"/>
      <w:adjustRightInd w:val="0"/>
      <w:spacing w:line="240" w:lineRule="auto"/>
      <w:ind w:firstLine="0"/>
    </w:pPr>
    <w:rPr>
      <w:rFonts w:ascii="Arial" w:hAnsi="Arial" w:cs="Arial"/>
      <w:color w:val="000000"/>
    </w:rPr>
  </w:style>
  <w:style w:type="character" w:styleId="UnresolvedMention">
    <w:name w:val="Unresolved Mention"/>
    <w:basedOn w:val="DefaultParagraphFont"/>
    <w:uiPriority w:val="99"/>
    <w:semiHidden/>
    <w:unhideWhenUsed/>
    <w:rsid w:val="00A36C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089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233079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994436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0719151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764007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earchapparchitecture.techtarget.com/definition/RESTful-API"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4Awuux4hKY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youtube.com/watch?v=tb8gHvYlCFs&amp;t=580s" TargetMode="External"/><Relationship Id="rId4" Type="http://schemas.openxmlformats.org/officeDocument/2006/relationships/styles" Target="styles.xml"/><Relationship Id="rId9" Type="http://schemas.openxmlformats.org/officeDocument/2006/relationships/hyperlink" Target="https://www.youtube.com/watch?v=FOZtRzY5x8E"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far\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C072AF204E74BF6BFEE0645A1216F7B"/>
        <w:category>
          <w:name w:val="General"/>
          <w:gallery w:val="placeholder"/>
        </w:category>
        <w:types>
          <w:type w:val="bbPlcHdr"/>
        </w:types>
        <w:behaviors>
          <w:behavior w:val="content"/>
        </w:behaviors>
        <w:guid w:val="{B69E35EA-0412-4BDD-8F78-DEB9E8290539}"/>
      </w:docPartPr>
      <w:docPartBody>
        <w:p w:rsidR="001170D0" w:rsidRDefault="00311E38">
          <w:pPr>
            <w:pStyle w:val="2C072AF204E74BF6BFEE0645A1216F7B"/>
          </w:pPr>
          <w:r>
            <w:t>[Title Here, up to 12 Words, on One to Two Lines]</w:t>
          </w:r>
        </w:p>
      </w:docPartBody>
    </w:docPart>
    <w:docPart>
      <w:docPartPr>
        <w:name w:val="D767DD6A7762472885DCF7043478A921"/>
        <w:category>
          <w:name w:val="General"/>
          <w:gallery w:val="placeholder"/>
        </w:category>
        <w:types>
          <w:type w:val="bbPlcHdr"/>
        </w:types>
        <w:behaviors>
          <w:behavior w:val="content"/>
        </w:behaviors>
        <w:guid w:val="{9AE96268-6D22-4841-AF05-E02ACEDFC6B8}"/>
      </w:docPartPr>
      <w:docPartBody>
        <w:p w:rsidR="001170D0" w:rsidRDefault="00311E38">
          <w:pPr>
            <w:pStyle w:val="D767DD6A7762472885DCF7043478A921"/>
          </w:pPr>
          <w:r>
            <w:t>Abstract</w:t>
          </w:r>
        </w:p>
      </w:docPartBody>
    </w:docPart>
    <w:docPart>
      <w:docPartPr>
        <w:name w:val="C80441E2F6094D07AEAE85B993A3368D"/>
        <w:category>
          <w:name w:val="General"/>
          <w:gallery w:val="placeholder"/>
        </w:category>
        <w:types>
          <w:type w:val="bbPlcHdr"/>
        </w:types>
        <w:behaviors>
          <w:behavior w:val="content"/>
        </w:behaviors>
        <w:guid w:val="{87182475-AA51-49C4-AED6-DFDD3E391295}"/>
      </w:docPartPr>
      <w:docPartBody>
        <w:p w:rsidR="001170D0" w:rsidRDefault="00311E38">
          <w:pPr>
            <w:pStyle w:val="C80441E2F6094D07AEAE85B993A3368D"/>
          </w:pPr>
          <w:r>
            <w:t>[Title Here, up to 12 Words, on One to Two Lines]</w:t>
          </w:r>
        </w:p>
      </w:docPartBody>
    </w:docPart>
    <w:docPart>
      <w:docPartPr>
        <w:name w:val="0EB70FFE4D4C44B8BDA65AA87BB3E55A"/>
        <w:category>
          <w:name w:val="General"/>
          <w:gallery w:val="placeholder"/>
        </w:category>
        <w:types>
          <w:type w:val="bbPlcHdr"/>
        </w:types>
        <w:behaviors>
          <w:behavior w:val="content"/>
        </w:behaviors>
        <w:guid w:val="{C3974C6F-6368-4EB5-90FF-E8691FDC1BDD}"/>
      </w:docPartPr>
      <w:docPartBody>
        <w:p w:rsidR="001170D0" w:rsidRDefault="00311E38">
          <w:pPr>
            <w:pStyle w:val="0EB70FFE4D4C44B8BDA65AA87BB3E55A"/>
          </w:pPr>
          <w:r w:rsidRPr="005D3A03">
            <w:t>Figures title:</w:t>
          </w:r>
        </w:p>
      </w:docPartBody>
    </w:docPart>
    <w:docPart>
      <w:docPartPr>
        <w:name w:val="D084B6CFFA43482CB274262E4D8A93E4"/>
        <w:category>
          <w:name w:val="General"/>
          <w:gallery w:val="placeholder"/>
        </w:category>
        <w:types>
          <w:type w:val="bbPlcHdr"/>
        </w:types>
        <w:behaviors>
          <w:behavior w:val="content"/>
        </w:behaviors>
        <w:guid w:val="{503E92E9-22AE-448D-9578-9F818E7D29A8}"/>
      </w:docPartPr>
      <w:docPartBody>
        <w:p w:rsidR="001170D0" w:rsidRDefault="00311E38">
          <w:pPr>
            <w:pStyle w:val="D084B6CFFA43482CB274262E4D8A93E4"/>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E38"/>
    <w:rsid w:val="001170D0"/>
    <w:rsid w:val="00311E38"/>
    <w:rsid w:val="00944811"/>
    <w:rsid w:val="00A85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072AF204E74BF6BFEE0645A1216F7B">
    <w:name w:val="2C072AF204E74BF6BFEE0645A1216F7B"/>
  </w:style>
  <w:style w:type="paragraph" w:customStyle="1" w:styleId="D767DD6A7762472885DCF7043478A921">
    <w:name w:val="D767DD6A7762472885DCF7043478A921"/>
  </w:style>
  <w:style w:type="character" w:styleId="Emphasis">
    <w:name w:val="Emphasis"/>
    <w:basedOn w:val="DefaultParagraphFont"/>
    <w:uiPriority w:val="4"/>
    <w:unhideWhenUsed/>
    <w:qFormat/>
    <w:rPr>
      <w:i/>
      <w:iCs/>
    </w:rPr>
  </w:style>
  <w:style w:type="paragraph" w:customStyle="1" w:styleId="C80441E2F6094D07AEAE85B993A3368D">
    <w:name w:val="C80441E2F6094D07AEAE85B993A3368D"/>
  </w:style>
  <w:style w:type="paragraph" w:customStyle="1" w:styleId="0EB70FFE4D4C44B8BDA65AA87BB3E55A">
    <w:name w:val="0EB70FFE4D4C44B8BDA65AA87BB3E55A"/>
  </w:style>
  <w:style w:type="paragraph" w:customStyle="1" w:styleId="D084B6CFFA43482CB274262E4D8A93E4">
    <w:name w:val="D084B6CFFA43482CB274262E4D8A93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REST and streaming api’s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4BC319-4D79-473B-9077-79771355A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TotalTime>
  <Pages>6</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Blabla</vt:lpstr>
    </vt:vector>
  </TitlesOfParts>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are REST and Streaming APIs</dc:title>
  <dc:subject/>
  <dc:creator>safar</dc:creator>
  <cp:keywords/>
  <dc:description/>
  <cp:lastModifiedBy>edris safari</cp:lastModifiedBy>
  <cp:revision>2</cp:revision>
  <cp:lastPrinted>2019-11-28T16:45:00Z</cp:lastPrinted>
  <dcterms:created xsi:type="dcterms:W3CDTF">2023-05-05T18:45:00Z</dcterms:created>
  <dcterms:modified xsi:type="dcterms:W3CDTF">2023-05-05T18:45:00Z</dcterms:modified>
</cp:coreProperties>
</file>