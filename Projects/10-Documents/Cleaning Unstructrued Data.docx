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A3D" w14:textId="61F25F1D" w:rsidR="00E81978" w:rsidRDefault="0072038D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C0120">
            <w:t>Cleaning Unstructured Data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EndPr/>
      <w:sdtContent>
        <w:p w14:paraId="035C4A0F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0691E0B1" w14:textId="65526F6B" w:rsidR="00E81978" w:rsidRDefault="00445101" w:rsidP="002D127B"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="006D633E">
        <w:t>Data analysis for the most part has focused on num</w:t>
      </w:r>
      <w:r w:rsidR="00B00BBC">
        <w:t>erical values</w:t>
      </w:r>
      <w:r w:rsidR="00C70EAD">
        <w:t xml:space="preserve"> that represented</w:t>
      </w:r>
      <w:r w:rsidR="00744DA5">
        <w:t xml:space="preserve"> characteristics that are more measurable</w:t>
      </w:r>
      <w:r w:rsidR="0001420F">
        <w:t xml:space="preserve"> and moreover computable.</w:t>
      </w:r>
      <w:r w:rsidR="00B60DDC">
        <w:t xml:space="preserve"> </w:t>
      </w:r>
      <w:r w:rsidR="009F7A3D">
        <w:t>The</w:t>
      </w:r>
      <w:r w:rsidR="00B60DDC">
        <w:t xml:space="preserve"> </w:t>
      </w:r>
      <w:r w:rsidR="003128A3">
        <w:t xml:space="preserve">data analysis </w:t>
      </w:r>
      <w:r w:rsidR="009F7A3D">
        <w:t xml:space="preserve">of the modern age where source, volume and </w:t>
      </w:r>
      <w:r w:rsidR="00F60B2F">
        <w:t>type</w:t>
      </w:r>
      <w:r w:rsidR="009F7A3D">
        <w:t xml:space="preserve"> of data </w:t>
      </w:r>
      <w:r w:rsidR="004A10F5">
        <w:t xml:space="preserve">are abundant and </w:t>
      </w:r>
      <w:r w:rsidR="007B1067">
        <w:t xml:space="preserve">diverse, </w:t>
      </w:r>
      <w:r w:rsidR="0016154D">
        <w:t>faces</w:t>
      </w:r>
      <w:r w:rsidR="00945F22">
        <w:t xml:space="preserve"> </w:t>
      </w:r>
      <w:r w:rsidR="002A65D0">
        <w:t>a bigger</w:t>
      </w:r>
      <w:r w:rsidR="007B1067">
        <w:t xml:space="preserve"> challenge </w:t>
      </w:r>
      <w:r w:rsidR="008B6AD1">
        <w:t xml:space="preserve">because </w:t>
      </w:r>
      <w:r w:rsidR="003111C0">
        <w:t xml:space="preserve">data has to be transformed to numeric </w:t>
      </w:r>
      <w:proofErr w:type="gramStart"/>
      <w:r w:rsidR="003111C0">
        <w:t>data.</w:t>
      </w:r>
      <w:r w:rsidR="005A661C">
        <w:t>.</w:t>
      </w:r>
      <w:proofErr w:type="gramEnd"/>
      <w:r w:rsidR="005A661C">
        <w:t xml:space="preserve"> </w:t>
      </w:r>
    </w:p>
    <w:p w14:paraId="13EA04CD" w14:textId="6AB21F25" w:rsidR="005A661C" w:rsidRDefault="005A661C" w:rsidP="002D127B">
      <w:r>
        <w:t xml:space="preserve">The purpose of this paper is to </w:t>
      </w:r>
      <w:r w:rsidR="00182602">
        <w:t>discuss</w:t>
      </w:r>
      <w:r w:rsidR="00AA5AB4">
        <w:t xml:space="preserve"> unstructured data and</w:t>
      </w:r>
      <w:r w:rsidR="00E150D5">
        <w:t xml:space="preserve"> </w:t>
      </w:r>
      <w:r w:rsidR="00B616D1">
        <w:t>the techniques</w:t>
      </w:r>
      <w:r w:rsidR="00C22E94">
        <w:t xml:space="preserve"> used in </w:t>
      </w:r>
      <w:r w:rsidR="00A0692B">
        <w:t xml:space="preserve">cleaning and preparing datasets that contain </w:t>
      </w:r>
      <w:r w:rsidR="00A17716">
        <w:t>them</w:t>
      </w:r>
      <w:r w:rsidR="00EF1D10">
        <w:t>.</w:t>
      </w:r>
    </w:p>
    <w:p w14:paraId="2565A578" w14:textId="4341DBD5" w:rsidR="00E81978" w:rsidRDefault="005D3A03">
      <w:r>
        <w:t xml:space="preserve">  </w:t>
      </w:r>
    </w:p>
    <w:p w14:paraId="725D46FF" w14:textId="3653407F" w:rsidR="00B80091" w:rsidRDefault="00B80091"/>
    <w:p w14:paraId="4789A4CA" w14:textId="3B6E9969" w:rsidR="00E81978" w:rsidRDefault="0072038D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80441E2F6094D07AEAE85B993A336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C0120">
            <w:t>Cleaning Unstructured Data</w:t>
          </w:r>
        </w:sdtContent>
      </w:sdt>
    </w:p>
    <w:p w14:paraId="0683BC11" w14:textId="0EE220E7" w:rsidR="00E81978" w:rsidRDefault="00235B1D" w:rsidP="006B5AD8">
      <w:pPr>
        <w:pStyle w:val="Heading1"/>
      </w:pPr>
      <w:r>
        <w:t>Data Cleaning methods</w:t>
      </w:r>
    </w:p>
    <w:p w14:paraId="0A279750" w14:textId="706023E3" w:rsidR="00CE27D9" w:rsidRDefault="00D40CBB" w:rsidP="00517A74">
      <w:r>
        <w:t xml:space="preserve">What ends up </w:t>
      </w:r>
      <w:r w:rsidR="0045015A">
        <w:t xml:space="preserve">as zero’s and one’s that cause </w:t>
      </w:r>
      <w:r w:rsidR="005034FE">
        <w:t xml:space="preserve">the </w:t>
      </w:r>
      <w:r w:rsidR="00CF3513">
        <w:t xml:space="preserve">circuitry in the </w:t>
      </w:r>
      <w:r w:rsidR="0045015A">
        <w:t xml:space="preserve">computer chips to toggle one way or </w:t>
      </w:r>
      <w:r w:rsidR="005034FE">
        <w:t>t</w:t>
      </w:r>
      <w:r w:rsidR="0045015A">
        <w:t>he other</w:t>
      </w:r>
      <w:r w:rsidR="005034FE">
        <w:t xml:space="preserve"> and achieve a result </w:t>
      </w:r>
      <w:r w:rsidR="00B31719">
        <w:t>are arranged</w:t>
      </w:r>
      <w:r w:rsidR="00D91C87">
        <w:t xml:space="preserve"> by computation.</w:t>
      </w:r>
      <w:r w:rsidR="00AC68BE">
        <w:t xml:space="preserve"> Computation deals with numeric</w:t>
      </w:r>
      <w:r w:rsidR="004339F1">
        <w:t xml:space="preserve"> data that </w:t>
      </w:r>
      <w:r w:rsidR="00DF63C2">
        <w:t xml:space="preserve">we </w:t>
      </w:r>
      <w:r w:rsidR="004339F1">
        <w:t xml:space="preserve">can </w:t>
      </w:r>
      <w:r w:rsidR="00DF63C2">
        <w:t>ultimately</w:t>
      </w:r>
      <w:r w:rsidR="004339F1">
        <w:t xml:space="preserve"> </w:t>
      </w:r>
      <w:r w:rsidR="00DF63C2">
        <w:t xml:space="preserve">perform mathematical </w:t>
      </w:r>
      <w:r w:rsidR="00FE58B3">
        <w:t>operations on.</w:t>
      </w:r>
      <w:r w:rsidR="005F3BEE">
        <w:t xml:space="preserve"> When faced with data that is no</w:t>
      </w:r>
      <w:r w:rsidR="004476FF">
        <w:t>t</w:t>
      </w:r>
      <w:r w:rsidR="005F3BEE">
        <w:t xml:space="preserve"> numeric, we are left </w:t>
      </w:r>
      <w:r w:rsidR="00CE27D9">
        <w:t>with two</w:t>
      </w:r>
      <w:r w:rsidR="005F3BEE">
        <w:t xml:space="preserve"> </w:t>
      </w:r>
      <w:r w:rsidR="00CE27D9">
        <w:t>options:</w:t>
      </w:r>
    </w:p>
    <w:p w14:paraId="09F14C21" w14:textId="1D8C2E12" w:rsidR="00CE27D9" w:rsidRDefault="00BF6A89" w:rsidP="00CE27D9">
      <w:pPr>
        <w:pStyle w:val="ListParagraph"/>
        <w:numPr>
          <w:ilvl w:val="0"/>
          <w:numId w:val="21"/>
        </w:numPr>
      </w:pPr>
      <w:r>
        <w:t xml:space="preserve">Remove from computation </w:t>
      </w:r>
    </w:p>
    <w:p w14:paraId="1414E99B" w14:textId="25745608" w:rsidR="00517A74" w:rsidRDefault="00BF6A89" w:rsidP="00CE27D9">
      <w:pPr>
        <w:pStyle w:val="ListParagraph"/>
        <w:numPr>
          <w:ilvl w:val="0"/>
          <w:numId w:val="21"/>
        </w:numPr>
      </w:pPr>
      <w:r>
        <w:t>Convert to numeric value</w:t>
      </w:r>
    </w:p>
    <w:p w14:paraId="723EBF52" w14:textId="313C666A" w:rsidR="00082EA8" w:rsidRDefault="00063C2F" w:rsidP="00063C2F">
      <w:r>
        <w:t xml:space="preserve">Option one may make sense, and the decision may very well be made </w:t>
      </w:r>
      <w:r w:rsidR="0045130C">
        <w:t>with little or no justification</w:t>
      </w:r>
      <w:r w:rsidR="00833888">
        <w:t xml:space="preserve"> or concern</w:t>
      </w:r>
      <w:r w:rsidR="00D643C6">
        <w:t xml:space="preserve">. </w:t>
      </w:r>
      <w:r w:rsidR="00F9769E">
        <w:t>However,</w:t>
      </w:r>
      <w:r w:rsidR="00645123">
        <w:t xml:space="preserve"> </w:t>
      </w:r>
      <w:proofErr w:type="gramStart"/>
      <w:r w:rsidR="00645123">
        <w:t xml:space="preserve">more </w:t>
      </w:r>
      <w:r w:rsidR="001C6894">
        <w:t>often</w:t>
      </w:r>
      <w:r w:rsidR="0077763A">
        <w:t xml:space="preserve"> than not</w:t>
      </w:r>
      <w:proofErr w:type="gramEnd"/>
      <w:r w:rsidR="00772315">
        <w:t>, option 2 is the only option</w:t>
      </w:r>
      <w:r w:rsidR="008E6DFF">
        <w:t xml:space="preserve">. </w:t>
      </w:r>
      <w:r w:rsidR="00356DB9">
        <w:t xml:space="preserve">It may have made sense to ignore </w:t>
      </w:r>
      <w:r w:rsidR="00021C4D">
        <w:t xml:space="preserve">non-numeric data in the past, but with </w:t>
      </w:r>
      <w:r w:rsidR="006F00C4">
        <w:t xml:space="preserve">diversity in </w:t>
      </w:r>
      <w:r w:rsidR="00B1082C">
        <w:t xml:space="preserve">type of available </w:t>
      </w:r>
      <w:r w:rsidR="00826BC4">
        <w:t>data</w:t>
      </w:r>
      <w:r w:rsidR="001E332A">
        <w:t xml:space="preserve">, we </w:t>
      </w:r>
      <w:r w:rsidR="003911E9">
        <w:t xml:space="preserve">have no choice but </w:t>
      </w:r>
      <w:r w:rsidR="00F31372">
        <w:t>treat this as a challenge and</w:t>
      </w:r>
      <w:r w:rsidR="00FD0A4E">
        <w:t xml:space="preserve"> </w:t>
      </w:r>
      <w:r w:rsidR="006276B2">
        <w:t xml:space="preserve">address it. </w:t>
      </w:r>
      <w:r w:rsidR="008E6DFF">
        <w:t>The transformation of</w:t>
      </w:r>
      <w:r w:rsidR="003B7E5C">
        <w:t xml:space="preserve"> non-numeric</w:t>
      </w:r>
      <w:r w:rsidR="003D120F">
        <w:t xml:space="preserve"> data</w:t>
      </w:r>
      <w:r w:rsidR="003B7E5C">
        <w:t xml:space="preserve"> or </w:t>
      </w:r>
      <w:r w:rsidR="00104FDA">
        <w:t xml:space="preserve">what it has become to </w:t>
      </w:r>
      <w:r w:rsidR="00CE1E68">
        <w:t>be “</w:t>
      </w:r>
      <w:r w:rsidR="00BC1B76">
        <w:t>unstructured</w:t>
      </w:r>
      <w:r w:rsidR="00CE1E68">
        <w:t xml:space="preserve"> data</w:t>
      </w:r>
      <w:r w:rsidR="007C0164">
        <w:t xml:space="preserve">’, is </w:t>
      </w:r>
      <w:r w:rsidR="00665C15">
        <w:t xml:space="preserve">a </w:t>
      </w:r>
      <w:r w:rsidR="007C0164">
        <w:t>mathematical challenge</w:t>
      </w:r>
      <w:r w:rsidR="009029A9">
        <w:t xml:space="preserve"> that has been addressed quite effectively in the recent years</w:t>
      </w:r>
      <w:r w:rsidR="00BD321B">
        <w:t xml:space="preserve">. </w:t>
      </w:r>
      <w:r w:rsidR="00D050E6">
        <w:t>Advances have been made in the following areas</w:t>
      </w:r>
      <w:r w:rsidR="00516F7A">
        <w:t xml:space="preserve"> </w:t>
      </w:r>
      <w:r w:rsidR="00D050E6">
        <w:t>(</w:t>
      </w:r>
      <w:proofErr w:type="spellStart"/>
      <w:r w:rsidR="00567B9D">
        <w:t>Jeet</w:t>
      </w:r>
      <w:r w:rsidR="00505541">
        <w:t>u</w:t>
      </w:r>
      <w:proofErr w:type="spellEnd"/>
      <w:r w:rsidR="00505541">
        <w:t xml:space="preserve"> Patel):</w:t>
      </w:r>
    </w:p>
    <w:p w14:paraId="31F2599B" w14:textId="6C0CDCBB" w:rsidR="00505541" w:rsidRDefault="00505541" w:rsidP="00505541">
      <w:pPr>
        <w:pStyle w:val="ListParagraph"/>
        <w:numPr>
          <w:ilvl w:val="0"/>
          <w:numId w:val="22"/>
        </w:numPr>
      </w:pPr>
      <w:r w:rsidRPr="00A8576E">
        <w:rPr>
          <w:b/>
          <w:bCs/>
        </w:rPr>
        <w:t>Image and video</w:t>
      </w:r>
      <w:r w:rsidR="00D9393E">
        <w:t>: Image recognition</w:t>
      </w:r>
      <w:r w:rsidR="001A4044">
        <w:t xml:space="preserve"> including </w:t>
      </w:r>
      <w:r w:rsidR="00FB19FF">
        <w:t>landmark, facial</w:t>
      </w:r>
      <w:r w:rsidR="00734790">
        <w:t>(human/animal)</w:t>
      </w:r>
      <w:r w:rsidR="00822430">
        <w:t xml:space="preserve">, </w:t>
      </w:r>
      <w:r w:rsidR="00B16306">
        <w:t>motion detection, etc.</w:t>
      </w:r>
    </w:p>
    <w:p w14:paraId="021A64FC" w14:textId="3E9CD7B6" w:rsidR="00B16306" w:rsidRPr="00D40EA0" w:rsidRDefault="00A8576E" w:rsidP="00505541">
      <w:pPr>
        <w:pStyle w:val="ListParagraph"/>
        <w:numPr>
          <w:ilvl w:val="0"/>
          <w:numId w:val="22"/>
        </w:numPr>
        <w:rPr>
          <w:b/>
          <w:bCs/>
        </w:rPr>
      </w:pPr>
      <w:r w:rsidRPr="00A8576E">
        <w:rPr>
          <w:b/>
          <w:bCs/>
        </w:rPr>
        <w:t>Audio</w:t>
      </w:r>
      <w:r>
        <w:rPr>
          <w:b/>
          <w:bCs/>
        </w:rPr>
        <w:t xml:space="preserve">: </w:t>
      </w:r>
      <w:r>
        <w:t xml:space="preserve">Natural language processing, </w:t>
      </w:r>
      <w:r w:rsidR="00731E90">
        <w:t>sentiment analysis</w:t>
      </w:r>
      <w:r w:rsidR="00D40EA0">
        <w:t>, etc.</w:t>
      </w:r>
    </w:p>
    <w:p w14:paraId="220C4560" w14:textId="01BB5B83" w:rsidR="00D40EA0" w:rsidRPr="00A82CF9" w:rsidRDefault="00D40EA0" w:rsidP="00505541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Text:</w:t>
      </w:r>
      <w:r w:rsidR="00172E91">
        <w:rPr>
          <w:b/>
          <w:bCs/>
        </w:rPr>
        <w:t xml:space="preserve"> </w:t>
      </w:r>
      <w:r w:rsidR="00A80897">
        <w:t xml:space="preserve">content recognition, sentiment </w:t>
      </w:r>
      <w:r w:rsidR="003B2D74">
        <w:t>analysis (</w:t>
      </w:r>
      <w:r w:rsidR="00A80897">
        <w:t>tweeter conversations)</w:t>
      </w:r>
      <w:r w:rsidR="00141BEF">
        <w:t>, language translation, etc.</w:t>
      </w:r>
    </w:p>
    <w:p w14:paraId="311FF203" w14:textId="38330D61" w:rsidR="00161672" w:rsidRDefault="00C04235" w:rsidP="00063C2F">
      <w:r>
        <w:t>Most of the applications of</w:t>
      </w:r>
      <w:r w:rsidR="00683B80">
        <w:t xml:space="preserve"> </w:t>
      </w:r>
      <w:r w:rsidR="00557502">
        <w:t xml:space="preserve">unstructured data are in machine learning and artificial intelligence </w:t>
      </w:r>
      <w:r w:rsidR="00ED3E9C">
        <w:t xml:space="preserve">domains. </w:t>
      </w:r>
      <w:r w:rsidR="009D6587">
        <w:t xml:space="preserve">The transformation of the data </w:t>
      </w:r>
      <w:r w:rsidR="00D5247E">
        <w:t xml:space="preserve">is part of </w:t>
      </w:r>
      <w:r w:rsidR="00B123D8">
        <w:t>the data wrangling</w:t>
      </w:r>
      <w:r w:rsidR="00C776D6">
        <w:t xml:space="preserve"> </w:t>
      </w:r>
      <w:r w:rsidR="003929E6">
        <w:t xml:space="preserve">phase of </w:t>
      </w:r>
      <w:r w:rsidR="00E34ABD">
        <w:t xml:space="preserve">the project </w:t>
      </w:r>
      <w:r w:rsidR="00C776D6">
        <w:t>and must go through some sort of cleanup and preparation</w:t>
      </w:r>
      <w:r w:rsidR="00B23685">
        <w:t xml:space="preserve">. </w:t>
      </w:r>
      <w:r w:rsidR="00640EF6">
        <w:t>Audio and vid</w:t>
      </w:r>
      <w:r w:rsidR="002124BE">
        <w:t>eo data must g</w:t>
      </w:r>
      <w:r w:rsidR="003B758B">
        <w:t>o</w:t>
      </w:r>
      <w:r w:rsidR="002124BE">
        <w:t xml:space="preserve"> </w:t>
      </w:r>
      <w:r w:rsidR="002124BE">
        <w:lastRenderedPageBreak/>
        <w:t xml:space="preserve">through some sort of </w:t>
      </w:r>
      <w:r w:rsidR="00C464EB">
        <w:t>filtration depending on the application. Text data will have to be cleaned up, categor</w:t>
      </w:r>
      <w:r w:rsidR="003418D1">
        <w:t>ized, words counted, number of occurrence of words</w:t>
      </w:r>
      <w:r w:rsidR="004D31D8">
        <w:t xml:space="preserve">, which are useful words which are redundant are all part of the </w:t>
      </w:r>
      <w:r w:rsidR="00161672">
        <w:t>cleanup</w:t>
      </w:r>
      <w:r w:rsidR="004D31D8">
        <w:t>.</w:t>
      </w:r>
      <w:r w:rsidR="007D5295">
        <w:t xml:space="preserve"> </w:t>
      </w:r>
    </w:p>
    <w:p w14:paraId="09944809" w14:textId="1261A0BE" w:rsidR="008832CB" w:rsidRDefault="007D5295" w:rsidP="00063C2F">
      <w:r>
        <w:t xml:space="preserve">For </w:t>
      </w:r>
      <w:r w:rsidR="00E54CD2">
        <w:t>example,</w:t>
      </w:r>
      <w:r>
        <w:t xml:space="preserve"> encoding te</w:t>
      </w:r>
      <w:r w:rsidR="007D1BAE">
        <w:t>x</w:t>
      </w:r>
      <w:r>
        <w:t>t as a bag of words</w:t>
      </w:r>
      <w:r w:rsidR="00F97264">
        <w:t xml:space="preserve"> would</w:t>
      </w:r>
      <w:r w:rsidR="003F7FC0">
        <w:t xml:space="preserve"> </w:t>
      </w:r>
      <w:r w:rsidR="004738C5">
        <w:t>give</w:t>
      </w:r>
      <w:r w:rsidR="00E1076F">
        <w:t xml:space="preserve"> us</w:t>
      </w:r>
      <w:r w:rsidR="004738C5">
        <w:t xml:space="preserve"> the number of times</w:t>
      </w:r>
      <w:r w:rsidR="00925073">
        <w:t xml:space="preserve"> an observed text</w:t>
      </w:r>
      <w:r w:rsidR="006D5449">
        <w:t xml:space="preserve"> contains a particular word</w:t>
      </w:r>
      <w:r w:rsidR="00FF235C">
        <w:t xml:space="preserve">. </w:t>
      </w:r>
      <w:r w:rsidR="00AD4DC2">
        <w:t xml:space="preserve">It also makes </w:t>
      </w:r>
      <w:r w:rsidR="00FC02DE">
        <w:t>features (</w:t>
      </w:r>
      <w:r w:rsidR="00AD4DC2">
        <w:t>or independent variable) out of the words</w:t>
      </w:r>
      <w:r w:rsidR="006068EC">
        <w:t xml:space="preserve"> in </w:t>
      </w:r>
      <w:r w:rsidR="00D246F9">
        <w:t xml:space="preserve">the text. The text could be anything from comments </w:t>
      </w:r>
      <w:r w:rsidR="007C2810">
        <w:t xml:space="preserve">on items purchased to conversations </w:t>
      </w:r>
      <w:r w:rsidR="008832CB">
        <w:t>in social media,</w:t>
      </w:r>
      <w:r w:rsidR="00D50738">
        <w:t xml:space="preserve"> </w:t>
      </w:r>
    </w:p>
    <w:p w14:paraId="35C9715C" w14:textId="235566A5" w:rsidR="00F41022" w:rsidRDefault="00905464" w:rsidP="00063C2F">
      <w:r>
        <w:t xml:space="preserve">The code snippet below shows </w:t>
      </w:r>
      <w:r w:rsidR="00541541">
        <w:t>how</w:t>
      </w:r>
      <w:r w:rsidR="00E00281">
        <w:t xml:space="preserve"> we can transform the text into a sparse matrix </w:t>
      </w:r>
      <w:r w:rsidR="009133D3">
        <w:t xml:space="preserve">with </w:t>
      </w:r>
      <w:r w:rsidR="00613159">
        <w:t xml:space="preserve">three </w:t>
      </w:r>
      <w:r w:rsidR="00FC02DE">
        <w:t>rows (</w:t>
      </w:r>
      <w:r w:rsidR="00613159">
        <w:t>one for each piece of text</w:t>
      </w:r>
      <w:r w:rsidR="00A63253">
        <w:t>/conversation</w:t>
      </w:r>
      <w:r w:rsidR="00907BD1">
        <w:t>), and as many columns as the algorithm could</w:t>
      </w:r>
      <w:r w:rsidR="004E5938">
        <w:t xml:space="preserve"> find</w:t>
      </w:r>
      <w:r w:rsidR="00077C54">
        <w:t xml:space="preserve"> features.</w:t>
      </w:r>
    </w:p>
    <w:p w14:paraId="7B153457" w14:textId="6CBFE7E4" w:rsidR="00063C2F" w:rsidRDefault="00761294" w:rsidP="00063C2F">
      <w:r>
        <w:t xml:space="preserve"> </w:t>
      </w:r>
    </w:p>
    <w:p w14:paraId="07A10087" w14:textId="192FF870" w:rsidR="00F35817" w:rsidRDefault="00905464" w:rsidP="00063C2F">
      <w:r>
        <w:rPr>
          <w:noProof/>
        </w:rPr>
        <w:drawing>
          <wp:inline distT="0" distB="0" distL="0" distR="0" wp14:anchorId="1022F1D7" wp14:editId="2528EAE6">
            <wp:extent cx="59436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551">
        <w:t xml:space="preserve"> </w:t>
      </w:r>
      <w:r w:rsidR="00CF17CB">
        <w:t xml:space="preserve"> </w:t>
      </w:r>
    </w:p>
    <w:p w14:paraId="0E2C5E59" w14:textId="71305425" w:rsidR="0030283C" w:rsidRDefault="0030283C" w:rsidP="0030283C">
      <w:r>
        <w:t>In this case the number of columns</w:t>
      </w:r>
      <w:r w:rsidR="002F61B1">
        <w:t>/features</w:t>
      </w:r>
      <w:r>
        <w:t xml:space="preserve"> </w:t>
      </w:r>
      <w:r w:rsidR="00F52182">
        <w:t>is</w:t>
      </w:r>
      <w:r>
        <w:t xml:space="preserve"> determined by the following list:</w:t>
      </w:r>
    </w:p>
    <w:p w14:paraId="43C49C1E" w14:textId="1CFBE676" w:rsidR="00DB1BB3" w:rsidRDefault="00DB1BB3" w:rsidP="0030283C">
      <w:r>
        <w:rPr>
          <w:noProof/>
        </w:rPr>
        <w:lastRenderedPageBreak/>
        <w:drawing>
          <wp:inline distT="0" distB="0" distL="0" distR="0" wp14:anchorId="1FF26BE9" wp14:editId="421E3C4B">
            <wp:extent cx="5943600" cy="900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EED9" w14:textId="68E28860" w:rsidR="00DB1BB3" w:rsidRDefault="00DB1BB3" w:rsidP="0030283C">
      <w:r>
        <w:t>The resulting sparse matrix looks like this:</w:t>
      </w:r>
    </w:p>
    <w:p w14:paraId="5596B57F" w14:textId="3CA76039" w:rsidR="00D80423" w:rsidRDefault="00D80423" w:rsidP="0030283C">
      <w:r>
        <w:rPr>
          <w:noProof/>
        </w:rPr>
        <w:drawing>
          <wp:inline distT="0" distB="0" distL="0" distR="0" wp14:anchorId="0A16FFAD" wp14:editId="2F5B5396">
            <wp:extent cx="4304762" cy="119047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3987" w14:textId="63A1ED6A" w:rsidR="00D80423" w:rsidRDefault="001C18BA" w:rsidP="0030283C">
      <w:r>
        <w:t xml:space="preserve">Put this matrix </w:t>
      </w:r>
      <w:r w:rsidR="008400C2">
        <w:t>with feature names</w:t>
      </w:r>
      <w:r w:rsidR="00E93CC2">
        <w:t xml:space="preserve"> as shown below</w:t>
      </w:r>
      <w:r w:rsidR="008400C2">
        <w:t>, we can see that the word Brazi</w:t>
      </w:r>
      <w:r w:rsidR="00E93CC2">
        <w:t>l</w:t>
      </w:r>
      <w:r w:rsidR="008400C2">
        <w:t xml:space="preserve"> was </w:t>
      </w:r>
      <w:r w:rsidR="007A757F">
        <w:t>use</w:t>
      </w:r>
      <w:r w:rsidR="00E93CC2">
        <w:t>d</w:t>
      </w:r>
      <w:r w:rsidR="007A757F">
        <w:t xml:space="preserve"> twice in the 1</w:t>
      </w:r>
      <w:r w:rsidR="007A757F" w:rsidRPr="007A757F">
        <w:rPr>
          <w:vertAlign w:val="superscript"/>
        </w:rPr>
        <w:t>st</w:t>
      </w:r>
      <w:r w:rsidR="007A757F">
        <w:t xml:space="preserve"> sentence, 0 times in 2</w:t>
      </w:r>
      <w:r w:rsidR="007A757F" w:rsidRPr="007A757F">
        <w:rPr>
          <w:vertAlign w:val="superscript"/>
        </w:rPr>
        <w:t>nd</w:t>
      </w:r>
      <w:r w:rsidR="007A757F">
        <w:t xml:space="preserve"> and </w:t>
      </w:r>
      <w:r w:rsidR="00A16E5B">
        <w:t>3</w:t>
      </w:r>
      <w:r w:rsidR="00A16E5B" w:rsidRPr="00A16E5B">
        <w:rPr>
          <w:vertAlign w:val="superscript"/>
        </w:rPr>
        <w:t>rd</w:t>
      </w:r>
      <w:r w:rsidR="00A16E5B">
        <w:t xml:space="preserve"> row.</w:t>
      </w:r>
      <w:r w:rsidR="00E73443">
        <w:t xml:space="preserve"> Multiply this conversation by 100’s</w:t>
      </w:r>
      <w:r w:rsidR="005D5355">
        <w:t xml:space="preserve">, we can decipher some sort of sentimentality toward </w:t>
      </w:r>
      <w:r w:rsidR="00EF35B2">
        <w:t>different countries regarding their nation’s superiority in the game of soccer.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1155"/>
        <w:gridCol w:w="960"/>
        <w:gridCol w:w="960"/>
        <w:gridCol w:w="991"/>
      </w:tblGrid>
      <w:tr w:rsidR="00051EA6" w:rsidRPr="00051EA6" w14:paraId="3DF7335E" w14:textId="77777777" w:rsidTr="00051EA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1FD860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Beats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BC9F6E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Best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3D46E2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 xml:space="preserve"> both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D512C2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 xml:space="preserve"> brazil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3D8154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germany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97603D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 xml:space="preserve"> is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53CD37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 xml:space="preserve"> love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F494A4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sweden</w:t>
            </w:r>
            <w:proofErr w:type="spellEnd"/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051EA6" w:rsidRPr="00051EA6" w14:paraId="5C54D949" w14:textId="77777777" w:rsidTr="00051EA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7A642E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1A0B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8DEFF6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3B93A6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C14A1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04FB7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8ED02F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D57777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</w:tr>
      <w:tr w:rsidR="00051EA6" w:rsidRPr="00051EA6" w14:paraId="6C8264F8" w14:textId="77777777" w:rsidTr="00051EA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20A32E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20F781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C3B088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5832BD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9F54A1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7E6167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6BA01B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EA1707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1</w:t>
            </w:r>
          </w:p>
        </w:tc>
      </w:tr>
      <w:tr w:rsidR="00051EA6" w:rsidRPr="00051EA6" w14:paraId="75453BB9" w14:textId="77777777" w:rsidTr="00051EA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6880D8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23B6F7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2EC2B3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F023DE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9CF4F6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6E37C5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E2F19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41A434" w14:textId="77777777" w:rsidR="00051EA6" w:rsidRPr="00051EA6" w:rsidRDefault="00051EA6" w:rsidP="00051EA6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051EA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0</w:t>
            </w:r>
          </w:p>
        </w:tc>
      </w:tr>
    </w:tbl>
    <w:p w14:paraId="6AA99DB1" w14:textId="6E83D1A9" w:rsidR="004554FC" w:rsidRDefault="004554FC" w:rsidP="0030283C"/>
    <w:p w14:paraId="520F2F10" w14:textId="756B2024" w:rsidR="007A757F" w:rsidRDefault="001079C6" w:rsidP="0030283C">
      <w:r>
        <w:t xml:space="preserve">Once data is transformed in this way, it can be further transformed and modeled. For </w:t>
      </w:r>
      <w:r w:rsidR="004E7D7D">
        <w:t>example,</w:t>
      </w:r>
      <w:r>
        <w:t xml:space="preserve"> the 1</w:t>
      </w:r>
      <w:r w:rsidRPr="001079C6">
        <w:rPr>
          <w:vertAlign w:val="superscript"/>
        </w:rPr>
        <w:t>st</w:t>
      </w:r>
      <w:r>
        <w:t xml:space="preserve"> step is to create a dense matrix from this sparse matrix</w:t>
      </w:r>
      <w:r w:rsidR="008F3900">
        <w:t xml:space="preserve">. This is </w:t>
      </w:r>
      <w:r w:rsidR="004E7D7D">
        <w:t>especially</w:t>
      </w:r>
      <w:r w:rsidR="008F3900">
        <w:t xml:space="preserve"> important when we are dealing with</w:t>
      </w:r>
      <w:r w:rsidR="004E7D7D">
        <w:t xml:space="preserve"> large volume of data.</w:t>
      </w:r>
      <w:r w:rsidR="008F6B96">
        <w:t xml:space="preserve"> The next steps could be to find some </w:t>
      </w:r>
      <w:r w:rsidR="008D7972">
        <w:t>correlation</w:t>
      </w:r>
      <w:r w:rsidR="008F6B96">
        <w:t xml:space="preserve"> between features. These are all part of data wrangling</w:t>
      </w:r>
      <w:r w:rsidR="008D7972">
        <w:t>.</w:t>
      </w:r>
    </w:p>
    <w:p w14:paraId="0F1BED45" w14:textId="4454C673" w:rsidR="00F35817" w:rsidRDefault="00C87D07" w:rsidP="00C87D07">
      <w:pPr>
        <w:pStyle w:val="Heading1"/>
      </w:pPr>
      <w:r>
        <w:t>Conclusion</w:t>
      </w:r>
    </w:p>
    <w:p w14:paraId="034E0B0A" w14:textId="67E2C9F1" w:rsidR="00C87D07" w:rsidRPr="00C87D07" w:rsidRDefault="00C87D07" w:rsidP="00C87D07">
      <w:r>
        <w:t>Combin</w:t>
      </w:r>
      <w:r w:rsidR="00F541CC">
        <w:t>ation of</w:t>
      </w:r>
      <w:r>
        <w:t xml:space="preserve"> the advances in mathematics with the availability of high-speed computational power, programming environments such as Python and R with a rich set of open source libraries, leave no choice to the analysis but to go where no one has gone before.</w:t>
      </w:r>
      <w:r w:rsidR="00DB4B78">
        <w:t xml:space="preserve"> </w:t>
      </w:r>
      <w:r w:rsidR="00495637">
        <w:t xml:space="preserve">The </w:t>
      </w:r>
      <w:r w:rsidR="00495637">
        <w:lastRenderedPageBreak/>
        <w:t>speed at which data is accumulating plus the diversity of the data almost makes this a necessity as we go forward in this science that is of data and for data.</w:t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-727612796"/>
        <w:docPartObj>
          <w:docPartGallery w:val="Bibliographies"/>
          <w:docPartUnique/>
        </w:docPartObj>
      </w:sdtPr>
      <w:sdtEndPr/>
      <w:sdtContent>
        <w:p w14:paraId="74C9D7BD" w14:textId="0B8E39EE" w:rsidR="005D034D" w:rsidRDefault="005D034D">
          <w:pPr>
            <w:pStyle w:val="Heading1"/>
          </w:pPr>
          <w:r>
            <w:t>References</w:t>
          </w:r>
        </w:p>
        <w:p w14:paraId="4406D36A" w14:textId="77777777" w:rsidR="00497A83" w:rsidRDefault="00CF5AD6" w:rsidP="00CF5AD6">
          <w:pPr>
            <w:pStyle w:val="Bibliography"/>
            <w:ind w:left="0" w:firstLine="0"/>
          </w:pPr>
          <w:proofErr w:type="spellStart"/>
          <w:r w:rsidRPr="00CF5AD6">
            <w:t>Albon</w:t>
          </w:r>
          <w:proofErr w:type="spellEnd"/>
          <w:r w:rsidRPr="00CF5AD6">
            <w:t>, Chris. Machine Learning with Python Cookbook: Practical Solutions from Preprocessing to Deep Learning (p. 121). O'Reilly Media. Kindle Edition.</w:t>
          </w:r>
        </w:p>
        <w:p w14:paraId="5AE12D74" w14:textId="77777777" w:rsidR="00103BCD" w:rsidRDefault="00103BCD" w:rsidP="00497A83">
          <w:r w:rsidRPr="00103BCD">
            <w:t>Understanding Feature Engineering (Part 2</w:t>
          </w:r>
          <w:proofErr w:type="gramStart"/>
          <w:r w:rsidRPr="00103BCD">
            <w:t>)?—</w:t>
          </w:r>
          <w:proofErr w:type="gramEnd"/>
          <w:r w:rsidRPr="00103BCD">
            <w:t>?Categorical Data (2018). Towards Data Science</w:t>
          </w:r>
          <w:r>
            <w:t xml:space="preserve">- </w:t>
          </w:r>
          <w:hyperlink r:id="rId12" w:history="1">
            <w:r w:rsidRPr="00CD79B4">
              <w:rPr>
                <w:rStyle w:val="Hyperlink"/>
              </w:rPr>
              <w:t>https://towardsdatascience.com/understanding-feature-engineering-part-2-categorical-data-f54324193e63</w:t>
            </w:r>
          </w:hyperlink>
        </w:p>
        <w:p w14:paraId="2269C747" w14:textId="77777777" w:rsidR="002C07C3" w:rsidRDefault="00FF6DAD" w:rsidP="00497A83">
          <w:r w:rsidRPr="00FF6DAD">
            <w:t>Why One-Hot Encode Data in Machine Learning? (2017). Machine Learning Mastery</w:t>
          </w:r>
          <w:r w:rsidR="002C07C3">
            <w:t xml:space="preserve"> - </w:t>
          </w:r>
          <w:hyperlink r:id="rId13" w:history="1">
            <w:r w:rsidR="002C07C3">
              <w:rPr>
                <w:rStyle w:val="Hyperlink"/>
              </w:rPr>
              <w:t>https://machinelearningmastery.com/why-one-hot-encode-data-in-machine-learning/</w:t>
            </w:r>
          </w:hyperlink>
        </w:p>
        <w:p w14:paraId="1D68D302" w14:textId="77777777" w:rsidR="004A4423" w:rsidRDefault="00544D7B" w:rsidP="00497A83">
          <w:r w:rsidRPr="00544D7B">
            <w:t>Machine learning: Unlocking the Power of Unstructured Data (2018). Bloomberg Professional Services</w:t>
          </w:r>
          <w:r>
            <w:t xml:space="preserve"> -</w:t>
          </w:r>
          <w:hyperlink r:id="rId14" w:history="1">
            <w:r w:rsidR="004A4423">
              <w:rPr>
                <w:rStyle w:val="Hyperlink"/>
              </w:rPr>
              <w:t>https://www.bloomberg.com/professional/blog/machine-learning-unlocking-power-unstructured-data/</w:t>
            </w:r>
          </w:hyperlink>
        </w:p>
        <w:p w14:paraId="5374138E" w14:textId="77777777" w:rsidR="00DA208E" w:rsidRDefault="00394964" w:rsidP="00497A83">
          <w:r w:rsidRPr="00394964">
            <w:t>How Machine Learning Will Tame the Explosion of Unstructured Data (2018). CMS Wire</w:t>
          </w:r>
          <w:r>
            <w:t xml:space="preserve"> - </w:t>
          </w:r>
          <w:hyperlink r:id="rId15" w:history="1">
            <w:r w:rsidR="00DA208E" w:rsidRPr="00CD79B4">
              <w:rPr>
                <w:rStyle w:val="Hyperlink"/>
              </w:rPr>
              <w:t>https://www.cmswire.com/information-management/how-machine-learning-will-tame-the-explosion-of-unstructured-data/</w:t>
            </w:r>
          </w:hyperlink>
        </w:p>
        <w:p w14:paraId="7E665EE0" w14:textId="3E7524C5" w:rsidR="005D034D" w:rsidRPr="00497A83" w:rsidRDefault="0072038D" w:rsidP="00497A83">
          <w:hyperlink r:id="rId16" w:history="1">
            <w:r w:rsidR="00C667E3">
              <w:rPr>
                <w:rStyle w:val="Hyperlink"/>
              </w:rPr>
              <w:t>http://www.copyright.com/blog/machine-learning-understanding-difference-unstructuredstructured-data/</w:t>
            </w:r>
          </w:hyperlink>
          <w:r w:rsidR="00C667E3">
            <w:t xml:space="preserve"> - </w:t>
          </w:r>
          <w:r w:rsidR="00DA208E" w:rsidRPr="00DA208E">
            <w:t>Machine Learning: Understanding the Difference Between Unstructured/Structured Data (2018). Copyright Clearance Center</w:t>
          </w:r>
          <w:r w:rsidR="00DA208E">
            <w:t xml:space="preserve"> -</w:t>
          </w:r>
        </w:p>
      </w:sdtContent>
    </w:sdt>
    <w:p w14:paraId="1587046F" w14:textId="7303D330" w:rsidR="00E81978" w:rsidRPr="003D2BAE" w:rsidRDefault="00E81978" w:rsidP="003D2BAE"/>
    <w:p w14:paraId="60E60974" w14:textId="7B02D460" w:rsidR="00E81978" w:rsidRDefault="00E81978"/>
    <w:sectPr w:rsidR="00E81978" w:rsidSect="00126FC3">
      <w:headerReference w:type="default" r:id="rId17"/>
      <w:head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E30C" w14:textId="77777777" w:rsidR="00777CBB" w:rsidRDefault="00777CBB">
      <w:pPr>
        <w:spacing w:line="240" w:lineRule="auto"/>
      </w:pPr>
      <w:r>
        <w:separator/>
      </w:r>
    </w:p>
    <w:p w14:paraId="663DF6D5" w14:textId="77777777" w:rsidR="00777CBB" w:rsidRDefault="00777CBB"/>
  </w:endnote>
  <w:endnote w:type="continuationSeparator" w:id="0">
    <w:p w14:paraId="336158E6" w14:textId="77777777" w:rsidR="00777CBB" w:rsidRDefault="00777CBB">
      <w:pPr>
        <w:spacing w:line="240" w:lineRule="auto"/>
      </w:pPr>
      <w:r>
        <w:continuationSeparator/>
      </w:r>
    </w:p>
    <w:p w14:paraId="389C3DDB" w14:textId="77777777" w:rsidR="00777CBB" w:rsidRDefault="00777C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0C1B" w14:textId="77777777" w:rsidR="00777CBB" w:rsidRDefault="00777CBB">
      <w:pPr>
        <w:spacing w:line="240" w:lineRule="auto"/>
      </w:pPr>
      <w:r>
        <w:separator/>
      </w:r>
    </w:p>
    <w:p w14:paraId="680253C7" w14:textId="77777777" w:rsidR="00777CBB" w:rsidRDefault="00777CBB"/>
  </w:footnote>
  <w:footnote w:type="continuationSeparator" w:id="0">
    <w:p w14:paraId="217BBFC1" w14:textId="77777777" w:rsidR="00777CBB" w:rsidRDefault="00777CBB">
      <w:pPr>
        <w:spacing w:line="240" w:lineRule="auto"/>
      </w:pPr>
      <w:r>
        <w:continuationSeparator/>
      </w:r>
    </w:p>
    <w:p w14:paraId="237804EA" w14:textId="77777777" w:rsidR="00777CBB" w:rsidRDefault="00777C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6B80" w14:textId="44501B6F" w:rsidR="00E81978" w:rsidRDefault="0072038D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36328">
          <w:rPr>
            <w:rStyle w:val="Strong"/>
          </w:rPr>
          <w:t>Cleaning unstructured data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4184" w14:textId="468AF586" w:rsidR="00E81978" w:rsidRDefault="0072038D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97C4A">
          <w:rPr>
            <w:rStyle w:val="Strong"/>
          </w:rPr>
          <w:t>Cleaning unst</w:t>
        </w:r>
        <w:r w:rsidR="00536328">
          <w:rPr>
            <w:rStyle w:val="Strong"/>
          </w:rPr>
          <w:t>ructured data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0237CC"/>
    <w:multiLevelType w:val="hybridMultilevel"/>
    <w:tmpl w:val="86D66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5724EB"/>
    <w:multiLevelType w:val="multilevel"/>
    <w:tmpl w:val="F65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F3E6F"/>
    <w:multiLevelType w:val="hybridMultilevel"/>
    <w:tmpl w:val="1F08C7B4"/>
    <w:lvl w:ilvl="0" w:tplc="580ADF9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4" w15:restartNumberingAfterBreak="0">
    <w:nsid w:val="39635978"/>
    <w:multiLevelType w:val="hybridMultilevel"/>
    <w:tmpl w:val="42EA9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0FC272F"/>
    <w:multiLevelType w:val="hybridMultilevel"/>
    <w:tmpl w:val="C2F00F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A003DD2"/>
    <w:multiLevelType w:val="hybridMultilevel"/>
    <w:tmpl w:val="C15EE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0469954">
    <w:abstractNumId w:val="9"/>
  </w:num>
  <w:num w:numId="2" w16cid:durableId="425467144">
    <w:abstractNumId w:val="7"/>
  </w:num>
  <w:num w:numId="3" w16cid:durableId="1130243641">
    <w:abstractNumId w:val="6"/>
  </w:num>
  <w:num w:numId="4" w16cid:durableId="1710493735">
    <w:abstractNumId w:val="5"/>
  </w:num>
  <w:num w:numId="5" w16cid:durableId="539168367">
    <w:abstractNumId w:val="4"/>
  </w:num>
  <w:num w:numId="6" w16cid:durableId="1134563863">
    <w:abstractNumId w:val="8"/>
  </w:num>
  <w:num w:numId="7" w16cid:durableId="128472466">
    <w:abstractNumId w:val="3"/>
  </w:num>
  <w:num w:numId="8" w16cid:durableId="2057195995">
    <w:abstractNumId w:val="2"/>
  </w:num>
  <w:num w:numId="9" w16cid:durableId="1712459157">
    <w:abstractNumId w:val="1"/>
  </w:num>
  <w:num w:numId="10" w16cid:durableId="2134009511">
    <w:abstractNumId w:val="0"/>
  </w:num>
  <w:num w:numId="11" w16cid:durableId="1063990440">
    <w:abstractNumId w:val="9"/>
    <w:lvlOverride w:ilvl="0">
      <w:startOverride w:val="1"/>
    </w:lvlOverride>
  </w:num>
  <w:num w:numId="12" w16cid:durableId="709459219">
    <w:abstractNumId w:val="20"/>
  </w:num>
  <w:num w:numId="13" w16cid:durableId="1360088587">
    <w:abstractNumId w:val="17"/>
  </w:num>
  <w:num w:numId="14" w16cid:durableId="757406822">
    <w:abstractNumId w:val="15"/>
  </w:num>
  <w:num w:numId="15" w16cid:durableId="1031958909">
    <w:abstractNumId w:val="19"/>
  </w:num>
  <w:num w:numId="16" w16cid:durableId="799301494">
    <w:abstractNumId w:val="13"/>
  </w:num>
  <w:num w:numId="17" w16cid:durableId="1163857426">
    <w:abstractNumId w:val="16"/>
  </w:num>
  <w:num w:numId="18" w16cid:durableId="609163221">
    <w:abstractNumId w:val="11"/>
  </w:num>
  <w:num w:numId="19" w16cid:durableId="106049663">
    <w:abstractNumId w:val="18"/>
  </w:num>
  <w:num w:numId="20" w16cid:durableId="1655599907">
    <w:abstractNumId w:val="10"/>
  </w:num>
  <w:num w:numId="21" w16cid:durableId="1390615713">
    <w:abstractNumId w:val="12"/>
  </w:num>
  <w:num w:numId="22" w16cid:durableId="16449626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1A7F"/>
    <w:rsid w:val="0000318B"/>
    <w:rsid w:val="00005ABA"/>
    <w:rsid w:val="00007C19"/>
    <w:rsid w:val="0001420F"/>
    <w:rsid w:val="0002189D"/>
    <w:rsid w:val="00021C4D"/>
    <w:rsid w:val="0003441C"/>
    <w:rsid w:val="00037B49"/>
    <w:rsid w:val="00042C87"/>
    <w:rsid w:val="00046B6C"/>
    <w:rsid w:val="00051EA6"/>
    <w:rsid w:val="00052B40"/>
    <w:rsid w:val="00054687"/>
    <w:rsid w:val="0006158A"/>
    <w:rsid w:val="00063C2F"/>
    <w:rsid w:val="00065FF2"/>
    <w:rsid w:val="00067E17"/>
    <w:rsid w:val="00072EFA"/>
    <w:rsid w:val="000757AC"/>
    <w:rsid w:val="000763E8"/>
    <w:rsid w:val="00077C54"/>
    <w:rsid w:val="00080727"/>
    <w:rsid w:val="00080CF2"/>
    <w:rsid w:val="00082EA8"/>
    <w:rsid w:val="000A1D4C"/>
    <w:rsid w:val="000A74A1"/>
    <w:rsid w:val="000B3692"/>
    <w:rsid w:val="000C09F8"/>
    <w:rsid w:val="000D077D"/>
    <w:rsid w:val="000D3F41"/>
    <w:rsid w:val="000D72F5"/>
    <w:rsid w:val="000E282F"/>
    <w:rsid w:val="000F3C3B"/>
    <w:rsid w:val="000F4285"/>
    <w:rsid w:val="00103BCD"/>
    <w:rsid w:val="00104C78"/>
    <w:rsid w:val="00104FDA"/>
    <w:rsid w:val="00107119"/>
    <w:rsid w:val="001079C6"/>
    <w:rsid w:val="0011065C"/>
    <w:rsid w:val="001115BE"/>
    <w:rsid w:val="001153CA"/>
    <w:rsid w:val="00121BDA"/>
    <w:rsid w:val="001269AA"/>
    <w:rsid w:val="00126FC3"/>
    <w:rsid w:val="00141BEF"/>
    <w:rsid w:val="00143390"/>
    <w:rsid w:val="00145DCD"/>
    <w:rsid w:val="00147C09"/>
    <w:rsid w:val="0016029B"/>
    <w:rsid w:val="00160C32"/>
    <w:rsid w:val="0016154D"/>
    <w:rsid w:val="00161672"/>
    <w:rsid w:val="00172E91"/>
    <w:rsid w:val="0018134A"/>
    <w:rsid w:val="00182602"/>
    <w:rsid w:val="001A4044"/>
    <w:rsid w:val="001A4309"/>
    <w:rsid w:val="001B752D"/>
    <w:rsid w:val="001C18BA"/>
    <w:rsid w:val="001C2A73"/>
    <w:rsid w:val="001C6894"/>
    <w:rsid w:val="001D5876"/>
    <w:rsid w:val="001E332A"/>
    <w:rsid w:val="001E3A9F"/>
    <w:rsid w:val="00211EF7"/>
    <w:rsid w:val="002124BE"/>
    <w:rsid w:val="00222E8E"/>
    <w:rsid w:val="00230945"/>
    <w:rsid w:val="00235B1D"/>
    <w:rsid w:val="002607EB"/>
    <w:rsid w:val="002808A9"/>
    <w:rsid w:val="002854CE"/>
    <w:rsid w:val="0029243D"/>
    <w:rsid w:val="002A2AFC"/>
    <w:rsid w:val="002A65D0"/>
    <w:rsid w:val="002B3483"/>
    <w:rsid w:val="002C0327"/>
    <w:rsid w:val="002C07C3"/>
    <w:rsid w:val="002D127B"/>
    <w:rsid w:val="002F61B1"/>
    <w:rsid w:val="0030283C"/>
    <w:rsid w:val="003111C0"/>
    <w:rsid w:val="00311876"/>
    <w:rsid w:val="003128A3"/>
    <w:rsid w:val="0032688D"/>
    <w:rsid w:val="00330873"/>
    <w:rsid w:val="0033348A"/>
    <w:rsid w:val="00335C9F"/>
    <w:rsid w:val="00341245"/>
    <w:rsid w:val="003418D1"/>
    <w:rsid w:val="00347AB8"/>
    <w:rsid w:val="00355DCA"/>
    <w:rsid w:val="00356DB9"/>
    <w:rsid w:val="00364330"/>
    <w:rsid w:val="00373561"/>
    <w:rsid w:val="00377E41"/>
    <w:rsid w:val="003911E9"/>
    <w:rsid w:val="003929E6"/>
    <w:rsid w:val="00394964"/>
    <w:rsid w:val="00396795"/>
    <w:rsid w:val="00396FF3"/>
    <w:rsid w:val="003A44BA"/>
    <w:rsid w:val="003B2D74"/>
    <w:rsid w:val="003B758B"/>
    <w:rsid w:val="003B7E5C"/>
    <w:rsid w:val="003C4B24"/>
    <w:rsid w:val="003C76E6"/>
    <w:rsid w:val="003D120F"/>
    <w:rsid w:val="003D2BAE"/>
    <w:rsid w:val="003E55AD"/>
    <w:rsid w:val="003E5CC8"/>
    <w:rsid w:val="003F0620"/>
    <w:rsid w:val="003F7FC0"/>
    <w:rsid w:val="00400A3E"/>
    <w:rsid w:val="00401042"/>
    <w:rsid w:val="00417E5F"/>
    <w:rsid w:val="00423570"/>
    <w:rsid w:val="004238A2"/>
    <w:rsid w:val="00424A29"/>
    <w:rsid w:val="004333C2"/>
    <w:rsid w:val="004339F1"/>
    <w:rsid w:val="00445101"/>
    <w:rsid w:val="00445506"/>
    <w:rsid w:val="00445660"/>
    <w:rsid w:val="004476FF"/>
    <w:rsid w:val="0045015A"/>
    <w:rsid w:val="0045130C"/>
    <w:rsid w:val="004554FC"/>
    <w:rsid w:val="00471483"/>
    <w:rsid w:val="004738C5"/>
    <w:rsid w:val="00474B66"/>
    <w:rsid w:val="004753DC"/>
    <w:rsid w:val="00476F40"/>
    <w:rsid w:val="004875D5"/>
    <w:rsid w:val="00495637"/>
    <w:rsid w:val="00497A83"/>
    <w:rsid w:val="004A10F5"/>
    <w:rsid w:val="004A174E"/>
    <w:rsid w:val="004A4423"/>
    <w:rsid w:val="004A4F6B"/>
    <w:rsid w:val="004B4E10"/>
    <w:rsid w:val="004C0057"/>
    <w:rsid w:val="004C7828"/>
    <w:rsid w:val="004D0F93"/>
    <w:rsid w:val="004D31D8"/>
    <w:rsid w:val="004E1E56"/>
    <w:rsid w:val="004E5938"/>
    <w:rsid w:val="004E6D24"/>
    <w:rsid w:val="004E7D7D"/>
    <w:rsid w:val="004F2862"/>
    <w:rsid w:val="004F7977"/>
    <w:rsid w:val="005034FE"/>
    <w:rsid w:val="00505541"/>
    <w:rsid w:val="00514614"/>
    <w:rsid w:val="005148DC"/>
    <w:rsid w:val="00516F7A"/>
    <w:rsid w:val="00517A74"/>
    <w:rsid w:val="00522C00"/>
    <w:rsid w:val="00536328"/>
    <w:rsid w:val="00541541"/>
    <w:rsid w:val="00544D7B"/>
    <w:rsid w:val="00551A02"/>
    <w:rsid w:val="005534FA"/>
    <w:rsid w:val="00557502"/>
    <w:rsid w:val="00567B9D"/>
    <w:rsid w:val="00581C76"/>
    <w:rsid w:val="00594541"/>
    <w:rsid w:val="005A2824"/>
    <w:rsid w:val="005A661C"/>
    <w:rsid w:val="005B0114"/>
    <w:rsid w:val="005C17B6"/>
    <w:rsid w:val="005D034D"/>
    <w:rsid w:val="005D10A8"/>
    <w:rsid w:val="005D3A03"/>
    <w:rsid w:val="005D5355"/>
    <w:rsid w:val="005E0A8B"/>
    <w:rsid w:val="005E2335"/>
    <w:rsid w:val="005F3BEE"/>
    <w:rsid w:val="006068EC"/>
    <w:rsid w:val="00613159"/>
    <w:rsid w:val="00616A77"/>
    <w:rsid w:val="006276B2"/>
    <w:rsid w:val="00630448"/>
    <w:rsid w:val="00632EF4"/>
    <w:rsid w:val="0063322D"/>
    <w:rsid w:val="00635F2F"/>
    <w:rsid w:val="00636136"/>
    <w:rsid w:val="00640EF6"/>
    <w:rsid w:val="006419B4"/>
    <w:rsid w:val="00644EE1"/>
    <w:rsid w:val="00645123"/>
    <w:rsid w:val="00664683"/>
    <w:rsid w:val="00665C15"/>
    <w:rsid w:val="00671551"/>
    <w:rsid w:val="00681DB0"/>
    <w:rsid w:val="00683B80"/>
    <w:rsid w:val="00685DAA"/>
    <w:rsid w:val="006A39AA"/>
    <w:rsid w:val="006A5929"/>
    <w:rsid w:val="006A72BC"/>
    <w:rsid w:val="006B5AD8"/>
    <w:rsid w:val="006C24F1"/>
    <w:rsid w:val="006D4E1C"/>
    <w:rsid w:val="006D5449"/>
    <w:rsid w:val="006D633E"/>
    <w:rsid w:val="006E6D71"/>
    <w:rsid w:val="006F00C4"/>
    <w:rsid w:val="00704B0F"/>
    <w:rsid w:val="0072038D"/>
    <w:rsid w:val="00731E90"/>
    <w:rsid w:val="0073429D"/>
    <w:rsid w:val="00734790"/>
    <w:rsid w:val="00744DA5"/>
    <w:rsid w:val="00752A5F"/>
    <w:rsid w:val="00761294"/>
    <w:rsid w:val="00762D73"/>
    <w:rsid w:val="00772315"/>
    <w:rsid w:val="0077763A"/>
    <w:rsid w:val="00777CB1"/>
    <w:rsid w:val="00777CBB"/>
    <w:rsid w:val="00780351"/>
    <w:rsid w:val="00781AC5"/>
    <w:rsid w:val="00781C6A"/>
    <w:rsid w:val="00785535"/>
    <w:rsid w:val="00792EAF"/>
    <w:rsid w:val="00797C4A"/>
    <w:rsid w:val="007A757F"/>
    <w:rsid w:val="007B0F49"/>
    <w:rsid w:val="007B1067"/>
    <w:rsid w:val="007B13B2"/>
    <w:rsid w:val="007B383E"/>
    <w:rsid w:val="007C0164"/>
    <w:rsid w:val="007C2810"/>
    <w:rsid w:val="007D1BAE"/>
    <w:rsid w:val="007D5295"/>
    <w:rsid w:val="007D681F"/>
    <w:rsid w:val="007E55A9"/>
    <w:rsid w:val="007F2C0C"/>
    <w:rsid w:val="007F4B90"/>
    <w:rsid w:val="007F6C94"/>
    <w:rsid w:val="007F74FA"/>
    <w:rsid w:val="007F773A"/>
    <w:rsid w:val="008002C0"/>
    <w:rsid w:val="00804581"/>
    <w:rsid w:val="0080626E"/>
    <w:rsid w:val="00812B7C"/>
    <w:rsid w:val="0081602D"/>
    <w:rsid w:val="0081728B"/>
    <w:rsid w:val="008179B0"/>
    <w:rsid w:val="00820372"/>
    <w:rsid w:val="00822430"/>
    <w:rsid w:val="00824110"/>
    <w:rsid w:val="008267A6"/>
    <w:rsid w:val="00826BC4"/>
    <w:rsid w:val="00832A54"/>
    <w:rsid w:val="00833888"/>
    <w:rsid w:val="0083771A"/>
    <w:rsid w:val="008400C2"/>
    <w:rsid w:val="00851253"/>
    <w:rsid w:val="00855AE3"/>
    <w:rsid w:val="00856539"/>
    <w:rsid w:val="008601EA"/>
    <w:rsid w:val="008615D9"/>
    <w:rsid w:val="00871116"/>
    <w:rsid w:val="008832CB"/>
    <w:rsid w:val="008A2A0F"/>
    <w:rsid w:val="008B65DD"/>
    <w:rsid w:val="008B6AD1"/>
    <w:rsid w:val="008C239B"/>
    <w:rsid w:val="008C5323"/>
    <w:rsid w:val="008C6833"/>
    <w:rsid w:val="008D3F6A"/>
    <w:rsid w:val="008D515D"/>
    <w:rsid w:val="008D7972"/>
    <w:rsid w:val="008E0AE0"/>
    <w:rsid w:val="008E40A7"/>
    <w:rsid w:val="008E5748"/>
    <w:rsid w:val="008E6DFF"/>
    <w:rsid w:val="008F3900"/>
    <w:rsid w:val="008F6B96"/>
    <w:rsid w:val="009029A9"/>
    <w:rsid w:val="00905464"/>
    <w:rsid w:val="00907BD1"/>
    <w:rsid w:val="009115A0"/>
    <w:rsid w:val="00912DDB"/>
    <w:rsid w:val="009133D3"/>
    <w:rsid w:val="009158B5"/>
    <w:rsid w:val="00916EF3"/>
    <w:rsid w:val="00925073"/>
    <w:rsid w:val="009265C9"/>
    <w:rsid w:val="00942CE6"/>
    <w:rsid w:val="00945F22"/>
    <w:rsid w:val="00954651"/>
    <w:rsid w:val="009737A4"/>
    <w:rsid w:val="00975DA9"/>
    <w:rsid w:val="00977C84"/>
    <w:rsid w:val="009879F2"/>
    <w:rsid w:val="009964DE"/>
    <w:rsid w:val="009965B0"/>
    <w:rsid w:val="009A19D5"/>
    <w:rsid w:val="009A2AA5"/>
    <w:rsid w:val="009A6A3B"/>
    <w:rsid w:val="009D6587"/>
    <w:rsid w:val="009E041A"/>
    <w:rsid w:val="009E4529"/>
    <w:rsid w:val="009E5BB2"/>
    <w:rsid w:val="009F7A3D"/>
    <w:rsid w:val="00A00DD6"/>
    <w:rsid w:val="00A03111"/>
    <w:rsid w:val="00A04FD3"/>
    <w:rsid w:val="00A0692B"/>
    <w:rsid w:val="00A13B2F"/>
    <w:rsid w:val="00A16E5B"/>
    <w:rsid w:val="00A17716"/>
    <w:rsid w:val="00A236F7"/>
    <w:rsid w:val="00A25893"/>
    <w:rsid w:val="00A40750"/>
    <w:rsid w:val="00A40B3F"/>
    <w:rsid w:val="00A46808"/>
    <w:rsid w:val="00A5368D"/>
    <w:rsid w:val="00A6074A"/>
    <w:rsid w:val="00A611DD"/>
    <w:rsid w:val="00A63253"/>
    <w:rsid w:val="00A76470"/>
    <w:rsid w:val="00A774D0"/>
    <w:rsid w:val="00A80897"/>
    <w:rsid w:val="00A82CF9"/>
    <w:rsid w:val="00A8576E"/>
    <w:rsid w:val="00A911F9"/>
    <w:rsid w:val="00A92331"/>
    <w:rsid w:val="00A954CC"/>
    <w:rsid w:val="00AA3599"/>
    <w:rsid w:val="00AA5AB4"/>
    <w:rsid w:val="00AB6094"/>
    <w:rsid w:val="00AC0120"/>
    <w:rsid w:val="00AC5743"/>
    <w:rsid w:val="00AC68BE"/>
    <w:rsid w:val="00AD4DC2"/>
    <w:rsid w:val="00AF0586"/>
    <w:rsid w:val="00AF0AA3"/>
    <w:rsid w:val="00AF2A7C"/>
    <w:rsid w:val="00B00BBC"/>
    <w:rsid w:val="00B0481E"/>
    <w:rsid w:val="00B04E23"/>
    <w:rsid w:val="00B1082C"/>
    <w:rsid w:val="00B11DC4"/>
    <w:rsid w:val="00B123D8"/>
    <w:rsid w:val="00B12913"/>
    <w:rsid w:val="00B16306"/>
    <w:rsid w:val="00B201A5"/>
    <w:rsid w:val="00B205B9"/>
    <w:rsid w:val="00B227EE"/>
    <w:rsid w:val="00B23685"/>
    <w:rsid w:val="00B259CB"/>
    <w:rsid w:val="00B31719"/>
    <w:rsid w:val="00B40477"/>
    <w:rsid w:val="00B427C2"/>
    <w:rsid w:val="00B509C5"/>
    <w:rsid w:val="00B51018"/>
    <w:rsid w:val="00B54D14"/>
    <w:rsid w:val="00B60DDC"/>
    <w:rsid w:val="00B616D1"/>
    <w:rsid w:val="00B61F8A"/>
    <w:rsid w:val="00B7046D"/>
    <w:rsid w:val="00B76D0B"/>
    <w:rsid w:val="00B77E51"/>
    <w:rsid w:val="00B80091"/>
    <w:rsid w:val="00B823AA"/>
    <w:rsid w:val="00B90280"/>
    <w:rsid w:val="00B964A6"/>
    <w:rsid w:val="00BA4251"/>
    <w:rsid w:val="00BA45DB"/>
    <w:rsid w:val="00BA485E"/>
    <w:rsid w:val="00BC1B76"/>
    <w:rsid w:val="00BC49F1"/>
    <w:rsid w:val="00BD321B"/>
    <w:rsid w:val="00BE108B"/>
    <w:rsid w:val="00BE1EA7"/>
    <w:rsid w:val="00BE32FF"/>
    <w:rsid w:val="00BE4B4B"/>
    <w:rsid w:val="00BF2FBF"/>
    <w:rsid w:val="00BF4184"/>
    <w:rsid w:val="00BF6A89"/>
    <w:rsid w:val="00C0035D"/>
    <w:rsid w:val="00C04235"/>
    <w:rsid w:val="00C042B9"/>
    <w:rsid w:val="00C04DF8"/>
    <w:rsid w:val="00C054D0"/>
    <w:rsid w:val="00C05E35"/>
    <w:rsid w:val="00C0601E"/>
    <w:rsid w:val="00C068E1"/>
    <w:rsid w:val="00C12A6C"/>
    <w:rsid w:val="00C156C2"/>
    <w:rsid w:val="00C157DB"/>
    <w:rsid w:val="00C22E94"/>
    <w:rsid w:val="00C31D30"/>
    <w:rsid w:val="00C33D5F"/>
    <w:rsid w:val="00C345D4"/>
    <w:rsid w:val="00C35304"/>
    <w:rsid w:val="00C44B2B"/>
    <w:rsid w:val="00C464EB"/>
    <w:rsid w:val="00C47A5F"/>
    <w:rsid w:val="00C629C6"/>
    <w:rsid w:val="00C632B2"/>
    <w:rsid w:val="00C6655E"/>
    <w:rsid w:val="00C667E3"/>
    <w:rsid w:val="00C70EAD"/>
    <w:rsid w:val="00C776D6"/>
    <w:rsid w:val="00C83177"/>
    <w:rsid w:val="00C87D07"/>
    <w:rsid w:val="00C9789C"/>
    <w:rsid w:val="00CB7235"/>
    <w:rsid w:val="00CC132E"/>
    <w:rsid w:val="00CD6E39"/>
    <w:rsid w:val="00CD7BEF"/>
    <w:rsid w:val="00CE1E68"/>
    <w:rsid w:val="00CE27D9"/>
    <w:rsid w:val="00CE7258"/>
    <w:rsid w:val="00CE7758"/>
    <w:rsid w:val="00CF13DE"/>
    <w:rsid w:val="00CF17CB"/>
    <w:rsid w:val="00CF1F34"/>
    <w:rsid w:val="00CF3513"/>
    <w:rsid w:val="00CF5AD6"/>
    <w:rsid w:val="00CF6E91"/>
    <w:rsid w:val="00CF7C3D"/>
    <w:rsid w:val="00D02080"/>
    <w:rsid w:val="00D03755"/>
    <w:rsid w:val="00D044C7"/>
    <w:rsid w:val="00D050E6"/>
    <w:rsid w:val="00D112EF"/>
    <w:rsid w:val="00D246F9"/>
    <w:rsid w:val="00D25E9F"/>
    <w:rsid w:val="00D40CBB"/>
    <w:rsid w:val="00D40EA0"/>
    <w:rsid w:val="00D426F6"/>
    <w:rsid w:val="00D478D9"/>
    <w:rsid w:val="00D5007A"/>
    <w:rsid w:val="00D50738"/>
    <w:rsid w:val="00D50E02"/>
    <w:rsid w:val="00D5247E"/>
    <w:rsid w:val="00D643C6"/>
    <w:rsid w:val="00D80423"/>
    <w:rsid w:val="00D80667"/>
    <w:rsid w:val="00D81015"/>
    <w:rsid w:val="00D835A2"/>
    <w:rsid w:val="00D85B68"/>
    <w:rsid w:val="00D91C87"/>
    <w:rsid w:val="00D9393E"/>
    <w:rsid w:val="00D93BCC"/>
    <w:rsid w:val="00D964C8"/>
    <w:rsid w:val="00DA0795"/>
    <w:rsid w:val="00DA0E2D"/>
    <w:rsid w:val="00DA208E"/>
    <w:rsid w:val="00DA5487"/>
    <w:rsid w:val="00DA5DFC"/>
    <w:rsid w:val="00DB1BB3"/>
    <w:rsid w:val="00DB4B78"/>
    <w:rsid w:val="00DB6973"/>
    <w:rsid w:val="00DC3253"/>
    <w:rsid w:val="00DC56D6"/>
    <w:rsid w:val="00DC6B8A"/>
    <w:rsid w:val="00DD061C"/>
    <w:rsid w:val="00DD62B8"/>
    <w:rsid w:val="00DF0E07"/>
    <w:rsid w:val="00DF13BE"/>
    <w:rsid w:val="00DF63C2"/>
    <w:rsid w:val="00DF6703"/>
    <w:rsid w:val="00E00281"/>
    <w:rsid w:val="00E035CD"/>
    <w:rsid w:val="00E1076F"/>
    <w:rsid w:val="00E14561"/>
    <w:rsid w:val="00E150D5"/>
    <w:rsid w:val="00E17965"/>
    <w:rsid w:val="00E3092A"/>
    <w:rsid w:val="00E3147E"/>
    <w:rsid w:val="00E34ABD"/>
    <w:rsid w:val="00E35A66"/>
    <w:rsid w:val="00E36460"/>
    <w:rsid w:val="00E528E6"/>
    <w:rsid w:val="00E53F52"/>
    <w:rsid w:val="00E547D5"/>
    <w:rsid w:val="00E54CD2"/>
    <w:rsid w:val="00E566FC"/>
    <w:rsid w:val="00E6004D"/>
    <w:rsid w:val="00E609D6"/>
    <w:rsid w:val="00E72126"/>
    <w:rsid w:val="00E73443"/>
    <w:rsid w:val="00E818E8"/>
    <w:rsid w:val="00E81978"/>
    <w:rsid w:val="00E84618"/>
    <w:rsid w:val="00E86889"/>
    <w:rsid w:val="00E86FB5"/>
    <w:rsid w:val="00E93CC2"/>
    <w:rsid w:val="00EA4044"/>
    <w:rsid w:val="00EA458F"/>
    <w:rsid w:val="00EA7DF5"/>
    <w:rsid w:val="00EB3EB1"/>
    <w:rsid w:val="00EB7071"/>
    <w:rsid w:val="00EB7D40"/>
    <w:rsid w:val="00EC372D"/>
    <w:rsid w:val="00EC4D79"/>
    <w:rsid w:val="00ED2E08"/>
    <w:rsid w:val="00ED3E9C"/>
    <w:rsid w:val="00ED40B1"/>
    <w:rsid w:val="00EE1374"/>
    <w:rsid w:val="00EF1D10"/>
    <w:rsid w:val="00EF1F17"/>
    <w:rsid w:val="00EF35B2"/>
    <w:rsid w:val="00F0642D"/>
    <w:rsid w:val="00F15759"/>
    <w:rsid w:val="00F20E8F"/>
    <w:rsid w:val="00F259A7"/>
    <w:rsid w:val="00F31013"/>
    <w:rsid w:val="00F31372"/>
    <w:rsid w:val="00F32399"/>
    <w:rsid w:val="00F34930"/>
    <w:rsid w:val="00F35817"/>
    <w:rsid w:val="00F379B7"/>
    <w:rsid w:val="00F41022"/>
    <w:rsid w:val="00F419D6"/>
    <w:rsid w:val="00F517DB"/>
    <w:rsid w:val="00F52182"/>
    <w:rsid w:val="00F525FA"/>
    <w:rsid w:val="00F541CC"/>
    <w:rsid w:val="00F60B2F"/>
    <w:rsid w:val="00F644F2"/>
    <w:rsid w:val="00F65845"/>
    <w:rsid w:val="00F66A9A"/>
    <w:rsid w:val="00F67D3A"/>
    <w:rsid w:val="00F70A80"/>
    <w:rsid w:val="00F83C24"/>
    <w:rsid w:val="00F950C9"/>
    <w:rsid w:val="00F9639E"/>
    <w:rsid w:val="00F97264"/>
    <w:rsid w:val="00F97337"/>
    <w:rsid w:val="00F9769E"/>
    <w:rsid w:val="00FA232B"/>
    <w:rsid w:val="00FB0CBE"/>
    <w:rsid w:val="00FB19FF"/>
    <w:rsid w:val="00FB266A"/>
    <w:rsid w:val="00FB2A88"/>
    <w:rsid w:val="00FB59E5"/>
    <w:rsid w:val="00FC02DE"/>
    <w:rsid w:val="00FC0F27"/>
    <w:rsid w:val="00FC623B"/>
    <w:rsid w:val="00FD0A4E"/>
    <w:rsid w:val="00FD64D9"/>
    <w:rsid w:val="00FE1F05"/>
    <w:rsid w:val="00FE58B3"/>
    <w:rsid w:val="00FE71B9"/>
    <w:rsid w:val="00FF2002"/>
    <w:rsid w:val="00FF235C"/>
    <w:rsid w:val="00FF6DAD"/>
    <w:rsid w:val="00FF720E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D0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chinelearningmastery.com/why-one-hot-encode-data-in-machine-learning/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towardsdatascience.com/understanding-feature-engineering-part-2-categorical-data-f54324193e63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opyright.com/blog/machine-learning-understanding-difference-unstructuredstructured-data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cmswire.com/information-management/how-machine-learning-will-tame-the-explosion-of-unstructured-data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bloomberg.com/professional/blog/machine-learning-unlocking-power-unstructured-da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1170D0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1170D0" w:rsidRDefault="00311E38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C80441E2F6094D07AEAE85B993A33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2475-AA51-49C4-AED6-DFDD3E391295}"/>
      </w:docPartPr>
      <w:docPartBody>
        <w:p w:rsidR="001170D0" w:rsidRDefault="00311E38">
          <w:pPr>
            <w:pStyle w:val="C80441E2F6094D07AEAE85B993A3368D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311E38"/>
    <w:rsid w:val="006844CF"/>
    <w:rsid w:val="006D6276"/>
    <w:rsid w:val="0079739F"/>
    <w:rsid w:val="009431FB"/>
    <w:rsid w:val="00E82188"/>
    <w:rsid w:val="00FD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0441E2F6094D07AEAE85B993A3368D">
    <w:name w:val="C80441E2F6094D07AEAE85B993A3368D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  <w:style w:type="character" w:styleId="PlaceholderText">
    <w:name w:val="Placeholder Text"/>
    <w:basedOn w:val="DefaultParagraphFont"/>
    <w:uiPriority w:val="99"/>
    <w:semiHidden/>
    <w:rsid w:val="0079739F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Cleaning unstructured data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C4BAA-1D05-4DAB-BE9F-F62AD05F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6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Sparse Matrix</vt:lpstr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Unstructured Data</dc:title>
  <dc:subject/>
  <dc:creator>safar</dc:creator>
  <cp:keywords/>
  <dc:description/>
  <cp:lastModifiedBy>edris safari</cp:lastModifiedBy>
  <cp:revision>2</cp:revision>
  <cp:lastPrinted>2020-03-19T22:27:00Z</cp:lastPrinted>
  <dcterms:created xsi:type="dcterms:W3CDTF">2023-05-05T18:57:00Z</dcterms:created>
  <dcterms:modified xsi:type="dcterms:W3CDTF">2023-05-05T18:57:00Z</dcterms:modified>
</cp:coreProperties>
</file>