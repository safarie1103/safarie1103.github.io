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5FA721B1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C4D87">
            <w:t xml:space="preserve">What is </w:t>
          </w:r>
          <w:r w:rsidR="00BE3B11">
            <w:t>Survival</w:t>
          </w:r>
          <w:r w:rsidR="00CF0284">
            <w:t xml:space="preserve"> Analysis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Content>
        <w:p w14:paraId="035C4A0F" w14:textId="1FA4F09A" w:rsidR="00E81978" w:rsidRDefault="005D3A03">
          <w:pPr>
            <w:pStyle w:val="SectionTitle"/>
          </w:pPr>
          <w:r>
            <w:t>Abstract</w:t>
          </w:r>
        </w:p>
      </w:sdtContent>
    </w:sdt>
    <w:p w14:paraId="74E33E4F" w14:textId="39E07760" w:rsidR="00672699" w:rsidRDefault="00F57733" w:rsidP="00672699">
      <w:pPr>
        <w:jc w:val="center"/>
      </w:pPr>
      <w:r>
        <w:t>E</w:t>
      </w:r>
      <w:r w:rsidR="00774F31">
        <w:t>xponential distribution</w:t>
      </w:r>
      <w:r w:rsidR="00D76D84">
        <w:t>s</w:t>
      </w:r>
      <w:r w:rsidR="007B7EA0">
        <w:t xml:space="preserve"> </w:t>
      </w:r>
      <w:r w:rsidR="00DB07C4">
        <w:t>deal with series of events</w:t>
      </w:r>
      <w:r w:rsidR="0082131D">
        <w:t xml:space="preserve"> </w:t>
      </w:r>
      <w:r w:rsidR="00117813">
        <w:t>occurring</w:t>
      </w:r>
      <w:r w:rsidR="00552F0E">
        <w:t xml:space="preserve"> </w:t>
      </w:r>
      <w:r w:rsidR="00117813">
        <w:t xml:space="preserve">before or after </w:t>
      </w:r>
      <w:r w:rsidR="00D05A98">
        <w:t>a period</w:t>
      </w:r>
      <w:r w:rsidR="00552F0E">
        <w:t xml:space="preserve"> </w:t>
      </w:r>
      <w:r w:rsidR="00D237AC">
        <w:t>of measured time.</w:t>
      </w:r>
      <w:r w:rsidR="004C3E5F">
        <w:t xml:space="preserve"> For </w:t>
      </w:r>
      <w:r w:rsidR="00A364AA">
        <w:t>e</w:t>
      </w:r>
      <w:r w:rsidR="00D76D84">
        <w:t>xample</w:t>
      </w:r>
      <w:r w:rsidR="00A364AA">
        <w:t>,</w:t>
      </w:r>
      <w:r w:rsidR="00D76D84">
        <w:t xml:space="preserve"> are </w:t>
      </w:r>
      <w:r w:rsidR="00E543AD">
        <w:t>how l</w:t>
      </w:r>
      <w:r w:rsidR="00691E40">
        <w:t xml:space="preserve">ong it takes </w:t>
      </w:r>
      <w:r w:rsidR="00BF7CAD">
        <w:t xml:space="preserve">for a car to pass through a </w:t>
      </w:r>
      <w:r w:rsidR="00A364AA">
        <w:t>tollgate?</w:t>
      </w:r>
      <w:r w:rsidR="00923D6E">
        <w:t xml:space="preserve"> </w:t>
      </w:r>
      <w:r w:rsidR="00A364AA">
        <w:t xml:space="preserve">It is described by a CDF. </w:t>
      </w:r>
      <w:r w:rsidR="00923D6E">
        <w:t xml:space="preserve">Survival analysis also deals with </w:t>
      </w:r>
      <w:r w:rsidR="00573C15">
        <w:t xml:space="preserve">events and </w:t>
      </w:r>
      <w:r w:rsidR="00524CB0">
        <w:t>time;</w:t>
      </w:r>
      <w:r w:rsidR="008224C8">
        <w:t xml:space="preserve"> however, it </w:t>
      </w:r>
      <w:r w:rsidR="00B84D73">
        <w:t xml:space="preserve">is used to </w:t>
      </w:r>
      <w:r w:rsidR="001A54DE">
        <w:t>study time</w:t>
      </w:r>
      <w:r w:rsidR="00093627">
        <w:t>-</w:t>
      </w:r>
      <w:r w:rsidR="001A54DE">
        <w:t>to</w:t>
      </w:r>
      <w:r w:rsidR="00093627">
        <w:t>-</w:t>
      </w:r>
      <w:r w:rsidR="001A54DE">
        <w:t>event</w:t>
      </w:r>
      <w:r w:rsidR="00D8648D">
        <w:t xml:space="preserve"> </w:t>
      </w:r>
      <w:r w:rsidR="00093627">
        <w:t xml:space="preserve">as opposed to </w:t>
      </w:r>
      <w:r w:rsidR="0060411B">
        <w:t>how long</w:t>
      </w:r>
      <w:r w:rsidR="00D8648D">
        <w:t xml:space="preserve">. We will </w:t>
      </w:r>
      <w:r w:rsidR="00A066C9">
        <w:t>introduce</w:t>
      </w:r>
      <w:r w:rsidR="00D8648D">
        <w:t xml:space="preserve"> </w:t>
      </w:r>
      <w:r w:rsidR="006B1E38">
        <w:t>survival an</w:t>
      </w:r>
      <w:r w:rsidR="002E08E5">
        <w:t>alysis</w:t>
      </w:r>
      <w:r w:rsidR="00A066C9">
        <w:t xml:space="preserve"> and </w:t>
      </w:r>
      <w:r w:rsidR="00592186">
        <w:t xml:space="preserve">some of the </w:t>
      </w:r>
      <w:r w:rsidR="00A066C9">
        <w:t>related</w:t>
      </w:r>
      <w:r w:rsidR="00524CB0">
        <w:t xml:space="preserve"> concepts in this paper.</w:t>
      </w:r>
    </w:p>
    <w:p w14:paraId="4CDA5B07" w14:textId="77777777" w:rsidR="00672699" w:rsidRDefault="00672699" w:rsidP="00672699">
      <w:pPr>
        <w:jc w:val="center"/>
      </w:pPr>
    </w:p>
    <w:p w14:paraId="4789A4CA" w14:textId="6E60F24C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E3B11">
            <w:t>What is Survival Analysis</w:t>
          </w:r>
        </w:sdtContent>
      </w:sdt>
    </w:p>
    <w:p w14:paraId="0683BC11" w14:textId="1EA0BB3A" w:rsidR="00E81978" w:rsidRDefault="006B5AD8" w:rsidP="006B5AD8">
      <w:pPr>
        <w:pStyle w:val="Heading1"/>
      </w:pPr>
      <w:r>
        <w:t>Introduction</w:t>
      </w:r>
    </w:p>
    <w:p w14:paraId="523985B5" w14:textId="69609A91" w:rsidR="006B4DB7" w:rsidRDefault="00E61462" w:rsidP="00534790">
      <w:r>
        <w:t>In survival analysis, the type of event is immaterial</w:t>
      </w:r>
      <w:r w:rsidR="00007DFD">
        <w:t xml:space="preserve">. </w:t>
      </w:r>
      <w:r w:rsidR="008F7629">
        <w:t xml:space="preserve">The focus is </w:t>
      </w:r>
      <w:r w:rsidR="00271B16">
        <w:t xml:space="preserve">the </w:t>
      </w:r>
      <w:r w:rsidR="002C78C9">
        <w:t xml:space="preserve">amount of </w:t>
      </w:r>
      <w:r w:rsidR="00271B16">
        <w:t xml:space="preserve">time until the event occurs. The classical event in survival analysis is </w:t>
      </w:r>
      <w:r w:rsidR="00A87331">
        <w:t>“s</w:t>
      </w:r>
      <w:r w:rsidR="00CE72FF">
        <w:t>urvival</w:t>
      </w:r>
      <w:r w:rsidR="00A87331">
        <w:t>” time</w:t>
      </w:r>
      <w:r w:rsidR="00476309">
        <w:t xml:space="preserve"> of </w:t>
      </w:r>
      <w:r w:rsidR="00F1005F">
        <w:t xml:space="preserve">critically ill patients. </w:t>
      </w:r>
      <w:r w:rsidR="00CC06BF">
        <w:t xml:space="preserve">The illness type, along with pertinent data and the </w:t>
      </w:r>
      <w:r w:rsidR="00DD5387">
        <w:t>length</w:t>
      </w:r>
      <w:r w:rsidR="00CC06BF">
        <w:t xml:space="preserve"> of time each patient “</w:t>
      </w:r>
      <w:r w:rsidR="006B4DB7">
        <w:t>survived” can</w:t>
      </w:r>
      <w:r w:rsidR="00860008">
        <w:t xml:space="preserve"> contribute to the analysis of </w:t>
      </w:r>
      <w:r w:rsidR="007B11A8">
        <w:t xml:space="preserve">the efficacy of </w:t>
      </w:r>
      <w:r w:rsidR="00860008">
        <w:t>certain medications</w:t>
      </w:r>
      <w:r w:rsidR="00E14ED0">
        <w:t xml:space="preserve"> or </w:t>
      </w:r>
      <w:r w:rsidR="007B11A8">
        <w:t xml:space="preserve">life changing </w:t>
      </w:r>
      <w:r w:rsidR="009E2025">
        <w:t>behaviors</w:t>
      </w:r>
      <w:r w:rsidR="00E14ED0">
        <w:t>.</w:t>
      </w:r>
      <w:r w:rsidR="009E2025">
        <w:t xml:space="preserve"> </w:t>
      </w:r>
      <w:r w:rsidR="001432B3">
        <w:t>Given this information</w:t>
      </w:r>
      <w:r w:rsidR="00810CB9">
        <w:t xml:space="preserve"> along with a good sampling of data, survival analysis can </w:t>
      </w:r>
      <w:r w:rsidR="002F510D">
        <w:t>answer the following question:</w:t>
      </w:r>
    </w:p>
    <w:p w14:paraId="3A16AAB5" w14:textId="3ECD854B" w:rsidR="002F510D" w:rsidRPr="00A71AB4" w:rsidRDefault="002F510D" w:rsidP="00A71AB4">
      <w:pPr>
        <w:jc w:val="center"/>
        <w:rPr>
          <w:i/>
          <w:iCs/>
        </w:rPr>
      </w:pPr>
      <w:r w:rsidRPr="00A71AB4">
        <w:rPr>
          <w:i/>
          <w:iCs/>
        </w:rPr>
        <w:t>“</w:t>
      </w:r>
      <w:r w:rsidR="002E3C70" w:rsidRPr="00A71AB4">
        <w:rPr>
          <w:i/>
          <w:iCs/>
        </w:rPr>
        <w:t xml:space="preserve">what is the probability that the duration or time-to-event is longer than </w:t>
      </w:r>
      <w:r w:rsidR="00572658" w:rsidRPr="00A71AB4">
        <w:rPr>
          <w:i/>
          <w:iCs/>
        </w:rPr>
        <w:t xml:space="preserve">a </w:t>
      </w:r>
      <w:r w:rsidR="008C36C8" w:rsidRPr="00A71AB4">
        <w:rPr>
          <w:i/>
          <w:iCs/>
        </w:rPr>
        <w:t>given time</w:t>
      </w:r>
      <w:r w:rsidR="00572658" w:rsidRPr="00A71AB4">
        <w:rPr>
          <w:i/>
          <w:iCs/>
        </w:rPr>
        <w:t>”</w:t>
      </w:r>
    </w:p>
    <w:p w14:paraId="6D7F5CB2" w14:textId="51F6A18A" w:rsidR="00572658" w:rsidRDefault="00F92129" w:rsidP="00534790">
      <w:r>
        <w:t>This question is characterized by the following function:</w:t>
      </w:r>
    </w:p>
    <w:p w14:paraId="7DA01D78" w14:textId="77777777" w:rsidR="00DC4FE2" w:rsidRDefault="00DC4FE2" w:rsidP="00534790"/>
    <w:p w14:paraId="74EC3208" w14:textId="77777777" w:rsidR="00FA36D2" w:rsidRDefault="00552041" w:rsidP="00AD1FE8">
      <w:pPr>
        <w:pStyle w:val="Caption"/>
        <w:rPr>
          <w:i w:val="0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 w:val="0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=1-f</m:t>
          </m:r>
          <m:d>
            <m:dPr>
              <m:ctrlPr>
                <w:rPr>
                  <w:rFonts w:ascii="Cambria Math" w:hAnsi="Cambria Math"/>
                  <w:i w:val="0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 w:val="0"/>
                </w:rPr>
              </m:ctrlPr>
            </m:dPr>
            <m:e>
              <m:r>
                <w:rPr>
                  <w:rFonts w:ascii="Cambria Math" w:hAnsi="Cambria Math"/>
                </w:rPr>
                <m:t>T&gt;t</m:t>
              </m:r>
            </m:e>
          </m:d>
        </m:oMath>
      </m:oMathPara>
    </w:p>
    <w:p w14:paraId="6FEB214C" w14:textId="693BF21E" w:rsidR="00F92129" w:rsidRPr="00552041" w:rsidRDefault="00AD1FE8" w:rsidP="00FA36D2">
      <w:pPr>
        <w:pStyle w:val="Caption"/>
        <w:jc w:val="center"/>
        <w:rPr>
          <w:i w:val="0"/>
        </w:rPr>
      </w:pPr>
      <w:bookmarkStart w:id="0" w:name="_Ref33004823"/>
      <w:r>
        <w:t xml:space="preserve">Equation </w:t>
      </w:r>
      <w:fldSimple w:instr=" SEQ Equation \* ARABIC ">
        <w:r w:rsidR="00165BD3">
          <w:rPr>
            <w:noProof/>
          </w:rPr>
          <w:t>1</w:t>
        </w:r>
      </w:fldSimple>
      <w:bookmarkEnd w:id="0"/>
      <w:r>
        <w:t>- Survival Equation</w:t>
      </w:r>
    </w:p>
    <w:p w14:paraId="7EBE3116" w14:textId="245E5BC9" w:rsidR="00AC5F3B" w:rsidRDefault="00D25390" w:rsidP="00534790">
      <w:r>
        <w:t xml:space="preserve">, where </w:t>
      </w:r>
      <w:r w:rsidR="00B22223">
        <w:t xml:space="preserve">f(t) is the </w:t>
      </w:r>
      <w:r w:rsidR="00186E7D">
        <w:t>accu</w:t>
      </w:r>
      <w:r w:rsidR="00647391">
        <w:t>mulation distribution func</w:t>
      </w:r>
      <w:r w:rsidR="00BA0FB1">
        <w:t>tion</w:t>
      </w:r>
      <w:r w:rsidR="00AC0380">
        <w:t xml:space="preserve"> </w:t>
      </w:r>
      <w:r w:rsidR="00A52B26">
        <w:t xml:space="preserve">of time </w:t>
      </w:r>
      <w:r w:rsidR="00EB15D3">
        <w:t>t, T</w:t>
      </w:r>
      <w:r w:rsidR="004B239A">
        <w:t xml:space="preserve"> is the duration we are</w:t>
      </w:r>
      <w:r w:rsidR="00663089">
        <w:t xml:space="preserve"> looking for. </w:t>
      </w:r>
      <w:r w:rsidR="00A81751">
        <w:t xml:space="preserve"> </w:t>
      </w:r>
      <w:proofErr w:type="gramStart"/>
      <w:r w:rsidR="00663089">
        <w:t>P(</w:t>
      </w:r>
      <w:proofErr w:type="gramEnd"/>
      <w:r w:rsidR="00663089">
        <w:t>T</w:t>
      </w:r>
      <w:r w:rsidR="002B5BF3">
        <w:t xml:space="preserve"> </w:t>
      </w:r>
      <w:r w:rsidR="00663089">
        <w:t>&gt;</w:t>
      </w:r>
      <w:r w:rsidR="002B5BF3">
        <w:t xml:space="preserve"> </w:t>
      </w:r>
      <w:r w:rsidR="00663089">
        <w:t>t)</w:t>
      </w:r>
      <w:r w:rsidR="002B5BF3">
        <w:t xml:space="preserve"> interprets to </w:t>
      </w:r>
      <w:r w:rsidR="00E325FA">
        <w:t>the question above.</w:t>
      </w:r>
      <w:r w:rsidR="00663089">
        <w:t xml:space="preserve"> </w:t>
      </w:r>
    </w:p>
    <w:p w14:paraId="531F42A8" w14:textId="253A4B4F" w:rsidR="00CF374E" w:rsidRDefault="005B0978" w:rsidP="00D06DE0">
      <w:r>
        <w:t xml:space="preserve">The dataset in this case contains </w:t>
      </w:r>
      <w:r w:rsidR="00D24F6C">
        <w:t>a record for each participant.</w:t>
      </w:r>
      <w:r w:rsidR="0038654D">
        <w:t xml:space="preserve"> One of the items</w:t>
      </w:r>
      <w:r w:rsidR="00BB033F">
        <w:t xml:space="preserve"> is the time when the study ends for a </w:t>
      </w:r>
      <w:r w:rsidR="006D4AC7">
        <w:t>participant</w:t>
      </w:r>
      <w:r w:rsidR="00BB033F">
        <w:t xml:space="preserve">. This end </w:t>
      </w:r>
      <w:r w:rsidR="00031B70">
        <w:t xml:space="preserve">is not deterministic and can affect the </w:t>
      </w:r>
      <w:r w:rsidR="00153C37">
        <w:t xml:space="preserve">analysis. The concept of </w:t>
      </w:r>
      <w:r w:rsidR="00A36360">
        <w:t>“censoring”</w:t>
      </w:r>
      <w:r w:rsidR="003D6437">
        <w:t xml:space="preserve"> is exposed when data is </w:t>
      </w:r>
      <w:r w:rsidR="003A0412">
        <w:t>missing because either the study ended before participant’s</w:t>
      </w:r>
      <w:r w:rsidR="002441BE">
        <w:t xml:space="preserve"> record was </w:t>
      </w:r>
      <w:r w:rsidR="00833719">
        <w:t>complete (</w:t>
      </w:r>
      <w:r w:rsidR="002441BE">
        <w:t>she/he passed away) or the participant stopped</w:t>
      </w:r>
      <w:r w:rsidR="00385B51">
        <w:t xml:space="preserve"> responding</w:t>
      </w:r>
      <w:r w:rsidR="003C3802">
        <w:t xml:space="preserve"> </w:t>
      </w:r>
      <w:r w:rsidR="00D06DE0">
        <w:t>completely (</w:t>
      </w:r>
      <w:r w:rsidR="003C3802">
        <w:t>left the study)</w:t>
      </w:r>
      <w:r w:rsidR="003F415B">
        <w:t>.</w:t>
      </w:r>
      <w:r w:rsidR="004749BC">
        <w:t xml:space="preserve"> </w:t>
      </w:r>
      <w:r w:rsidR="00D06DE0">
        <w:fldChar w:fldCharType="begin"/>
      </w:r>
      <w:r w:rsidR="00D06DE0">
        <w:instrText xml:space="preserve"> REF _Ref33006197 \h </w:instrText>
      </w:r>
      <w:r w:rsidR="00D06DE0">
        <w:fldChar w:fldCharType="separate"/>
      </w:r>
      <w:r w:rsidR="00165BD3">
        <w:t xml:space="preserve">Figure </w:t>
      </w:r>
      <w:r w:rsidR="00165BD3">
        <w:rPr>
          <w:noProof/>
        </w:rPr>
        <w:t>1</w:t>
      </w:r>
      <w:r w:rsidR="00D06DE0">
        <w:fldChar w:fldCharType="end"/>
      </w:r>
      <w:r w:rsidR="00AC5691">
        <w:t xml:space="preserve"> illustrates what data is considered </w:t>
      </w:r>
      <w:r w:rsidR="000F0BCF">
        <w:t>censored</w:t>
      </w:r>
      <w:r w:rsidR="00AC5691">
        <w:t>.</w:t>
      </w:r>
    </w:p>
    <w:p w14:paraId="7D77A87B" w14:textId="77777777" w:rsidR="00D06DE0" w:rsidRDefault="005725C6" w:rsidP="00D06DE0">
      <w:pPr>
        <w:keepNext/>
      </w:pPr>
      <w:r>
        <w:rPr>
          <w:noProof/>
        </w:rPr>
        <w:lastRenderedPageBreak/>
        <w:drawing>
          <wp:inline distT="0" distB="0" distL="0" distR="0" wp14:anchorId="19254177" wp14:editId="4B5ABD3F">
            <wp:extent cx="5943600" cy="4252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EF2" w14:textId="1B5C7884" w:rsidR="005725C6" w:rsidRDefault="00D06DE0" w:rsidP="00D06DE0">
      <w:pPr>
        <w:pStyle w:val="Caption"/>
        <w:jc w:val="center"/>
      </w:pPr>
      <w:bookmarkStart w:id="1" w:name="_Ref33006197"/>
      <w:r>
        <w:t xml:space="preserve">Figure </w:t>
      </w:r>
      <w:fldSimple w:instr=" SEQ Figure \* ARABIC ">
        <w:r w:rsidR="00165BD3">
          <w:rPr>
            <w:noProof/>
          </w:rPr>
          <w:t>1</w:t>
        </w:r>
      </w:fldSimple>
      <w:bookmarkEnd w:id="1"/>
      <w:r>
        <w:t xml:space="preserve">- </w:t>
      </w:r>
      <w:r w:rsidRPr="00DE6106">
        <w:t>Censored Data</w:t>
      </w:r>
    </w:p>
    <w:p w14:paraId="173B4FA7" w14:textId="102B0D4C" w:rsidR="00534790" w:rsidRPr="00534790" w:rsidRDefault="00534790" w:rsidP="00534790"/>
    <w:p w14:paraId="4E2D94BB" w14:textId="77777777" w:rsidR="00B06F8E" w:rsidRPr="00B06F8E" w:rsidRDefault="00B06F8E" w:rsidP="00B06F8E"/>
    <w:p w14:paraId="2D870253" w14:textId="7B0FFAA9" w:rsidR="004238A2" w:rsidRDefault="004238A2" w:rsidP="004238A2">
      <w:pPr>
        <w:pStyle w:val="Heading1"/>
      </w:pPr>
      <w:r>
        <w:t>Conclusion</w:t>
      </w:r>
    </w:p>
    <w:p w14:paraId="2F100F58" w14:textId="2DF97443" w:rsidR="009805FA" w:rsidRDefault="009805FA" w:rsidP="009805FA">
      <w:r>
        <w:t>Survival ana</w:t>
      </w:r>
      <w:r w:rsidR="00BD1CF5">
        <w:t xml:space="preserve">lysis is technique in data science </w:t>
      </w:r>
      <w:r w:rsidR="000F0BCF">
        <w:t>that</w:t>
      </w:r>
      <w:r w:rsidR="00BD1CF5">
        <w:t xml:space="preserve"> </w:t>
      </w:r>
      <w:r w:rsidR="00FE21F3">
        <w:t>help</w:t>
      </w:r>
      <w:r w:rsidR="000F0BCF">
        <w:t>s</w:t>
      </w:r>
      <w:r w:rsidR="00FE21F3">
        <w:t xml:space="preserve"> </w:t>
      </w:r>
      <w:r w:rsidR="009C1D26">
        <w:t xml:space="preserve">us </w:t>
      </w:r>
      <w:r w:rsidR="00FE21F3">
        <w:t xml:space="preserve">make </w:t>
      </w:r>
      <w:r w:rsidR="009E4D00">
        <w:t>smart</w:t>
      </w:r>
      <w:r w:rsidR="008E696D">
        <w:t xml:space="preserve"> decisions.</w:t>
      </w:r>
      <w:r w:rsidR="00785CD7">
        <w:t xml:space="preserve"> </w:t>
      </w:r>
      <w:r w:rsidR="00841F3D">
        <w:t>From medical to ind</w:t>
      </w:r>
      <w:r w:rsidR="00EB3B95">
        <w:t>ustrial, the applications are</w:t>
      </w:r>
      <w:r w:rsidR="00213E9F">
        <w:t xml:space="preserve"> diverse indeed. </w:t>
      </w:r>
      <w:r w:rsidR="008A6783">
        <w:t>For example, i</w:t>
      </w:r>
      <w:r w:rsidR="004C2E9B">
        <w:t>n the customer retention</w:t>
      </w:r>
      <w:r w:rsidR="002560BA">
        <w:t xml:space="preserve"> and lifetime </w:t>
      </w:r>
      <w:r w:rsidR="00943677">
        <w:t>value, survival analysis can help</w:t>
      </w:r>
      <w:r w:rsidR="00C65F75">
        <w:t xml:space="preserve"> </w:t>
      </w:r>
      <w:r w:rsidR="000C47D3">
        <w:t xml:space="preserve">business </w:t>
      </w:r>
      <w:r w:rsidR="002E0DB6">
        <w:t>focus on the following in order to retain their customers:</w:t>
      </w:r>
    </w:p>
    <w:p w14:paraId="25B7F582" w14:textId="0A666AC1" w:rsidR="002E0DB6" w:rsidRDefault="002E0DB6" w:rsidP="002E0DB6">
      <w:pPr>
        <w:pStyle w:val="ListParagraph"/>
        <w:numPr>
          <w:ilvl w:val="0"/>
          <w:numId w:val="19"/>
        </w:numPr>
      </w:pPr>
      <w:r>
        <w:t>Product giveaway</w:t>
      </w:r>
    </w:p>
    <w:p w14:paraId="161A251D" w14:textId="037E0389" w:rsidR="002E0DB6" w:rsidRDefault="002E0DB6" w:rsidP="002E0DB6">
      <w:pPr>
        <w:pStyle w:val="ListParagraph"/>
        <w:numPr>
          <w:ilvl w:val="0"/>
          <w:numId w:val="19"/>
        </w:numPr>
      </w:pPr>
      <w:r>
        <w:t xml:space="preserve">Customer </w:t>
      </w:r>
      <w:r w:rsidR="00A02520">
        <w:t>refunds (</w:t>
      </w:r>
      <w:r>
        <w:t>by how much?)</w:t>
      </w:r>
    </w:p>
    <w:p w14:paraId="2FBA0EF2" w14:textId="1D48B824" w:rsidR="002E0DB6" w:rsidRDefault="00A02520" w:rsidP="002E0DB6">
      <w:pPr>
        <w:pStyle w:val="ListParagraph"/>
        <w:numPr>
          <w:ilvl w:val="0"/>
          <w:numId w:val="19"/>
        </w:numPr>
      </w:pPr>
      <w:r>
        <w:t>Marketing (</w:t>
      </w:r>
      <w:r w:rsidR="002E0DB6">
        <w:t>how much to spend)</w:t>
      </w:r>
    </w:p>
    <w:p w14:paraId="7C4240D6" w14:textId="686A4432" w:rsidR="002E0DB6" w:rsidRDefault="008E6339" w:rsidP="002E0DB6">
      <w:pPr>
        <w:pStyle w:val="ListParagraph"/>
        <w:numPr>
          <w:ilvl w:val="0"/>
          <w:numId w:val="19"/>
        </w:numPr>
      </w:pPr>
      <w:r>
        <w:lastRenderedPageBreak/>
        <w:t>Priori</w:t>
      </w:r>
      <w:r w:rsidR="00A02520">
        <w:t>tization</w:t>
      </w:r>
    </w:p>
    <w:p w14:paraId="4FC7209C" w14:textId="78AE4FC0" w:rsidR="00A02520" w:rsidRDefault="001B018F" w:rsidP="00A02520">
      <w:pPr>
        <w:ind w:left="720" w:firstLine="0"/>
      </w:pPr>
      <w:r>
        <w:t>Other applications can be found in manufacturing where lifetime of equipment i</w:t>
      </w:r>
      <w:r w:rsidR="00874624">
        <w:t>n the factory are of interest. In economics and finance</w:t>
      </w:r>
      <w:r w:rsidR="002A6959">
        <w:t xml:space="preserve"> duration of economic events such as recession</w:t>
      </w:r>
      <w:r w:rsidR="003733A4">
        <w:t xml:space="preserve"> are of interest and in </w:t>
      </w:r>
      <w:r w:rsidR="007A35E0">
        <w:t>sociology the duration of certain soci</w:t>
      </w:r>
      <w:r w:rsidR="00CB4E65">
        <w:t xml:space="preserve">etal </w:t>
      </w:r>
      <w:r w:rsidR="00D4462B">
        <w:t>behavior (</w:t>
      </w:r>
      <w:r w:rsidR="006810E3">
        <w:t>leaning left/right/center)</w:t>
      </w:r>
      <w:r w:rsidR="007612A7">
        <w:t xml:space="preserve"> </w:t>
      </w:r>
      <w:r w:rsidR="00593B0F">
        <w:t xml:space="preserve">is </w:t>
      </w:r>
      <w:r w:rsidR="00A93363">
        <w:t>of interest.</w:t>
      </w:r>
    </w:p>
    <w:p w14:paraId="64EB6B71" w14:textId="77777777" w:rsidR="00213E9F" w:rsidRPr="009805FA" w:rsidRDefault="00213E9F" w:rsidP="009805FA"/>
    <w:p w14:paraId="07E40698" w14:textId="22CBCD2F" w:rsidR="009229C7" w:rsidRDefault="009229C7" w:rsidP="009229C7">
      <w:pPr>
        <w:pStyle w:val="Heading1"/>
      </w:pPr>
      <w:r>
        <w:t>Refere</w:t>
      </w:r>
      <w:r w:rsidR="007E6A43">
        <w:t>nces</w:t>
      </w:r>
    </w:p>
    <w:p w14:paraId="1B23EACB" w14:textId="01063F58" w:rsidR="00E57A63" w:rsidRDefault="00E57A63" w:rsidP="00F009F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61F56">
        <w:rPr>
          <w:sz w:val="20"/>
          <w:szCs w:val="20"/>
        </w:rPr>
        <w:t xml:space="preserve">Downey, Allen </w:t>
      </w:r>
      <w:proofErr w:type="gramStart"/>
      <w:r w:rsidRPr="00E61F56">
        <w:rPr>
          <w:sz w:val="20"/>
          <w:szCs w:val="20"/>
        </w:rPr>
        <w:t>B..</w:t>
      </w:r>
      <w:proofErr w:type="gramEnd"/>
      <w:r w:rsidRPr="00E61F56">
        <w:rPr>
          <w:sz w:val="20"/>
          <w:szCs w:val="20"/>
        </w:rPr>
        <w:t xml:space="preserve"> Think Stats: Exploratory Data </w:t>
      </w:r>
      <w:proofErr w:type="gramStart"/>
      <w:r w:rsidRPr="00E61F56">
        <w:rPr>
          <w:sz w:val="20"/>
          <w:szCs w:val="20"/>
        </w:rPr>
        <w:t>Analysis .</w:t>
      </w:r>
      <w:proofErr w:type="gramEnd"/>
      <w:r w:rsidRPr="00E61F56">
        <w:rPr>
          <w:sz w:val="20"/>
          <w:szCs w:val="20"/>
        </w:rPr>
        <w:t xml:space="preserve"> O'Reilly Media. Kindle Edition.</w:t>
      </w:r>
    </w:p>
    <w:p w14:paraId="67B8D654" w14:textId="64A063D3" w:rsidR="00D03164" w:rsidRPr="00D03164" w:rsidRDefault="00D03164" w:rsidP="00F009F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Survival Analysis -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https://www.youtube.com/watch?v=iM9DitTOHBU</w:t>
        </w:r>
      </w:hyperlink>
    </w:p>
    <w:p w14:paraId="50FD539E" w14:textId="77777777" w:rsidR="00737D65" w:rsidRDefault="00737D65" w:rsidP="00737D65">
      <w:pPr>
        <w:numPr>
          <w:ilvl w:val="0"/>
          <w:numId w:val="17"/>
        </w:numPr>
        <w:spacing w:line="240" w:lineRule="auto"/>
        <w:textAlignment w:val="center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Survival Analysis to understand customer retention - Lorna </w:t>
      </w:r>
      <w:proofErr w:type="spellStart"/>
      <w:r>
        <w:rPr>
          <w:rFonts w:ascii="Calibri" w:hAnsi="Calibri" w:cs="Calibri"/>
          <w:sz w:val="22"/>
          <w:szCs w:val="22"/>
        </w:rPr>
        <w:t>Brightmore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https://www.youtube.com/watch?v=aKZQUaNHYb0</w:t>
        </w:r>
      </w:hyperlink>
    </w:p>
    <w:p w14:paraId="2ADBEE5C" w14:textId="2ABF2C4C" w:rsidR="00AB2B59" w:rsidRPr="001C00C1" w:rsidRDefault="00000000" w:rsidP="00AB2B59">
      <w:pPr>
        <w:pStyle w:val="NormalWeb"/>
        <w:numPr>
          <w:ilvl w:val="0"/>
          <w:numId w:val="17"/>
        </w:numPr>
        <w:rPr>
          <w:rFonts w:ascii="Calibri" w:hAnsi="Calibri" w:cs="Calibri"/>
          <w:kern w:val="0"/>
          <w:sz w:val="22"/>
          <w:szCs w:val="22"/>
        </w:rPr>
      </w:pPr>
      <w:hyperlink r:id="rId12" w:history="1">
        <w:r w:rsidR="00AB2B59">
          <w:rPr>
            <w:rStyle w:val="Hyperlink"/>
            <w:rFonts w:ascii="Calibri" w:hAnsi="Calibri" w:cs="Calibri"/>
            <w:sz w:val="22"/>
            <w:szCs w:val="22"/>
          </w:rPr>
          <w:t>https://campus.datacamp.com/courses/survival-analysis-in-r/what-is-survival-analysis?ex=8</w:t>
        </w:r>
      </w:hyperlink>
    </w:p>
    <w:p w14:paraId="03131916" w14:textId="645ABCF9" w:rsidR="001C00C1" w:rsidRDefault="00000000" w:rsidP="00AB2B59">
      <w:pPr>
        <w:pStyle w:val="NormalWeb"/>
        <w:numPr>
          <w:ilvl w:val="0"/>
          <w:numId w:val="17"/>
        </w:numPr>
        <w:rPr>
          <w:rFonts w:ascii="Calibri" w:hAnsi="Calibri" w:cs="Calibri"/>
          <w:kern w:val="0"/>
          <w:sz w:val="22"/>
          <w:szCs w:val="22"/>
        </w:rPr>
      </w:pPr>
      <w:hyperlink r:id="rId13" w:history="1">
        <w:r w:rsidR="001C00C1">
          <w:rPr>
            <w:rStyle w:val="Hyperlink"/>
          </w:rPr>
          <w:t>https://www.karlin.mff.cuni.cz/~pesta/NMFM404/survival.html</w:t>
        </w:r>
      </w:hyperlink>
    </w:p>
    <w:p w14:paraId="78228059" w14:textId="77777777" w:rsidR="00D03164" w:rsidRPr="00E61F56" w:rsidRDefault="00D03164" w:rsidP="00AB2B59">
      <w:pPr>
        <w:pStyle w:val="ListParagraph"/>
        <w:ind w:left="360"/>
        <w:rPr>
          <w:sz w:val="20"/>
          <w:szCs w:val="20"/>
        </w:rPr>
      </w:pPr>
    </w:p>
    <w:p w14:paraId="7F8B3958" w14:textId="77777777" w:rsidR="00E57A63" w:rsidRPr="00E57A63" w:rsidRDefault="00E57A63" w:rsidP="00E57A63"/>
    <w:sectPr w:rsidR="00E57A63" w:rsidRPr="00E57A63" w:rsidSect="00B66C5E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6286" w14:textId="77777777" w:rsidR="004D6EC6" w:rsidRDefault="004D6EC6">
      <w:pPr>
        <w:spacing w:line="240" w:lineRule="auto"/>
      </w:pPr>
      <w:r>
        <w:separator/>
      </w:r>
    </w:p>
    <w:p w14:paraId="01E68DEB" w14:textId="77777777" w:rsidR="004D6EC6" w:rsidRDefault="004D6EC6"/>
  </w:endnote>
  <w:endnote w:type="continuationSeparator" w:id="0">
    <w:p w14:paraId="7EA8B66D" w14:textId="77777777" w:rsidR="004D6EC6" w:rsidRDefault="004D6EC6">
      <w:pPr>
        <w:spacing w:line="240" w:lineRule="auto"/>
      </w:pPr>
      <w:r>
        <w:continuationSeparator/>
      </w:r>
    </w:p>
    <w:p w14:paraId="296B73CB" w14:textId="77777777" w:rsidR="004D6EC6" w:rsidRDefault="004D6E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C397" w14:textId="77777777" w:rsidR="004D6EC6" w:rsidRDefault="004D6EC6">
      <w:pPr>
        <w:spacing w:line="240" w:lineRule="auto"/>
      </w:pPr>
      <w:r>
        <w:separator/>
      </w:r>
    </w:p>
    <w:p w14:paraId="7F916F10" w14:textId="77777777" w:rsidR="004D6EC6" w:rsidRDefault="004D6EC6"/>
  </w:footnote>
  <w:footnote w:type="continuationSeparator" w:id="0">
    <w:p w14:paraId="11DE40ED" w14:textId="77777777" w:rsidR="004D6EC6" w:rsidRDefault="004D6EC6">
      <w:pPr>
        <w:spacing w:line="240" w:lineRule="auto"/>
      </w:pPr>
      <w:r>
        <w:continuationSeparator/>
      </w:r>
    </w:p>
    <w:p w14:paraId="166D734E" w14:textId="77777777" w:rsidR="004D6EC6" w:rsidRDefault="004D6E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0D55206C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E3B11">
          <w:rPr>
            <w:rStyle w:val="Strong"/>
          </w:rPr>
          <w:t>what IS survival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77EE5438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</w:t>
        </w:r>
        <w:r w:rsidR="00CC1946">
          <w:rPr>
            <w:rStyle w:val="Strong"/>
          </w:rPr>
          <w:t xml:space="preserve">IS </w:t>
        </w:r>
        <w:r w:rsidR="00BE3B11">
          <w:rPr>
            <w:rStyle w:val="Strong"/>
          </w:rPr>
          <w:t>survival</w:t>
        </w:r>
        <w:r w:rsidR="00570C3D">
          <w:rPr>
            <w:rStyle w:val="Strong"/>
          </w:rPr>
          <w:t xml:space="preserve">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A6DE2"/>
    <w:multiLevelType w:val="multilevel"/>
    <w:tmpl w:val="923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5277B6"/>
    <w:multiLevelType w:val="hybridMultilevel"/>
    <w:tmpl w:val="A16A0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45230750"/>
    <w:multiLevelType w:val="hybridMultilevel"/>
    <w:tmpl w:val="54AA9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945976">
    <w:abstractNumId w:val="9"/>
  </w:num>
  <w:num w:numId="2" w16cid:durableId="1536766922">
    <w:abstractNumId w:val="7"/>
  </w:num>
  <w:num w:numId="3" w16cid:durableId="2019623364">
    <w:abstractNumId w:val="6"/>
  </w:num>
  <w:num w:numId="4" w16cid:durableId="1467770582">
    <w:abstractNumId w:val="5"/>
  </w:num>
  <w:num w:numId="5" w16cid:durableId="1376927753">
    <w:abstractNumId w:val="4"/>
  </w:num>
  <w:num w:numId="6" w16cid:durableId="1564876388">
    <w:abstractNumId w:val="8"/>
  </w:num>
  <w:num w:numId="7" w16cid:durableId="746223537">
    <w:abstractNumId w:val="3"/>
  </w:num>
  <w:num w:numId="8" w16cid:durableId="1260793155">
    <w:abstractNumId w:val="2"/>
  </w:num>
  <w:num w:numId="9" w16cid:durableId="575556986">
    <w:abstractNumId w:val="1"/>
  </w:num>
  <w:num w:numId="10" w16cid:durableId="981420980">
    <w:abstractNumId w:val="0"/>
  </w:num>
  <w:num w:numId="11" w16cid:durableId="1166243270">
    <w:abstractNumId w:val="9"/>
    <w:lvlOverride w:ilvl="0">
      <w:startOverride w:val="1"/>
    </w:lvlOverride>
  </w:num>
  <w:num w:numId="12" w16cid:durableId="1844588422">
    <w:abstractNumId w:val="17"/>
  </w:num>
  <w:num w:numId="13" w16cid:durableId="164824015">
    <w:abstractNumId w:val="15"/>
  </w:num>
  <w:num w:numId="14" w16cid:durableId="693580960">
    <w:abstractNumId w:val="14"/>
  </w:num>
  <w:num w:numId="15" w16cid:durableId="1513179697">
    <w:abstractNumId w:val="16"/>
  </w:num>
  <w:num w:numId="16" w16cid:durableId="1927373381">
    <w:abstractNumId w:val="12"/>
  </w:num>
  <w:num w:numId="17" w16cid:durableId="1362628062">
    <w:abstractNumId w:val="13"/>
  </w:num>
  <w:num w:numId="18" w16cid:durableId="1053311245">
    <w:abstractNumId w:val="10"/>
  </w:num>
  <w:num w:numId="19" w16cid:durableId="8776666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0EB3"/>
    <w:rsid w:val="00001083"/>
    <w:rsid w:val="00001CA9"/>
    <w:rsid w:val="0000434A"/>
    <w:rsid w:val="00005E2B"/>
    <w:rsid w:val="00007DFD"/>
    <w:rsid w:val="00017736"/>
    <w:rsid w:val="00017ABE"/>
    <w:rsid w:val="00017E6B"/>
    <w:rsid w:val="0002189D"/>
    <w:rsid w:val="0002388B"/>
    <w:rsid w:val="00025041"/>
    <w:rsid w:val="00025393"/>
    <w:rsid w:val="00026871"/>
    <w:rsid w:val="0003067C"/>
    <w:rsid w:val="00030E18"/>
    <w:rsid w:val="00031713"/>
    <w:rsid w:val="00031B70"/>
    <w:rsid w:val="00031E51"/>
    <w:rsid w:val="000326E8"/>
    <w:rsid w:val="00041064"/>
    <w:rsid w:val="00042C87"/>
    <w:rsid w:val="00052B40"/>
    <w:rsid w:val="00054687"/>
    <w:rsid w:val="0005500B"/>
    <w:rsid w:val="000572A4"/>
    <w:rsid w:val="000572F8"/>
    <w:rsid w:val="000647DC"/>
    <w:rsid w:val="00072A73"/>
    <w:rsid w:val="00073A63"/>
    <w:rsid w:val="0007410B"/>
    <w:rsid w:val="00075731"/>
    <w:rsid w:val="00080B5E"/>
    <w:rsid w:val="00080CF2"/>
    <w:rsid w:val="00080E97"/>
    <w:rsid w:val="00081239"/>
    <w:rsid w:val="0008510E"/>
    <w:rsid w:val="000866CE"/>
    <w:rsid w:val="00093058"/>
    <w:rsid w:val="00093627"/>
    <w:rsid w:val="00093E09"/>
    <w:rsid w:val="000A4197"/>
    <w:rsid w:val="000B070D"/>
    <w:rsid w:val="000B0E58"/>
    <w:rsid w:val="000B1AE7"/>
    <w:rsid w:val="000B2331"/>
    <w:rsid w:val="000B3E7F"/>
    <w:rsid w:val="000B562A"/>
    <w:rsid w:val="000C0971"/>
    <w:rsid w:val="000C09F8"/>
    <w:rsid w:val="000C16C3"/>
    <w:rsid w:val="000C3A97"/>
    <w:rsid w:val="000C47D3"/>
    <w:rsid w:val="000C5B5C"/>
    <w:rsid w:val="000C6238"/>
    <w:rsid w:val="000C754C"/>
    <w:rsid w:val="000D3003"/>
    <w:rsid w:val="000D3F41"/>
    <w:rsid w:val="000D4B47"/>
    <w:rsid w:val="000D72F5"/>
    <w:rsid w:val="000E52D1"/>
    <w:rsid w:val="000E5EF7"/>
    <w:rsid w:val="000E6B56"/>
    <w:rsid w:val="000F0BCF"/>
    <w:rsid w:val="000F3C3B"/>
    <w:rsid w:val="000F44AA"/>
    <w:rsid w:val="000F57F8"/>
    <w:rsid w:val="000F73D4"/>
    <w:rsid w:val="0010014C"/>
    <w:rsid w:val="00103115"/>
    <w:rsid w:val="00106859"/>
    <w:rsid w:val="0011065C"/>
    <w:rsid w:val="00111E20"/>
    <w:rsid w:val="00115926"/>
    <w:rsid w:val="00117813"/>
    <w:rsid w:val="0012164B"/>
    <w:rsid w:val="00121BDA"/>
    <w:rsid w:val="001220AA"/>
    <w:rsid w:val="0012254C"/>
    <w:rsid w:val="00124077"/>
    <w:rsid w:val="001248E5"/>
    <w:rsid w:val="001259F1"/>
    <w:rsid w:val="00127069"/>
    <w:rsid w:val="00130EF3"/>
    <w:rsid w:val="001322E3"/>
    <w:rsid w:val="00133FE7"/>
    <w:rsid w:val="0013644F"/>
    <w:rsid w:val="00137DDE"/>
    <w:rsid w:val="00140049"/>
    <w:rsid w:val="00140BF0"/>
    <w:rsid w:val="001432B3"/>
    <w:rsid w:val="00143390"/>
    <w:rsid w:val="001436AF"/>
    <w:rsid w:val="00147A35"/>
    <w:rsid w:val="00147C09"/>
    <w:rsid w:val="00151D51"/>
    <w:rsid w:val="00152A47"/>
    <w:rsid w:val="001533EE"/>
    <w:rsid w:val="001534C8"/>
    <w:rsid w:val="00153C37"/>
    <w:rsid w:val="001550B4"/>
    <w:rsid w:val="0015789D"/>
    <w:rsid w:val="001601CF"/>
    <w:rsid w:val="0016029B"/>
    <w:rsid w:val="00160C32"/>
    <w:rsid w:val="001617CD"/>
    <w:rsid w:val="00162958"/>
    <w:rsid w:val="00163B9C"/>
    <w:rsid w:val="00165BD3"/>
    <w:rsid w:val="00171BAF"/>
    <w:rsid w:val="00171C92"/>
    <w:rsid w:val="00173891"/>
    <w:rsid w:val="00174724"/>
    <w:rsid w:val="00175CAD"/>
    <w:rsid w:val="00176E64"/>
    <w:rsid w:val="0018134A"/>
    <w:rsid w:val="0018397F"/>
    <w:rsid w:val="00186E7D"/>
    <w:rsid w:val="00186F14"/>
    <w:rsid w:val="00192E17"/>
    <w:rsid w:val="001931A5"/>
    <w:rsid w:val="0019438D"/>
    <w:rsid w:val="001955BC"/>
    <w:rsid w:val="00195A60"/>
    <w:rsid w:val="001A110D"/>
    <w:rsid w:val="001A54DE"/>
    <w:rsid w:val="001A559C"/>
    <w:rsid w:val="001A72DE"/>
    <w:rsid w:val="001A7561"/>
    <w:rsid w:val="001B018F"/>
    <w:rsid w:val="001B08EC"/>
    <w:rsid w:val="001B283F"/>
    <w:rsid w:val="001B4684"/>
    <w:rsid w:val="001B5C70"/>
    <w:rsid w:val="001B6E1C"/>
    <w:rsid w:val="001B752D"/>
    <w:rsid w:val="001C00C1"/>
    <w:rsid w:val="001C015B"/>
    <w:rsid w:val="001C1FAC"/>
    <w:rsid w:val="001C2A73"/>
    <w:rsid w:val="001C62D3"/>
    <w:rsid w:val="001C6F0C"/>
    <w:rsid w:val="001C7A98"/>
    <w:rsid w:val="001D0277"/>
    <w:rsid w:val="001D0E81"/>
    <w:rsid w:val="001D17BA"/>
    <w:rsid w:val="001D1FAC"/>
    <w:rsid w:val="001D27B4"/>
    <w:rsid w:val="001D6A37"/>
    <w:rsid w:val="001E3255"/>
    <w:rsid w:val="001E3A9F"/>
    <w:rsid w:val="001E3DE5"/>
    <w:rsid w:val="001F19D7"/>
    <w:rsid w:val="001F5528"/>
    <w:rsid w:val="00202D68"/>
    <w:rsid w:val="002071B8"/>
    <w:rsid w:val="00213E9F"/>
    <w:rsid w:val="0021512D"/>
    <w:rsid w:val="00215788"/>
    <w:rsid w:val="002158B9"/>
    <w:rsid w:val="002208FF"/>
    <w:rsid w:val="00222657"/>
    <w:rsid w:val="00222E8E"/>
    <w:rsid w:val="00227370"/>
    <w:rsid w:val="00232481"/>
    <w:rsid w:val="00235B5F"/>
    <w:rsid w:val="00240E68"/>
    <w:rsid w:val="002415DD"/>
    <w:rsid w:val="002441BE"/>
    <w:rsid w:val="00250A12"/>
    <w:rsid w:val="002527AE"/>
    <w:rsid w:val="00255721"/>
    <w:rsid w:val="00255817"/>
    <w:rsid w:val="00255DF3"/>
    <w:rsid w:val="002560BA"/>
    <w:rsid w:val="002579C8"/>
    <w:rsid w:val="00260589"/>
    <w:rsid w:val="00261A29"/>
    <w:rsid w:val="00262252"/>
    <w:rsid w:val="0026327C"/>
    <w:rsid w:val="00263D13"/>
    <w:rsid w:val="00264D6A"/>
    <w:rsid w:val="00271B16"/>
    <w:rsid w:val="00275E1A"/>
    <w:rsid w:val="0027671B"/>
    <w:rsid w:val="00277639"/>
    <w:rsid w:val="002808A9"/>
    <w:rsid w:val="00284D7D"/>
    <w:rsid w:val="0029243D"/>
    <w:rsid w:val="0029291F"/>
    <w:rsid w:val="0029292B"/>
    <w:rsid w:val="00295294"/>
    <w:rsid w:val="00295788"/>
    <w:rsid w:val="00296C89"/>
    <w:rsid w:val="00297BC3"/>
    <w:rsid w:val="002A1C29"/>
    <w:rsid w:val="002A2AFC"/>
    <w:rsid w:val="002A45D8"/>
    <w:rsid w:val="002A6959"/>
    <w:rsid w:val="002B07D4"/>
    <w:rsid w:val="002B07DE"/>
    <w:rsid w:val="002B1222"/>
    <w:rsid w:val="002B2706"/>
    <w:rsid w:val="002B5BF3"/>
    <w:rsid w:val="002C3ABE"/>
    <w:rsid w:val="002C7429"/>
    <w:rsid w:val="002C78C9"/>
    <w:rsid w:val="002D28B7"/>
    <w:rsid w:val="002D3F52"/>
    <w:rsid w:val="002D4A83"/>
    <w:rsid w:val="002D7DAD"/>
    <w:rsid w:val="002E0335"/>
    <w:rsid w:val="002E08E5"/>
    <w:rsid w:val="002E0DB6"/>
    <w:rsid w:val="002E3C70"/>
    <w:rsid w:val="002E55B0"/>
    <w:rsid w:val="002E66DE"/>
    <w:rsid w:val="002E78A8"/>
    <w:rsid w:val="002E79D1"/>
    <w:rsid w:val="002E7A7D"/>
    <w:rsid w:val="002F0E87"/>
    <w:rsid w:val="002F1F7F"/>
    <w:rsid w:val="002F25B0"/>
    <w:rsid w:val="002F2EEA"/>
    <w:rsid w:val="002F332C"/>
    <w:rsid w:val="002F3872"/>
    <w:rsid w:val="002F510D"/>
    <w:rsid w:val="002F5D49"/>
    <w:rsid w:val="002F6DDC"/>
    <w:rsid w:val="002F71C8"/>
    <w:rsid w:val="00300B84"/>
    <w:rsid w:val="00311876"/>
    <w:rsid w:val="003118D6"/>
    <w:rsid w:val="003121C3"/>
    <w:rsid w:val="003222F6"/>
    <w:rsid w:val="0032688D"/>
    <w:rsid w:val="003314ED"/>
    <w:rsid w:val="00333E99"/>
    <w:rsid w:val="00334E0B"/>
    <w:rsid w:val="00335ECC"/>
    <w:rsid w:val="00341FDF"/>
    <w:rsid w:val="00347DEB"/>
    <w:rsid w:val="00352839"/>
    <w:rsid w:val="00355DCA"/>
    <w:rsid w:val="00356ECF"/>
    <w:rsid w:val="00364C0B"/>
    <w:rsid w:val="003658F5"/>
    <w:rsid w:val="003664A4"/>
    <w:rsid w:val="00371357"/>
    <w:rsid w:val="00372FE5"/>
    <w:rsid w:val="003733A4"/>
    <w:rsid w:val="00373561"/>
    <w:rsid w:val="0037371D"/>
    <w:rsid w:val="0037456A"/>
    <w:rsid w:val="0037588F"/>
    <w:rsid w:val="00375BAC"/>
    <w:rsid w:val="00377296"/>
    <w:rsid w:val="0037738C"/>
    <w:rsid w:val="00377E41"/>
    <w:rsid w:val="00381058"/>
    <w:rsid w:val="00381D13"/>
    <w:rsid w:val="0038376C"/>
    <w:rsid w:val="0038515D"/>
    <w:rsid w:val="003853F8"/>
    <w:rsid w:val="00385B51"/>
    <w:rsid w:val="0038654D"/>
    <w:rsid w:val="00386D4E"/>
    <w:rsid w:val="003934D2"/>
    <w:rsid w:val="003942B1"/>
    <w:rsid w:val="003944A0"/>
    <w:rsid w:val="003A0412"/>
    <w:rsid w:val="003A0699"/>
    <w:rsid w:val="003A1DDB"/>
    <w:rsid w:val="003A6610"/>
    <w:rsid w:val="003A68D6"/>
    <w:rsid w:val="003A6DE9"/>
    <w:rsid w:val="003B4C13"/>
    <w:rsid w:val="003B5262"/>
    <w:rsid w:val="003B5ACB"/>
    <w:rsid w:val="003C1637"/>
    <w:rsid w:val="003C3802"/>
    <w:rsid w:val="003C4411"/>
    <w:rsid w:val="003C4492"/>
    <w:rsid w:val="003C4E67"/>
    <w:rsid w:val="003C6A1B"/>
    <w:rsid w:val="003C7F72"/>
    <w:rsid w:val="003D0F61"/>
    <w:rsid w:val="003D6437"/>
    <w:rsid w:val="003D72CE"/>
    <w:rsid w:val="003E0082"/>
    <w:rsid w:val="003E00C0"/>
    <w:rsid w:val="003E4E65"/>
    <w:rsid w:val="003E5CC8"/>
    <w:rsid w:val="003F0A4E"/>
    <w:rsid w:val="003F205C"/>
    <w:rsid w:val="003F3B7A"/>
    <w:rsid w:val="003F415B"/>
    <w:rsid w:val="003F4AC3"/>
    <w:rsid w:val="003F6999"/>
    <w:rsid w:val="004007FD"/>
    <w:rsid w:val="004013A5"/>
    <w:rsid w:val="004022DC"/>
    <w:rsid w:val="00402973"/>
    <w:rsid w:val="004042C0"/>
    <w:rsid w:val="00405D0E"/>
    <w:rsid w:val="00407FA4"/>
    <w:rsid w:val="00417E5F"/>
    <w:rsid w:val="004238A2"/>
    <w:rsid w:val="00430526"/>
    <w:rsid w:val="004330C6"/>
    <w:rsid w:val="00436DBE"/>
    <w:rsid w:val="00441D28"/>
    <w:rsid w:val="004439DD"/>
    <w:rsid w:val="00445506"/>
    <w:rsid w:val="0044587E"/>
    <w:rsid w:val="00447D54"/>
    <w:rsid w:val="00450163"/>
    <w:rsid w:val="004528B2"/>
    <w:rsid w:val="00452D0B"/>
    <w:rsid w:val="0045314E"/>
    <w:rsid w:val="004550AA"/>
    <w:rsid w:val="00461E28"/>
    <w:rsid w:val="00462654"/>
    <w:rsid w:val="00463D31"/>
    <w:rsid w:val="00465814"/>
    <w:rsid w:val="00465EE1"/>
    <w:rsid w:val="00466407"/>
    <w:rsid w:val="00466B34"/>
    <w:rsid w:val="004724ED"/>
    <w:rsid w:val="00472E7E"/>
    <w:rsid w:val="004749BC"/>
    <w:rsid w:val="004753DC"/>
    <w:rsid w:val="00476309"/>
    <w:rsid w:val="00481E6F"/>
    <w:rsid w:val="00482129"/>
    <w:rsid w:val="0048316A"/>
    <w:rsid w:val="00485148"/>
    <w:rsid w:val="0049166A"/>
    <w:rsid w:val="0049243E"/>
    <w:rsid w:val="00492EFC"/>
    <w:rsid w:val="00497152"/>
    <w:rsid w:val="00497319"/>
    <w:rsid w:val="004A44A3"/>
    <w:rsid w:val="004A4F6B"/>
    <w:rsid w:val="004B15FF"/>
    <w:rsid w:val="004B239A"/>
    <w:rsid w:val="004B37FE"/>
    <w:rsid w:val="004B4E10"/>
    <w:rsid w:val="004B7618"/>
    <w:rsid w:val="004C0503"/>
    <w:rsid w:val="004C2E9B"/>
    <w:rsid w:val="004C3E5F"/>
    <w:rsid w:val="004C4398"/>
    <w:rsid w:val="004C448A"/>
    <w:rsid w:val="004D08AB"/>
    <w:rsid w:val="004D0F93"/>
    <w:rsid w:val="004D3E33"/>
    <w:rsid w:val="004D50C0"/>
    <w:rsid w:val="004D6048"/>
    <w:rsid w:val="004D64F9"/>
    <w:rsid w:val="004D66CE"/>
    <w:rsid w:val="004D6EC6"/>
    <w:rsid w:val="004D7255"/>
    <w:rsid w:val="004D7D79"/>
    <w:rsid w:val="004E29EB"/>
    <w:rsid w:val="004E308A"/>
    <w:rsid w:val="004E781E"/>
    <w:rsid w:val="004F24A4"/>
    <w:rsid w:val="004F5578"/>
    <w:rsid w:val="004F6B40"/>
    <w:rsid w:val="004F7E8A"/>
    <w:rsid w:val="0050062E"/>
    <w:rsid w:val="0050341F"/>
    <w:rsid w:val="00503D03"/>
    <w:rsid w:val="00506D05"/>
    <w:rsid w:val="005111BD"/>
    <w:rsid w:val="0051337D"/>
    <w:rsid w:val="00516FAA"/>
    <w:rsid w:val="00520F27"/>
    <w:rsid w:val="00521333"/>
    <w:rsid w:val="00522928"/>
    <w:rsid w:val="00524CB0"/>
    <w:rsid w:val="00531CE1"/>
    <w:rsid w:val="005324EC"/>
    <w:rsid w:val="00532727"/>
    <w:rsid w:val="00532EBC"/>
    <w:rsid w:val="00534790"/>
    <w:rsid w:val="0053691B"/>
    <w:rsid w:val="00536D22"/>
    <w:rsid w:val="0054110B"/>
    <w:rsid w:val="00544E3C"/>
    <w:rsid w:val="00547E52"/>
    <w:rsid w:val="00550F69"/>
    <w:rsid w:val="00551707"/>
    <w:rsid w:val="00551A02"/>
    <w:rsid w:val="00552041"/>
    <w:rsid w:val="00552F0E"/>
    <w:rsid w:val="005534FA"/>
    <w:rsid w:val="005544F2"/>
    <w:rsid w:val="005554C1"/>
    <w:rsid w:val="00561A37"/>
    <w:rsid w:val="00562D28"/>
    <w:rsid w:val="00563A44"/>
    <w:rsid w:val="00563F60"/>
    <w:rsid w:val="00563FD1"/>
    <w:rsid w:val="00566D6F"/>
    <w:rsid w:val="0057066F"/>
    <w:rsid w:val="00570C3D"/>
    <w:rsid w:val="005725C6"/>
    <w:rsid w:val="00572658"/>
    <w:rsid w:val="00572FE7"/>
    <w:rsid w:val="005734B4"/>
    <w:rsid w:val="00573C15"/>
    <w:rsid w:val="00576E9C"/>
    <w:rsid w:val="005806CC"/>
    <w:rsid w:val="0058138F"/>
    <w:rsid w:val="00581867"/>
    <w:rsid w:val="00584C76"/>
    <w:rsid w:val="00585736"/>
    <w:rsid w:val="00585812"/>
    <w:rsid w:val="00587285"/>
    <w:rsid w:val="00587BAA"/>
    <w:rsid w:val="00592186"/>
    <w:rsid w:val="00593B0F"/>
    <w:rsid w:val="00594428"/>
    <w:rsid w:val="00595E8F"/>
    <w:rsid w:val="005A6B33"/>
    <w:rsid w:val="005A7011"/>
    <w:rsid w:val="005B0978"/>
    <w:rsid w:val="005B28C4"/>
    <w:rsid w:val="005B29C0"/>
    <w:rsid w:val="005B4E02"/>
    <w:rsid w:val="005B71EE"/>
    <w:rsid w:val="005B74B3"/>
    <w:rsid w:val="005C1246"/>
    <w:rsid w:val="005C2628"/>
    <w:rsid w:val="005C3983"/>
    <w:rsid w:val="005C4A93"/>
    <w:rsid w:val="005C4D4D"/>
    <w:rsid w:val="005C699F"/>
    <w:rsid w:val="005D11AB"/>
    <w:rsid w:val="005D3002"/>
    <w:rsid w:val="005D3A03"/>
    <w:rsid w:val="005E12B0"/>
    <w:rsid w:val="005E3D12"/>
    <w:rsid w:val="005E534B"/>
    <w:rsid w:val="005E6100"/>
    <w:rsid w:val="005E6A71"/>
    <w:rsid w:val="005E7366"/>
    <w:rsid w:val="005F6086"/>
    <w:rsid w:val="006001CF"/>
    <w:rsid w:val="0060052A"/>
    <w:rsid w:val="0060411B"/>
    <w:rsid w:val="00606106"/>
    <w:rsid w:val="00612717"/>
    <w:rsid w:val="00614173"/>
    <w:rsid w:val="00616348"/>
    <w:rsid w:val="00620B1B"/>
    <w:rsid w:val="00621466"/>
    <w:rsid w:val="00621B73"/>
    <w:rsid w:val="006262DC"/>
    <w:rsid w:val="00630DF3"/>
    <w:rsid w:val="006310D6"/>
    <w:rsid w:val="00632EF4"/>
    <w:rsid w:val="00633656"/>
    <w:rsid w:val="00633692"/>
    <w:rsid w:val="00634272"/>
    <w:rsid w:val="00634C4F"/>
    <w:rsid w:val="00641A30"/>
    <w:rsid w:val="00641E5C"/>
    <w:rsid w:val="0064219F"/>
    <w:rsid w:val="00642BCC"/>
    <w:rsid w:val="00642C5F"/>
    <w:rsid w:val="00647391"/>
    <w:rsid w:val="006504D6"/>
    <w:rsid w:val="006525CB"/>
    <w:rsid w:val="0065413C"/>
    <w:rsid w:val="006554C1"/>
    <w:rsid w:val="006606C4"/>
    <w:rsid w:val="00660DE9"/>
    <w:rsid w:val="006620BF"/>
    <w:rsid w:val="0066215A"/>
    <w:rsid w:val="00663089"/>
    <w:rsid w:val="00666C5B"/>
    <w:rsid w:val="0067093C"/>
    <w:rsid w:val="006722D0"/>
    <w:rsid w:val="00672699"/>
    <w:rsid w:val="0067355F"/>
    <w:rsid w:val="0067521F"/>
    <w:rsid w:val="00680524"/>
    <w:rsid w:val="00680DF5"/>
    <w:rsid w:val="006810E3"/>
    <w:rsid w:val="00683808"/>
    <w:rsid w:val="00683C97"/>
    <w:rsid w:val="00687E15"/>
    <w:rsid w:val="0069058D"/>
    <w:rsid w:val="00691A7F"/>
    <w:rsid w:val="00691E40"/>
    <w:rsid w:val="006939C3"/>
    <w:rsid w:val="00693D82"/>
    <w:rsid w:val="006A4C7B"/>
    <w:rsid w:val="006A6803"/>
    <w:rsid w:val="006A7E43"/>
    <w:rsid w:val="006B1E38"/>
    <w:rsid w:val="006B2D6E"/>
    <w:rsid w:val="006B427C"/>
    <w:rsid w:val="006B433A"/>
    <w:rsid w:val="006B4DB7"/>
    <w:rsid w:val="006B4EAB"/>
    <w:rsid w:val="006B5AD8"/>
    <w:rsid w:val="006B6D39"/>
    <w:rsid w:val="006B763E"/>
    <w:rsid w:val="006C0631"/>
    <w:rsid w:val="006C24F1"/>
    <w:rsid w:val="006C7680"/>
    <w:rsid w:val="006D2DA6"/>
    <w:rsid w:val="006D4AC7"/>
    <w:rsid w:val="006D4E1C"/>
    <w:rsid w:val="006D5C2D"/>
    <w:rsid w:val="006D605A"/>
    <w:rsid w:val="006D7219"/>
    <w:rsid w:val="006D7674"/>
    <w:rsid w:val="006D7F9B"/>
    <w:rsid w:val="006E58EC"/>
    <w:rsid w:val="006E6509"/>
    <w:rsid w:val="006F07E7"/>
    <w:rsid w:val="006F2118"/>
    <w:rsid w:val="006F22A8"/>
    <w:rsid w:val="006F2337"/>
    <w:rsid w:val="006F5325"/>
    <w:rsid w:val="006F7B15"/>
    <w:rsid w:val="00701939"/>
    <w:rsid w:val="0070529D"/>
    <w:rsid w:val="00707722"/>
    <w:rsid w:val="007110DE"/>
    <w:rsid w:val="00711CB0"/>
    <w:rsid w:val="00711EFD"/>
    <w:rsid w:val="00714C36"/>
    <w:rsid w:val="00714F56"/>
    <w:rsid w:val="00717E40"/>
    <w:rsid w:val="007233A7"/>
    <w:rsid w:val="00724F5D"/>
    <w:rsid w:val="00731863"/>
    <w:rsid w:val="007325F3"/>
    <w:rsid w:val="007335F7"/>
    <w:rsid w:val="00735689"/>
    <w:rsid w:val="0073669F"/>
    <w:rsid w:val="00737D65"/>
    <w:rsid w:val="007437F1"/>
    <w:rsid w:val="0074405C"/>
    <w:rsid w:val="007440D7"/>
    <w:rsid w:val="0074662B"/>
    <w:rsid w:val="00753F44"/>
    <w:rsid w:val="00754ADF"/>
    <w:rsid w:val="00756B65"/>
    <w:rsid w:val="00760BE2"/>
    <w:rsid w:val="007612A7"/>
    <w:rsid w:val="0076247E"/>
    <w:rsid w:val="0076276A"/>
    <w:rsid w:val="00766B15"/>
    <w:rsid w:val="007670E8"/>
    <w:rsid w:val="00770B52"/>
    <w:rsid w:val="00770DB1"/>
    <w:rsid w:val="00771CB5"/>
    <w:rsid w:val="0077320A"/>
    <w:rsid w:val="00773A4B"/>
    <w:rsid w:val="00774AEA"/>
    <w:rsid w:val="00774B0D"/>
    <w:rsid w:val="00774F31"/>
    <w:rsid w:val="0077767A"/>
    <w:rsid w:val="00780681"/>
    <w:rsid w:val="00785CD7"/>
    <w:rsid w:val="00786586"/>
    <w:rsid w:val="007865EF"/>
    <w:rsid w:val="007A35E0"/>
    <w:rsid w:val="007A4D00"/>
    <w:rsid w:val="007B11A8"/>
    <w:rsid w:val="007B3A89"/>
    <w:rsid w:val="007B4F50"/>
    <w:rsid w:val="007B5831"/>
    <w:rsid w:val="007B5FBC"/>
    <w:rsid w:val="007B7031"/>
    <w:rsid w:val="007B7EA0"/>
    <w:rsid w:val="007C0461"/>
    <w:rsid w:val="007C2AB3"/>
    <w:rsid w:val="007C36B6"/>
    <w:rsid w:val="007C3C10"/>
    <w:rsid w:val="007C73F7"/>
    <w:rsid w:val="007D0A0D"/>
    <w:rsid w:val="007D123F"/>
    <w:rsid w:val="007D6273"/>
    <w:rsid w:val="007D78C0"/>
    <w:rsid w:val="007E025C"/>
    <w:rsid w:val="007E40B2"/>
    <w:rsid w:val="007E6A43"/>
    <w:rsid w:val="007E7BF2"/>
    <w:rsid w:val="007F0EBD"/>
    <w:rsid w:val="007F1A7A"/>
    <w:rsid w:val="007F40F3"/>
    <w:rsid w:val="007F6E33"/>
    <w:rsid w:val="007F7FD8"/>
    <w:rsid w:val="008002C0"/>
    <w:rsid w:val="00807A5C"/>
    <w:rsid w:val="00810CB9"/>
    <w:rsid w:val="008179B0"/>
    <w:rsid w:val="00820878"/>
    <w:rsid w:val="0082131D"/>
    <w:rsid w:val="0082190E"/>
    <w:rsid w:val="008224C8"/>
    <w:rsid w:val="008232A0"/>
    <w:rsid w:val="00826552"/>
    <w:rsid w:val="008267A6"/>
    <w:rsid w:val="00830978"/>
    <w:rsid w:val="00832A54"/>
    <w:rsid w:val="00833719"/>
    <w:rsid w:val="008377C4"/>
    <w:rsid w:val="008418D2"/>
    <w:rsid w:val="00841F3D"/>
    <w:rsid w:val="00841F68"/>
    <w:rsid w:val="0084415A"/>
    <w:rsid w:val="00845842"/>
    <w:rsid w:val="00845922"/>
    <w:rsid w:val="00850400"/>
    <w:rsid w:val="00850882"/>
    <w:rsid w:val="008510A0"/>
    <w:rsid w:val="00851253"/>
    <w:rsid w:val="00852591"/>
    <w:rsid w:val="00852BAE"/>
    <w:rsid w:val="0085552B"/>
    <w:rsid w:val="00856F10"/>
    <w:rsid w:val="00860008"/>
    <w:rsid w:val="008601EA"/>
    <w:rsid w:val="00860448"/>
    <w:rsid w:val="00861C15"/>
    <w:rsid w:val="008653E7"/>
    <w:rsid w:val="00867E5F"/>
    <w:rsid w:val="00871328"/>
    <w:rsid w:val="00872EC0"/>
    <w:rsid w:val="008734E5"/>
    <w:rsid w:val="00873887"/>
    <w:rsid w:val="00874624"/>
    <w:rsid w:val="008777CC"/>
    <w:rsid w:val="00877EDC"/>
    <w:rsid w:val="00880A71"/>
    <w:rsid w:val="00881A60"/>
    <w:rsid w:val="00882621"/>
    <w:rsid w:val="00883B57"/>
    <w:rsid w:val="0088592D"/>
    <w:rsid w:val="00890FD2"/>
    <w:rsid w:val="0089287D"/>
    <w:rsid w:val="00892C30"/>
    <w:rsid w:val="00893B00"/>
    <w:rsid w:val="008A2801"/>
    <w:rsid w:val="008A282B"/>
    <w:rsid w:val="008A2D0B"/>
    <w:rsid w:val="008A6783"/>
    <w:rsid w:val="008B04CD"/>
    <w:rsid w:val="008B0FB6"/>
    <w:rsid w:val="008B1B6B"/>
    <w:rsid w:val="008B65DD"/>
    <w:rsid w:val="008C006E"/>
    <w:rsid w:val="008C0C1E"/>
    <w:rsid w:val="008C36C8"/>
    <w:rsid w:val="008C5323"/>
    <w:rsid w:val="008D1039"/>
    <w:rsid w:val="008D218D"/>
    <w:rsid w:val="008D3465"/>
    <w:rsid w:val="008D3F6A"/>
    <w:rsid w:val="008E09EB"/>
    <w:rsid w:val="008E0AE0"/>
    <w:rsid w:val="008E0E08"/>
    <w:rsid w:val="008E117E"/>
    <w:rsid w:val="008E2DB6"/>
    <w:rsid w:val="008E31FE"/>
    <w:rsid w:val="008E3CAB"/>
    <w:rsid w:val="008E40A7"/>
    <w:rsid w:val="008E4642"/>
    <w:rsid w:val="008E6339"/>
    <w:rsid w:val="008E696D"/>
    <w:rsid w:val="008E6ECC"/>
    <w:rsid w:val="008E71EA"/>
    <w:rsid w:val="008E7A02"/>
    <w:rsid w:val="008F0F73"/>
    <w:rsid w:val="008F3FFC"/>
    <w:rsid w:val="008F7629"/>
    <w:rsid w:val="00900AA2"/>
    <w:rsid w:val="00900CD5"/>
    <w:rsid w:val="0090736F"/>
    <w:rsid w:val="0091389E"/>
    <w:rsid w:val="009158B5"/>
    <w:rsid w:val="00916EF3"/>
    <w:rsid w:val="0092269C"/>
    <w:rsid w:val="009229C7"/>
    <w:rsid w:val="00923D6E"/>
    <w:rsid w:val="00927B0C"/>
    <w:rsid w:val="00930F1C"/>
    <w:rsid w:val="00931372"/>
    <w:rsid w:val="0093260A"/>
    <w:rsid w:val="00932692"/>
    <w:rsid w:val="00936615"/>
    <w:rsid w:val="00936689"/>
    <w:rsid w:val="00936CE5"/>
    <w:rsid w:val="00942DA1"/>
    <w:rsid w:val="00943677"/>
    <w:rsid w:val="0094680A"/>
    <w:rsid w:val="009513B8"/>
    <w:rsid w:val="00951477"/>
    <w:rsid w:val="009533EE"/>
    <w:rsid w:val="00957149"/>
    <w:rsid w:val="0095725B"/>
    <w:rsid w:val="009623B3"/>
    <w:rsid w:val="009709F5"/>
    <w:rsid w:val="009726CB"/>
    <w:rsid w:val="009757AD"/>
    <w:rsid w:val="009805FA"/>
    <w:rsid w:val="009833A9"/>
    <w:rsid w:val="00983640"/>
    <w:rsid w:val="009860ED"/>
    <w:rsid w:val="009879F2"/>
    <w:rsid w:val="00991826"/>
    <w:rsid w:val="009964DE"/>
    <w:rsid w:val="009967F9"/>
    <w:rsid w:val="009A3AD2"/>
    <w:rsid w:val="009A56B3"/>
    <w:rsid w:val="009A6A3B"/>
    <w:rsid w:val="009A76AA"/>
    <w:rsid w:val="009B0BA2"/>
    <w:rsid w:val="009B2AB7"/>
    <w:rsid w:val="009B61DA"/>
    <w:rsid w:val="009B6AE4"/>
    <w:rsid w:val="009B7993"/>
    <w:rsid w:val="009C1D26"/>
    <w:rsid w:val="009C2425"/>
    <w:rsid w:val="009C2BF7"/>
    <w:rsid w:val="009C4D87"/>
    <w:rsid w:val="009C6016"/>
    <w:rsid w:val="009D0BBB"/>
    <w:rsid w:val="009D0EF7"/>
    <w:rsid w:val="009D1BF8"/>
    <w:rsid w:val="009D23C9"/>
    <w:rsid w:val="009D5EC2"/>
    <w:rsid w:val="009E1AF3"/>
    <w:rsid w:val="009E2025"/>
    <w:rsid w:val="009E4D00"/>
    <w:rsid w:val="009E5BB2"/>
    <w:rsid w:val="009F1057"/>
    <w:rsid w:val="009F139E"/>
    <w:rsid w:val="009F1F9C"/>
    <w:rsid w:val="009F21BF"/>
    <w:rsid w:val="009F400D"/>
    <w:rsid w:val="009F4E4A"/>
    <w:rsid w:val="009F4FF9"/>
    <w:rsid w:val="009F510F"/>
    <w:rsid w:val="009F51D4"/>
    <w:rsid w:val="009F7176"/>
    <w:rsid w:val="00A02520"/>
    <w:rsid w:val="00A03111"/>
    <w:rsid w:val="00A066C9"/>
    <w:rsid w:val="00A07D1B"/>
    <w:rsid w:val="00A1010A"/>
    <w:rsid w:val="00A13B2F"/>
    <w:rsid w:val="00A15225"/>
    <w:rsid w:val="00A2003F"/>
    <w:rsid w:val="00A244FE"/>
    <w:rsid w:val="00A26D15"/>
    <w:rsid w:val="00A3068D"/>
    <w:rsid w:val="00A32BF2"/>
    <w:rsid w:val="00A32ECB"/>
    <w:rsid w:val="00A354CF"/>
    <w:rsid w:val="00A36360"/>
    <w:rsid w:val="00A364AA"/>
    <w:rsid w:val="00A426B1"/>
    <w:rsid w:val="00A46568"/>
    <w:rsid w:val="00A46AB7"/>
    <w:rsid w:val="00A52B26"/>
    <w:rsid w:val="00A6152B"/>
    <w:rsid w:val="00A62E64"/>
    <w:rsid w:val="00A63349"/>
    <w:rsid w:val="00A63BD8"/>
    <w:rsid w:val="00A6470C"/>
    <w:rsid w:val="00A66D7F"/>
    <w:rsid w:val="00A709E2"/>
    <w:rsid w:val="00A71AB4"/>
    <w:rsid w:val="00A737D0"/>
    <w:rsid w:val="00A73841"/>
    <w:rsid w:val="00A76470"/>
    <w:rsid w:val="00A769CF"/>
    <w:rsid w:val="00A7713A"/>
    <w:rsid w:val="00A80489"/>
    <w:rsid w:val="00A80658"/>
    <w:rsid w:val="00A811CA"/>
    <w:rsid w:val="00A81751"/>
    <w:rsid w:val="00A838BE"/>
    <w:rsid w:val="00A843F5"/>
    <w:rsid w:val="00A85519"/>
    <w:rsid w:val="00A87331"/>
    <w:rsid w:val="00A92331"/>
    <w:rsid w:val="00A92B78"/>
    <w:rsid w:val="00A93071"/>
    <w:rsid w:val="00A93363"/>
    <w:rsid w:val="00A93ECB"/>
    <w:rsid w:val="00AA1FC2"/>
    <w:rsid w:val="00AA2739"/>
    <w:rsid w:val="00AA45AE"/>
    <w:rsid w:val="00AA45F2"/>
    <w:rsid w:val="00AA4C00"/>
    <w:rsid w:val="00AA5EAA"/>
    <w:rsid w:val="00AA67E9"/>
    <w:rsid w:val="00AA71CF"/>
    <w:rsid w:val="00AB2B59"/>
    <w:rsid w:val="00AB54E1"/>
    <w:rsid w:val="00AB5694"/>
    <w:rsid w:val="00AB66F6"/>
    <w:rsid w:val="00AC008E"/>
    <w:rsid w:val="00AC0380"/>
    <w:rsid w:val="00AC2D88"/>
    <w:rsid w:val="00AC375D"/>
    <w:rsid w:val="00AC3800"/>
    <w:rsid w:val="00AC4882"/>
    <w:rsid w:val="00AC5691"/>
    <w:rsid w:val="00AC5F3B"/>
    <w:rsid w:val="00AD1738"/>
    <w:rsid w:val="00AD1FE8"/>
    <w:rsid w:val="00AD3A6D"/>
    <w:rsid w:val="00AE0279"/>
    <w:rsid w:val="00AE4C57"/>
    <w:rsid w:val="00AF0586"/>
    <w:rsid w:val="00AF50CB"/>
    <w:rsid w:val="00AF5F47"/>
    <w:rsid w:val="00B01C38"/>
    <w:rsid w:val="00B01DAE"/>
    <w:rsid w:val="00B030A0"/>
    <w:rsid w:val="00B04E23"/>
    <w:rsid w:val="00B0545E"/>
    <w:rsid w:val="00B06F8E"/>
    <w:rsid w:val="00B10BF4"/>
    <w:rsid w:val="00B10CCF"/>
    <w:rsid w:val="00B12913"/>
    <w:rsid w:val="00B132BA"/>
    <w:rsid w:val="00B205B9"/>
    <w:rsid w:val="00B22223"/>
    <w:rsid w:val="00B227EE"/>
    <w:rsid w:val="00B259CB"/>
    <w:rsid w:val="00B260AB"/>
    <w:rsid w:val="00B26345"/>
    <w:rsid w:val="00B27B11"/>
    <w:rsid w:val="00B30EBA"/>
    <w:rsid w:val="00B32848"/>
    <w:rsid w:val="00B32F24"/>
    <w:rsid w:val="00B3516B"/>
    <w:rsid w:val="00B37B9C"/>
    <w:rsid w:val="00B4139B"/>
    <w:rsid w:val="00B41AFA"/>
    <w:rsid w:val="00B427C2"/>
    <w:rsid w:val="00B46173"/>
    <w:rsid w:val="00B50D0A"/>
    <w:rsid w:val="00B51018"/>
    <w:rsid w:val="00B51C54"/>
    <w:rsid w:val="00B54792"/>
    <w:rsid w:val="00B553E0"/>
    <w:rsid w:val="00B61678"/>
    <w:rsid w:val="00B61F8A"/>
    <w:rsid w:val="00B6572D"/>
    <w:rsid w:val="00B668F3"/>
    <w:rsid w:val="00B66C5E"/>
    <w:rsid w:val="00B76D0B"/>
    <w:rsid w:val="00B81DB5"/>
    <w:rsid w:val="00B823AA"/>
    <w:rsid w:val="00B8297B"/>
    <w:rsid w:val="00B83A62"/>
    <w:rsid w:val="00B844C7"/>
    <w:rsid w:val="00B8463C"/>
    <w:rsid w:val="00B849E7"/>
    <w:rsid w:val="00B84D73"/>
    <w:rsid w:val="00B877F4"/>
    <w:rsid w:val="00B903C8"/>
    <w:rsid w:val="00B90447"/>
    <w:rsid w:val="00B910E1"/>
    <w:rsid w:val="00BA007B"/>
    <w:rsid w:val="00BA0B46"/>
    <w:rsid w:val="00BA0F4D"/>
    <w:rsid w:val="00BA0FB1"/>
    <w:rsid w:val="00BA1845"/>
    <w:rsid w:val="00BA4251"/>
    <w:rsid w:val="00BA45DB"/>
    <w:rsid w:val="00BB033F"/>
    <w:rsid w:val="00BB087B"/>
    <w:rsid w:val="00BB0F89"/>
    <w:rsid w:val="00BB14D2"/>
    <w:rsid w:val="00BB3950"/>
    <w:rsid w:val="00BB3A07"/>
    <w:rsid w:val="00BB475A"/>
    <w:rsid w:val="00BB6A80"/>
    <w:rsid w:val="00BC293D"/>
    <w:rsid w:val="00BC7E67"/>
    <w:rsid w:val="00BD1CF5"/>
    <w:rsid w:val="00BD6CDA"/>
    <w:rsid w:val="00BE168B"/>
    <w:rsid w:val="00BE399D"/>
    <w:rsid w:val="00BE3B11"/>
    <w:rsid w:val="00BE41FA"/>
    <w:rsid w:val="00BE674E"/>
    <w:rsid w:val="00BF16C4"/>
    <w:rsid w:val="00BF303A"/>
    <w:rsid w:val="00BF4184"/>
    <w:rsid w:val="00BF7CAD"/>
    <w:rsid w:val="00C0035D"/>
    <w:rsid w:val="00C042B9"/>
    <w:rsid w:val="00C04A0A"/>
    <w:rsid w:val="00C054D0"/>
    <w:rsid w:val="00C0601E"/>
    <w:rsid w:val="00C07505"/>
    <w:rsid w:val="00C13C24"/>
    <w:rsid w:val="00C15522"/>
    <w:rsid w:val="00C157DB"/>
    <w:rsid w:val="00C21CA7"/>
    <w:rsid w:val="00C242AF"/>
    <w:rsid w:val="00C24A53"/>
    <w:rsid w:val="00C27D9B"/>
    <w:rsid w:val="00C30276"/>
    <w:rsid w:val="00C3078A"/>
    <w:rsid w:val="00C31D30"/>
    <w:rsid w:val="00C345D4"/>
    <w:rsid w:val="00C34A3E"/>
    <w:rsid w:val="00C35304"/>
    <w:rsid w:val="00C40442"/>
    <w:rsid w:val="00C40B34"/>
    <w:rsid w:val="00C423B5"/>
    <w:rsid w:val="00C43AE1"/>
    <w:rsid w:val="00C43C66"/>
    <w:rsid w:val="00C44B2B"/>
    <w:rsid w:val="00C44D2C"/>
    <w:rsid w:val="00C46497"/>
    <w:rsid w:val="00C52ED2"/>
    <w:rsid w:val="00C564A5"/>
    <w:rsid w:val="00C564B6"/>
    <w:rsid w:val="00C56A3E"/>
    <w:rsid w:val="00C60E23"/>
    <w:rsid w:val="00C60EFC"/>
    <w:rsid w:val="00C6184F"/>
    <w:rsid w:val="00C64069"/>
    <w:rsid w:val="00C65F75"/>
    <w:rsid w:val="00C672E4"/>
    <w:rsid w:val="00C71A8B"/>
    <w:rsid w:val="00C72B81"/>
    <w:rsid w:val="00C773D4"/>
    <w:rsid w:val="00C77A0C"/>
    <w:rsid w:val="00C816AF"/>
    <w:rsid w:val="00C83640"/>
    <w:rsid w:val="00C85CC0"/>
    <w:rsid w:val="00C87BF4"/>
    <w:rsid w:val="00C910AA"/>
    <w:rsid w:val="00C931FF"/>
    <w:rsid w:val="00C9789C"/>
    <w:rsid w:val="00CA162C"/>
    <w:rsid w:val="00CA1ADA"/>
    <w:rsid w:val="00CA28F6"/>
    <w:rsid w:val="00CA2FEB"/>
    <w:rsid w:val="00CB33A8"/>
    <w:rsid w:val="00CB4407"/>
    <w:rsid w:val="00CB4E65"/>
    <w:rsid w:val="00CB5C9E"/>
    <w:rsid w:val="00CB6BF4"/>
    <w:rsid w:val="00CB7F10"/>
    <w:rsid w:val="00CC035C"/>
    <w:rsid w:val="00CC055B"/>
    <w:rsid w:val="00CC06BF"/>
    <w:rsid w:val="00CC1946"/>
    <w:rsid w:val="00CC5454"/>
    <w:rsid w:val="00CC6396"/>
    <w:rsid w:val="00CD6931"/>
    <w:rsid w:val="00CD6E39"/>
    <w:rsid w:val="00CD7BEF"/>
    <w:rsid w:val="00CE42DC"/>
    <w:rsid w:val="00CE50A4"/>
    <w:rsid w:val="00CE702F"/>
    <w:rsid w:val="00CE72FF"/>
    <w:rsid w:val="00CF0284"/>
    <w:rsid w:val="00CF0E5E"/>
    <w:rsid w:val="00CF13DE"/>
    <w:rsid w:val="00CF194C"/>
    <w:rsid w:val="00CF2400"/>
    <w:rsid w:val="00CF2C08"/>
    <w:rsid w:val="00CF34FA"/>
    <w:rsid w:val="00CF374E"/>
    <w:rsid w:val="00CF3EE9"/>
    <w:rsid w:val="00CF53F8"/>
    <w:rsid w:val="00CF5911"/>
    <w:rsid w:val="00CF6E91"/>
    <w:rsid w:val="00D00CF1"/>
    <w:rsid w:val="00D013AC"/>
    <w:rsid w:val="00D02080"/>
    <w:rsid w:val="00D03164"/>
    <w:rsid w:val="00D043F9"/>
    <w:rsid w:val="00D04470"/>
    <w:rsid w:val="00D05A98"/>
    <w:rsid w:val="00D06DE0"/>
    <w:rsid w:val="00D10BE6"/>
    <w:rsid w:val="00D1170B"/>
    <w:rsid w:val="00D1235A"/>
    <w:rsid w:val="00D12C38"/>
    <w:rsid w:val="00D13B39"/>
    <w:rsid w:val="00D13E64"/>
    <w:rsid w:val="00D1635A"/>
    <w:rsid w:val="00D20864"/>
    <w:rsid w:val="00D237AC"/>
    <w:rsid w:val="00D24F6C"/>
    <w:rsid w:val="00D25390"/>
    <w:rsid w:val="00D27673"/>
    <w:rsid w:val="00D3129E"/>
    <w:rsid w:val="00D4083C"/>
    <w:rsid w:val="00D417E7"/>
    <w:rsid w:val="00D438C5"/>
    <w:rsid w:val="00D442BF"/>
    <w:rsid w:val="00D4462B"/>
    <w:rsid w:val="00D44AF1"/>
    <w:rsid w:val="00D478D9"/>
    <w:rsid w:val="00D5007A"/>
    <w:rsid w:val="00D54E1A"/>
    <w:rsid w:val="00D56F12"/>
    <w:rsid w:val="00D74194"/>
    <w:rsid w:val="00D76D84"/>
    <w:rsid w:val="00D76DAE"/>
    <w:rsid w:val="00D7712A"/>
    <w:rsid w:val="00D80ABA"/>
    <w:rsid w:val="00D83284"/>
    <w:rsid w:val="00D84A0C"/>
    <w:rsid w:val="00D850CB"/>
    <w:rsid w:val="00D85B68"/>
    <w:rsid w:val="00D86447"/>
    <w:rsid w:val="00D8648D"/>
    <w:rsid w:val="00D90077"/>
    <w:rsid w:val="00D90304"/>
    <w:rsid w:val="00D909FC"/>
    <w:rsid w:val="00D94F3C"/>
    <w:rsid w:val="00D97010"/>
    <w:rsid w:val="00DA2B66"/>
    <w:rsid w:val="00DA70A7"/>
    <w:rsid w:val="00DA71B0"/>
    <w:rsid w:val="00DB07C4"/>
    <w:rsid w:val="00DB2D48"/>
    <w:rsid w:val="00DB6276"/>
    <w:rsid w:val="00DB65AE"/>
    <w:rsid w:val="00DB65BF"/>
    <w:rsid w:val="00DC04F1"/>
    <w:rsid w:val="00DC3253"/>
    <w:rsid w:val="00DC424E"/>
    <w:rsid w:val="00DC4FE2"/>
    <w:rsid w:val="00DC6B8A"/>
    <w:rsid w:val="00DD151C"/>
    <w:rsid w:val="00DD1822"/>
    <w:rsid w:val="00DD1857"/>
    <w:rsid w:val="00DD3AE7"/>
    <w:rsid w:val="00DD5387"/>
    <w:rsid w:val="00DD5591"/>
    <w:rsid w:val="00DD62B8"/>
    <w:rsid w:val="00DE22BB"/>
    <w:rsid w:val="00DE2F18"/>
    <w:rsid w:val="00DE4743"/>
    <w:rsid w:val="00DE6A3E"/>
    <w:rsid w:val="00DF0E07"/>
    <w:rsid w:val="00DF69E8"/>
    <w:rsid w:val="00DF6A79"/>
    <w:rsid w:val="00DF7CBD"/>
    <w:rsid w:val="00E03692"/>
    <w:rsid w:val="00E0446F"/>
    <w:rsid w:val="00E064AE"/>
    <w:rsid w:val="00E076E8"/>
    <w:rsid w:val="00E14561"/>
    <w:rsid w:val="00E14ED0"/>
    <w:rsid w:val="00E152A8"/>
    <w:rsid w:val="00E154CD"/>
    <w:rsid w:val="00E240D4"/>
    <w:rsid w:val="00E2543A"/>
    <w:rsid w:val="00E27A59"/>
    <w:rsid w:val="00E30138"/>
    <w:rsid w:val="00E30471"/>
    <w:rsid w:val="00E3092A"/>
    <w:rsid w:val="00E30D72"/>
    <w:rsid w:val="00E3126D"/>
    <w:rsid w:val="00E31521"/>
    <w:rsid w:val="00E31602"/>
    <w:rsid w:val="00E325FA"/>
    <w:rsid w:val="00E370A7"/>
    <w:rsid w:val="00E401CB"/>
    <w:rsid w:val="00E41885"/>
    <w:rsid w:val="00E4236E"/>
    <w:rsid w:val="00E45D5B"/>
    <w:rsid w:val="00E4703F"/>
    <w:rsid w:val="00E52E98"/>
    <w:rsid w:val="00E543AD"/>
    <w:rsid w:val="00E547D5"/>
    <w:rsid w:val="00E5675D"/>
    <w:rsid w:val="00E57A63"/>
    <w:rsid w:val="00E6004D"/>
    <w:rsid w:val="00E61462"/>
    <w:rsid w:val="00E61F56"/>
    <w:rsid w:val="00E63619"/>
    <w:rsid w:val="00E66641"/>
    <w:rsid w:val="00E67617"/>
    <w:rsid w:val="00E71166"/>
    <w:rsid w:val="00E72126"/>
    <w:rsid w:val="00E770C6"/>
    <w:rsid w:val="00E81737"/>
    <w:rsid w:val="00E81978"/>
    <w:rsid w:val="00E82060"/>
    <w:rsid w:val="00E8671C"/>
    <w:rsid w:val="00E910FD"/>
    <w:rsid w:val="00E91BCE"/>
    <w:rsid w:val="00E94444"/>
    <w:rsid w:val="00E95612"/>
    <w:rsid w:val="00E9628C"/>
    <w:rsid w:val="00E96358"/>
    <w:rsid w:val="00E978CB"/>
    <w:rsid w:val="00EA38C2"/>
    <w:rsid w:val="00EA7EEF"/>
    <w:rsid w:val="00EB0C43"/>
    <w:rsid w:val="00EB15D3"/>
    <w:rsid w:val="00EB19B7"/>
    <w:rsid w:val="00EB3B95"/>
    <w:rsid w:val="00EB3EB1"/>
    <w:rsid w:val="00EB54C3"/>
    <w:rsid w:val="00EB5B38"/>
    <w:rsid w:val="00EC0568"/>
    <w:rsid w:val="00EC1E4E"/>
    <w:rsid w:val="00EC372D"/>
    <w:rsid w:val="00EC5321"/>
    <w:rsid w:val="00ED2E08"/>
    <w:rsid w:val="00ED3A28"/>
    <w:rsid w:val="00ED438C"/>
    <w:rsid w:val="00EE1374"/>
    <w:rsid w:val="00EE37B9"/>
    <w:rsid w:val="00EE431E"/>
    <w:rsid w:val="00EF0BFF"/>
    <w:rsid w:val="00EF0C92"/>
    <w:rsid w:val="00EF1729"/>
    <w:rsid w:val="00EF1F17"/>
    <w:rsid w:val="00EF3374"/>
    <w:rsid w:val="00EF6A9A"/>
    <w:rsid w:val="00EF6E8C"/>
    <w:rsid w:val="00EF7542"/>
    <w:rsid w:val="00F009F3"/>
    <w:rsid w:val="00F0642D"/>
    <w:rsid w:val="00F07CA5"/>
    <w:rsid w:val="00F1005F"/>
    <w:rsid w:val="00F15759"/>
    <w:rsid w:val="00F17536"/>
    <w:rsid w:val="00F20E8F"/>
    <w:rsid w:val="00F22312"/>
    <w:rsid w:val="00F2251D"/>
    <w:rsid w:val="00F23284"/>
    <w:rsid w:val="00F24750"/>
    <w:rsid w:val="00F251E3"/>
    <w:rsid w:val="00F26CFF"/>
    <w:rsid w:val="00F31A56"/>
    <w:rsid w:val="00F32536"/>
    <w:rsid w:val="00F352B6"/>
    <w:rsid w:val="00F35B84"/>
    <w:rsid w:val="00F36214"/>
    <w:rsid w:val="00F379B7"/>
    <w:rsid w:val="00F40170"/>
    <w:rsid w:val="00F4149C"/>
    <w:rsid w:val="00F43387"/>
    <w:rsid w:val="00F44A56"/>
    <w:rsid w:val="00F4774B"/>
    <w:rsid w:val="00F502B5"/>
    <w:rsid w:val="00F51A91"/>
    <w:rsid w:val="00F525FA"/>
    <w:rsid w:val="00F53A54"/>
    <w:rsid w:val="00F54042"/>
    <w:rsid w:val="00F54F14"/>
    <w:rsid w:val="00F55FD7"/>
    <w:rsid w:val="00F57733"/>
    <w:rsid w:val="00F60130"/>
    <w:rsid w:val="00F625AF"/>
    <w:rsid w:val="00F63A84"/>
    <w:rsid w:val="00F644F2"/>
    <w:rsid w:val="00F663FD"/>
    <w:rsid w:val="00F70A80"/>
    <w:rsid w:val="00F71F99"/>
    <w:rsid w:val="00F74621"/>
    <w:rsid w:val="00F754E0"/>
    <w:rsid w:val="00F7786A"/>
    <w:rsid w:val="00F80566"/>
    <w:rsid w:val="00F80643"/>
    <w:rsid w:val="00F82CD7"/>
    <w:rsid w:val="00F83C24"/>
    <w:rsid w:val="00F848F2"/>
    <w:rsid w:val="00F84913"/>
    <w:rsid w:val="00F91490"/>
    <w:rsid w:val="00F92129"/>
    <w:rsid w:val="00F92E14"/>
    <w:rsid w:val="00F97026"/>
    <w:rsid w:val="00FA232B"/>
    <w:rsid w:val="00FA36D2"/>
    <w:rsid w:val="00FA59E7"/>
    <w:rsid w:val="00FA749C"/>
    <w:rsid w:val="00FA7DF8"/>
    <w:rsid w:val="00FB0CBE"/>
    <w:rsid w:val="00FB2A88"/>
    <w:rsid w:val="00FB2FFF"/>
    <w:rsid w:val="00FB3FFA"/>
    <w:rsid w:val="00FB53DB"/>
    <w:rsid w:val="00FB561C"/>
    <w:rsid w:val="00FB5B08"/>
    <w:rsid w:val="00FB7ABD"/>
    <w:rsid w:val="00FC3518"/>
    <w:rsid w:val="00FC6D09"/>
    <w:rsid w:val="00FC6DAD"/>
    <w:rsid w:val="00FD01FA"/>
    <w:rsid w:val="00FD0888"/>
    <w:rsid w:val="00FD3197"/>
    <w:rsid w:val="00FD55F7"/>
    <w:rsid w:val="00FD64D9"/>
    <w:rsid w:val="00FD79AC"/>
    <w:rsid w:val="00FD7CEC"/>
    <w:rsid w:val="00FE02B0"/>
    <w:rsid w:val="00FE21F3"/>
    <w:rsid w:val="00FE38D2"/>
    <w:rsid w:val="00FE7805"/>
    <w:rsid w:val="00FF1D49"/>
    <w:rsid w:val="00FF200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A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rlin.mff.cuni.cz/~pesta/NMFM404/survival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mpus.datacamp.com/courses/survival-analysis-in-r/what-is-survival-analysis?ex=8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KZQUaNHYb0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iM9DitTOHBU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B82086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B82086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B82086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B82086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B82086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215F"/>
    <w:rsid w:val="001614EF"/>
    <w:rsid w:val="00183055"/>
    <w:rsid w:val="00311E38"/>
    <w:rsid w:val="003440C2"/>
    <w:rsid w:val="004508DC"/>
    <w:rsid w:val="00696B37"/>
    <w:rsid w:val="006E7BF9"/>
    <w:rsid w:val="008969AF"/>
    <w:rsid w:val="00B65D47"/>
    <w:rsid w:val="00B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8969AF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survival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5E8304-0F6E-4CAF-856E-B93EB134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Regression Analysis</vt:lpstr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Survival Analysis</dc:title>
  <dc:subject/>
  <dc:creator>safar</dc:creator>
  <cp:keywords/>
  <dc:description/>
  <cp:lastModifiedBy>edris safari</cp:lastModifiedBy>
  <cp:revision>4</cp:revision>
  <cp:lastPrinted>2023-05-05T18:30:00Z</cp:lastPrinted>
  <dcterms:created xsi:type="dcterms:W3CDTF">2023-05-05T18:30:00Z</dcterms:created>
  <dcterms:modified xsi:type="dcterms:W3CDTF">2023-05-05T18:30:00Z</dcterms:modified>
</cp:coreProperties>
</file>